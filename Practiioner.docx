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C32C6" w14:textId="4000F97F" w:rsidR="002213B7" w:rsidRPr="002213B7" w:rsidRDefault="002213B7" w:rsidP="002213B7">
      <w:pPr>
        <w:jc w:val="center"/>
        <w:rPr>
          <w:b/>
          <w:color w:val="FF0000"/>
          <w:sz w:val="24"/>
          <w:szCs w:val="24"/>
          <w:u w:val="single"/>
        </w:rPr>
      </w:pPr>
      <w:r w:rsidRPr="002213B7">
        <w:rPr>
          <w:b/>
          <w:color w:val="FF0000"/>
          <w:sz w:val="24"/>
          <w:szCs w:val="24"/>
          <w:u w:val="single"/>
        </w:rPr>
        <w:t>AWS Cloud Practitioner Exam</w:t>
      </w:r>
    </w:p>
    <w:p w14:paraId="34816B9C" w14:textId="77777777" w:rsidR="002213B7" w:rsidRDefault="002213B7" w:rsidP="007C1B7B">
      <w:pPr>
        <w:rPr>
          <w:b/>
          <w:color w:val="000000" w:themeColor="text1"/>
          <w:sz w:val="24"/>
          <w:szCs w:val="24"/>
          <w:u w:val="single"/>
        </w:rPr>
      </w:pPr>
    </w:p>
    <w:p w14:paraId="160F21C9" w14:textId="773B6EF2" w:rsidR="003C5EF4" w:rsidRPr="00172DBC" w:rsidRDefault="008C6C07" w:rsidP="007C1B7B">
      <w:pPr>
        <w:rPr>
          <w:b/>
          <w:color w:val="000000" w:themeColor="text1"/>
          <w:sz w:val="24"/>
          <w:szCs w:val="24"/>
          <w:u w:val="single"/>
        </w:rPr>
      </w:pPr>
      <w:r w:rsidRPr="00172DBC">
        <w:rPr>
          <w:b/>
          <w:color w:val="000000" w:themeColor="text1"/>
          <w:sz w:val="24"/>
          <w:szCs w:val="24"/>
          <w:u w:val="single"/>
        </w:rPr>
        <w:t>What is cloud Computing</w:t>
      </w:r>
    </w:p>
    <w:p w14:paraId="3A4A547D" w14:textId="0C8BAAAA" w:rsidR="008C6C07" w:rsidRPr="00172DBC" w:rsidRDefault="008C6C07" w:rsidP="00FD1B0A">
      <w:pPr>
        <w:pStyle w:val="ListParagraph"/>
        <w:numPr>
          <w:ilvl w:val="0"/>
          <w:numId w:val="3"/>
        </w:numPr>
        <w:rPr>
          <w:b/>
          <w:color w:val="000000" w:themeColor="text1"/>
          <w:u w:val="single"/>
        </w:rPr>
      </w:pPr>
      <w:r w:rsidRPr="00172DBC">
        <w:rPr>
          <w:color w:val="000000" w:themeColor="text1"/>
        </w:rPr>
        <w:t>Cloud computing is on-demand delivery of computer, database, storage, application, and other IT resources through a cloud services platform via the internet with pay as you go pricing.</w:t>
      </w:r>
    </w:p>
    <w:p w14:paraId="3C5A5B1E" w14:textId="6CEC9B46" w:rsidR="008C6C07" w:rsidRPr="00172DBC" w:rsidRDefault="00A45266" w:rsidP="00A45266">
      <w:pPr>
        <w:rPr>
          <w:b/>
          <w:color w:val="000000" w:themeColor="text1"/>
          <w:sz w:val="24"/>
          <w:szCs w:val="24"/>
          <w:u w:val="single"/>
        </w:rPr>
      </w:pPr>
      <w:r w:rsidRPr="00172DBC">
        <w:rPr>
          <w:b/>
          <w:color w:val="000000" w:themeColor="text1"/>
          <w:sz w:val="24"/>
          <w:szCs w:val="24"/>
          <w:u w:val="single"/>
        </w:rPr>
        <w:t>The 6 advantages of Cloud computing</w:t>
      </w:r>
    </w:p>
    <w:p w14:paraId="4C0DAFDC" w14:textId="0DC3D22A" w:rsidR="00A45266" w:rsidRPr="00172DBC" w:rsidRDefault="00A45266" w:rsidP="00FD1B0A">
      <w:pPr>
        <w:pStyle w:val="ListParagraph"/>
        <w:numPr>
          <w:ilvl w:val="0"/>
          <w:numId w:val="4"/>
        </w:numPr>
        <w:rPr>
          <w:b/>
          <w:color w:val="000000" w:themeColor="text1"/>
        </w:rPr>
      </w:pPr>
      <w:r w:rsidRPr="00172DBC">
        <w:rPr>
          <w:b/>
          <w:color w:val="000000" w:themeColor="text1"/>
        </w:rPr>
        <w:t>Trade Capital Expenses for Variable Expense.</w:t>
      </w:r>
    </w:p>
    <w:p w14:paraId="75E5D907" w14:textId="431645CF" w:rsidR="00A45266" w:rsidRPr="00172DBC" w:rsidRDefault="00A45266" w:rsidP="00A45266">
      <w:pPr>
        <w:pStyle w:val="ListParagraph"/>
        <w:ind w:left="1100" w:firstLine="0"/>
        <w:rPr>
          <w:color w:val="000000" w:themeColor="text1"/>
        </w:rPr>
      </w:pPr>
      <w:r w:rsidRPr="00172DBC">
        <w:rPr>
          <w:color w:val="000000" w:themeColor="text1"/>
        </w:rPr>
        <w:t>Instead of having to invest heavily in data centers and servers before you know how you are going to use them, you can pay only you consume computing resources, and pay only for how much you consume.</w:t>
      </w:r>
    </w:p>
    <w:p w14:paraId="4880F489" w14:textId="71AA7646" w:rsidR="00A45266" w:rsidRPr="00172DBC" w:rsidRDefault="00817077" w:rsidP="00FD1B0A">
      <w:pPr>
        <w:pStyle w:val="ListParagraph"/>
        <w:numPr>
          <w:ilvl w:val="0"/>
          <w:numId w:val="4"/>
        </w:numPr>
        <w:rPr>
          <w:b/>
          <w:color w:val="000000" w:themeColor="text1"/>
        </w:rPr>
      </w:pPr>
      <w:r w:rsidRPr="00172DBC">
        <w:rPr>
          <w:b/>
          <w:color w:val="000000" w:themeColor="text1"/>
        </w:rPr>
        <w:t xml:space="preserve">Benefits from </w:t>
      </w:r>
      <w:r w:rsidR="00446AFD" w:rsidRPr="00172DBC">
        <w:rPr>
          <w:b/>
          <w:color w:val="000000" w:themeColor="text1"/>
        </w:rPr>
        <w:t>massive</w:t>
      </w:r>
      <w:r w:rsidRPr="00172DBC">
        <w:rPr>
          <w:b/>
          <w:color w:val="000000" w:themeColor="text1"/>
        </w:rPr>
        <w:t xml:space="preserve"> economics of scale</w:t>
      </w:r>
    </w:p>
    <w:p w14:paraId="0F6A4A25" w14:textId="338853EA" w:rsidR="00817077" w:rsidRPr="00172DBC" w:rsidRDefault="00817077" w:rsidP="00817077">
      <w:pPr>
        <w:pStyle w:val="ListParagraph"/>
        <w:ind w:left="1100" w:firstLine="0"/>
        <w:rPr>
          <w:color w:val="000000" w:themeColor="text1"/>
        </w:rPr>
      </w:pPr>
      <w:r w:rsidRPr="00172DBC">
        <w:rPr>
          <w:color w:val="000000" w:themeColor="text1"/>
        </w:rPr>
        <w:t xml:space="preserve">You never have the same purchasing power as Amazon. They </w:t>
      </w:r>
      <w:r w:rsidR="00446AFD" w:rsidRPr="00172DBC">
        <w:rPr>
          <w:color w:val="000000" w:themeColor="text1"/>
        </w:rPr>
        <w:t>literally build their own servers.</w:t>
      </w:r>
    </w:p>
    <w:p w14:paraId="100814D9" w14:textId="35705929" w:rsidR="00446AFD" w:rsidRPr="00172DBC" w:rsidRDefault="00446AFD" w:rsidP="00FD1B0A">
      <w:pPr>
        <w:pStyle w:val="ListParagraph"/>
        <w:numPr>
          <w:ilvl w:val="0"/>
          <w:numId w:val="4"/>
        </w:numPr>
        <w:rPr>
          <w:color w:val="000000" w:themeColor="text1"/>
        </w:rPr>
      </w:pPr>
      <w:r w:rsidRPr="00172DBC">
        <w:rPr>
          <w:color w:val="000000" w:themeColor="text1"/>
        </w:rPr>
        <w:t>Stop guessing about Capacity</w:t>
      </w:r>
    </w:p>
    <w:p w14:paraId="321940ED" w14:textId="0ABA91CC" w:rsidR="00446AFD" w:rsidRPr="00172DBC" w:rsidRDefault="00446AFD" w:rsidP="00446AFD">
      <w:pPr>
        <w:pStyle w:val="ListParagraph"/>
        <w:ind w:left="1100" w:firstLine="0"/>
        <w:rPr>
          <w:color w:val="000000" w:themeColor="text1"/>
        </w:rPr>
      </w:pPr>
      <w:r w:rsidRPr="00172DBC">
        <w:rPr>
          <w:color w:val="000000" w:themeColor="text1"/>
        </w:rPr>
        <w:t xml:space="preserve">You will probably either </w:t>
      </w:r>
      <w:r w:rsidR="00EE00E8" w:rsidRPr="00172DBC">
        <w:rPr>
          <w:color w:val="000000" w:themeColor="text1"/>
        </w:rPr>
        <w:t xml:space="preserve">buy </w:t>
      </w:r>
      <w:r w:rsidRPr="00172DBC">
        <w:rPr>
          <w:color w:val="000000" w:themeColor="text1"/>
        </w:rPr>
        <w:t>to</w:t>
      </w:r>
      <w:r w:rsidR="00EE00E8" w:rsidRPr="00172DBC">
        <w:rPr>
          <w:color w:val="000000" w:themeColor="text1"/>
        </w:rPr>
        <w:t>o</w:t>
      </w:r>
      <w:r w:rsidRPr="00172DBC">
        <w:rPr>
          <w:color w:val="000000" w:themeColor="text1"/>
        </w:rPr>
        <w:t xml:space="preserve"> much or too little, if you buy too much, you are wasted money and if you buy too little you will have down time. Cloud can scale with </w:t>
      </w:r>
      <w:r w:rsidR="00EE00E8" w:rsidRPr="00172DBC">
        <w:rPr>
          <w:color w:val="000000" w:themeColor="text1"/>
        </w:rPr>
        <w:t>your</w:t>
      </w:r>
      <w:r w:rsidRPr="00172DBC">
        <w:rPr>
          <w:color w:val="000000" w:themeColor="text1"/>
        </w:rPr>
        <w:t xml:space="preserve"> business needs, with no </w:t>
      </w:r>
      <w:r w:rsidR="00957C03" w:rsidRPr="00172DBC">
        <w:rPr>
          <w:color w:val="000000" w:themeColor="text1"/>
        </w:rPr>
        <w:t>long-term</w:t>
      </w:r>
      <w:r w:rsidRPr="00172DBC">
        <w:rPr>
          <w:color w:val="000000" w:themeColor="text1"/>
        </w:rPr>
        <w:t xml:space="preserve"> contract.</w:t>
      </w:r>
    </w:p>
    <w:p w14:paraId="38D96AB4" w14:textId="70327973" w:rsidR="00446AFD" w:rsidRPr="00172DBC" w:rsidRDefault="00957C03" w:rsidP="00FD1B0A">
      <w:pPr>
        <w:pStyle w:val="ListParagraph"/>
        <w:numPr>
          <w:ilvl w:val="0"/>
          <w:numId w:val="4"/>
        </w:numPr>
        <w:rPr>
          <w:color w:val="000000" w:themeColor="text1"/>
        </w:rPr>
      </w:pPr>
      <w:r w:rsidRPr="00172DBC">
        <w:rPr>
          <w:color w:val="000000" w:themeColor="text1"/>
        </w:rPr>
        <w:t>Increase speed and agility</w:t>
      </w:r>
    </w:p>
    <w:p w14:paraId="357AA7A4" w14:textId="59AB0C13" w:rsidR="00957C03" w:rsidRPr="00172DBC" w:rsidRDefault="00957C03" w:rsidP="00957C03">
      <w:pPr>
        <w:pStyle w:val="ListParagraph"/>
        <w:ind w:left="1100" w:firstLine="0"/>
        <w:rPr>
          <w:color w:val="000000" w:themeColor="text1"/>
        </w:rPr>
      </w:pPr>
      <w:r w:rsidRPr="00172DBC">
        <w:rPr>
          <w:color w:val="000000" w:themeColor="text1"/>
        </w:rPr>
        <w:t>The A cloud Guru platform was built in 3 weeks, using a new type of design called serverless architecture, it scales infinitely with demand. 15 year ago, we would have had to buy servers and rent data center space and we probably never would have got off the ground.</w:t>
      </w:r>
    </w:p>
    <w:p w14:paraId="11FB20BA" w14:textId="729E0DBC" w:rsidR="0012549E" w:rsidRPr="00172DBC" w:rsidRDefault="005D3B08" w:rsidP="00FD1B0A">
      <w:pPr>
        <w:pStyle w:val="ListParagraph"/>
        <w:numPr>
          <w:ilvl w:val="0"/>
          <w:numId w:val="4"/>
        </w:numPr>
        <w:rPr>
          <w:color w:val="000000" w:themeColor="text1"/>
        </w:rPr>
      </w:pPr>
      <w:r w:rsidRPr="00172DBC">
        <w:rPr>
          <w:color w:val="000000" w:themeColor="text1"/>
        </w:rPr>
        <w:t>Stop spending money running and maintaining data center.</w:t>
      </w:r>
    </w:p>
    <w:p w14:paraId="3481D05F" w14:textId="7ADFC2D1" w:rsidR="005D3B08" w:rsidRPr="00172DBC" w:rsidRDefault="005D3B08" w:rsidP="005D3B08">
      <w:pPr>
        <w:pStyle w:val="ListParagraph"/>
        <w:ind w:left="1100" w:firstLine="0"/>
        <w:rPr>
          <w:color w:val="000000" w:themeColor="text1"/>
        </w:rPr>
      </w:pPr>
      <w:r w:rsidRPr="00172DBC">
        <w:rPr>
          <w:color w:val="000000" w:themeColor="text1"/>
        </w:rPr>
        <w:t>Focus on what you are good at, not at managing infrastructure, let someone else manage that for you.</w:t>
      </w:r>
    </w:p>
    <w:p w14:paraId="7541D378" w14:textId="56D1B235" w:rsidR="005D3B08" w:rsidRPr="00172DBC" w:rsidRDefault="00775934" w:rsidP="00FD1B0A">
      <w:pPr>
        <w:pStyle w:val="ListParagraph"/>
        <w:numPr>
          <w:ilvl w:val="0"/>
          <w:numId w:val="4"/>
        </w:numPr>
        <w:rPr>
          <w:color w:val="000000" w:themeColor="text1"/>
        </w:rPr>
      </w:pPr>
      <w:r w:rsidRPr="00172DBC">
        <w:rPr>
          <w:color w:val="000000" w:themeColor="text1"/>
        </w:rPr>
        <w:t>Go global in minutes.</w:t>
      </w:r>
    </w:p>
    <w:p w14:paraId="45AE886D" w14:textId="363C6237" w:rsidR="00775934" w:rsidRPr="00172DBC" w:rsidRDefault="00775934" w:rsidP="00775934">
      <w:pPr>
        <w:rPr>
          <w:b/>
          <w:color w:val="000000" w:themeColor="text1"/>
          <w:sz w:val="24"/>
          <w:szCs w:val="24"/>
          <w:u w:val="single"/>
        </w:rPr>
      </w:pPr>
      <w:r w:rsidRPr="00172DBC">
        <w:rPr>
          <w:b/>
          <w:color w:val="000000" w:themeColor="text1"/>
          <w:sz w:val="24"/>
          <w:szCs w:val="24"/>
          <w:u w:val="single"/>
        </w:rPr>
        <w:t>3 Type of Cloud Computing</w:t>
      </w:r>
    </w:p>
    <w:p w14:paraId="4590AED3" w14:textId="278B5590" w:rsidR="00775934" w:rsidRPr="00172DBC" w:rsidRDefault="00775934" w:rsidP="00FD1B0A">
      <w:pPr>
        <w:pStyle w:val="ListParagraph"/>
        <w:numPr>
          <w:ilvl w:val="0"/>
          <w:numId w:val="3"/>
        </w:numPr>
        <w:rPr>
          <w:color w:val="000000" w:themeColor="text1"/>
        </w:rPr>
      </w:pPr>
      <w:r w:rsidRPr="00172DBC">
        <w:rPr>
          <w:color w:val="000000" w:themeColor="text1"/>
        </w:rPr>
        <w:t xml:space="preserve">IAAS (Infrastructure as a </w:t>
      </w:r>
      <w:r w:rsidR="00A335F2" w:rsidRPr="00172DBC">
        <w:rPr>
          <w:color w:val="000000" w:themeColor="text1"/>
        </w:rPr>
        <w:t>Service) ...</w:t>
      </w:r>
      <w:r w:rsidR="005353EA" w:rsidRPr="00172DBC">
        <w:rPr>
          <w:color w:val="000000" w:themeColor="text1"/>
        </w:rPr>
        <w:t xml:space="preserve"> </w:t>
      </w:r>
      <w:r w:rsidR="00A335F2" w:rsidRPr="00172DBC">
        <w:rPr>
          <w:color w:val="000000" w:themeColor="text1"/>
        </w:rPr>
        <w:t xml:space="preserve">Ex. </w:t>
      </w:r>
      <w:r w:rsidR="005353EA" w:rsidRPr="00172DBC">
        <w:rPr>
          <w:color w:val="000000" w:themeColor="text1"/>
        </w:rPr>
        <w:t>AWS EC2</w:t>
      </w:r>
    </w:p>
    <w:p w14:paraId="6C9B20B3" w14:textId="5E70946A" w:rsidR="00A335F2" w:rsidRPr="00172DBC" w:rsidRDefault="00775934" w:rsidP="00FD1B0A">
      <w:pPr>
        <w:pStyle w:val="ListParagraph"/>
        <w:numPr>
          <w:ilvl w:val="0"/>
          <w:numId w:val="3"/>
        </w:numPr>
        <w:rPr>
          <w:color w:val="000000" w:themeColor="text1"/>
        </w:rPr>
      </w:pPr>
      <w:r w:rsidRPr="00172DBC">
        <w:rPr>
          <w:color w:val="000000" w:themeColor="text1"/>
        </w:rPr>
        <w:t xml:space="preserve">PAAS (Platform as </w:t>
      </w:r>
      <w:r w:rsidR="00A335F2" w:rsidRPr="00172DBC">
        <w:rPr>
          <w:color w:val="000000" w:themeColor="text1"/>
        </w:rPr>
        <w:t>service) … Ex. go daddy</w:t>
      </w:r>
    </w:p>
    <w:p w14:paraId="766E7528" w14:textId="551D6AA7" w:rsidR="00775934" w:rsidRPr="00172DBC" w:rsidRDefault="00A335F2" w:rsidP="00A335F2">
      <w:pPr>
        <w:pStyle w:val="ListParagraph"/>
        <w:ind w:left="720" w:firstLine="0"/>
        <w:rPr>
          <w:color w:val="000000" w:themeColor="text1"/>
        </w:rPr>
      </w:pPr>
      <w:r w:rsidRPr="00172DBC">
        <w:rPr>
          <w:color w:val="000000" w:themeColor="text1"/>
        </w:rPr>
        <w:t>Someone else worries about security, patching, update and maintenance etc.</w:t>
      </w:r>
      <w:r w:rsidR="005353EA" w:rsidRPr="00172DBC">
        <w:rPr>
          <w:color w:val="000000" w:themeColor="text1"/>
        </w:rPr>
        <w:t xml:space="preserve"> </w:t>
      </w:r>
    </w:p>
    <w:p w14:paraId="24584882" w14:textId="4AC5B8EB" w:rsidR="00775934" w:rsidRPr="00172DBC" w:rsidRDefault="00775934" w:rsidP="00FD1B0A">
      <w:pPr>
        <w:pStyle w:val="ListParagraph"/>
        <w:numPr>
          <w:ilvl w:val="0"/>
          <w:numId w:val="3"/>
        </w:numPr>
        <w:rPr>
          <w:color w:val="000000" w:themeColor="text1"/>
        </w:rPr>
      </w:pPr>
      <w:r w:rsidRPr="00172DBC">
        <w:rPr>
          <w:color w:val="000000" w:themeColor="text1"/>
        </w:rPr>
        <w:t xml:space="preserve">SAAS (Software as a Service) </w:t>
      </w:r>
      <w:r w:rsidR="00A335F2" w:rsidRPr="00172DBC">
        <w:rPr>
          <w:color w:val="000000" w:themeColor="text1"/>
        </w:rPr>
        <w:t>…  Gmail</w:t>
      </w:r>
    </w:p>
    <w:p w14:paraId="1E53E17F" w14:textId="3B5476AA" w:rsidR="00A335F2" w:rsidRPr="00172DBC" w:rsidRDefault="00A335F2" w:rsidP="00A335F2">
      <w:pPr>
        <w:rPr>
          <w:b/>
          <w:color w:val="000000" w:themeColor="text1"/>
          <w:sz w:val="24"/>
          <w:szCs w:val="24"/>
        </w:rPr>
      </w:pPr>
      <w:r w:rsidRPr="00172DBC">
        <w:rPr>
          <w:b/>
          <w:color w:val="000000" w:themeColor="text1"/>
          <w:sz w:val="24"/>
          <w:szCs w:val="24"/>
        </w:rPr>
        <w:t>3 Types of Cloud computing deployment</w:t>
      </w:r>
    </w:p>
    <w:p w14:paraId="325937D1" w14:textId="59408747" w:rsidR="00A335F2" w:rsidRPr="00172DBC" w:rsidRDefault="00A335F2" w:rsidP="00A335F2">
      <w:pPr>
        <w:rPr>
          <w:color w:val="000000" w:themeColor="text1"/>
          <w:sz w:val="24"/>
          <w:szCs w:val="24"/>
        </w:rPr>
      </w:pPr>
      <w:r w:rsidRPr="00172DBC">
        <w:rPr>
          <w:b/>
          <w:color w:val="000000" w:themeColor="text1"/>
          <w:sz w:val="24"/>
          <w:szCs w:val="24"/>
        </w:rPr>
        <w:t>Public Cloud</w:t>
      </w:r>
      <w:r w:rsidRPr="00172DBC">
        <w:rPr>
          <w:color w:val="000000" w:themeColor="text1"/>
          <w:sz w:val="24"/>
          <w:szCs w:val="24"/>
        </w:rPr>
        <w:t xml:space="preserve"> – AWS, Azure, GCP</w:t>
      </w:r>
    </w:p>
    <w:p w14:paraId="1B9283D7" w14:textId="5355EFE7" w:rsidR="00A335F2" w:rsidRPr="00172DBC" w:rsidRDefault="00A335F2" w:rsidP="00A335F2">
      <w:pPr>
        <w:rPr>
          <w:color w:val="000000" w:themeColor="text1"/>
          <w:sz w:val="24"/>
          <w:szCs w:val="24"/>
        </w:rPr>
      </w:pPr>
      <w:r w:rsidRPr="00172DBC">
        <w:rPr>
          <w:b/>
          <w:color w:val="000000" w:themeColor="text1"/>
          <w:sz w:val="24"/>
          <w:szCs w:val="24"/>
        </w:rPr>
        <w:t>Hybrid</w:t>
      </w:r>
      <w:r w:rsidRPr="00172DBC">
        <w:rPr>
          <w:color w:val="000000" w:themeColor="text1"/>
          <w:sz w:val="24"/>
          <w:szCs w:val="24"/>
        </w:rPr>
        <w:t>- Mixture of public and private</w:t>
      </w:r>
    </w:p>
    <w:p w14:paraId="22E15194" w14:textId="6B3742CE" w:rsidR="00A335F2" w:rsidRPr="00172DBC" w:rsidRDefault="00A335F2" w:rsidP="00A335F2">
      <w:pPr>
        <w:rPr>
          <w:color w:val="000000" w:themeColor="text1"/>
          <w:sz w:val="24"/>
          <w:szCs w:val="24"/>
        </w:rPr>
      </w:pPr>
      <w:r w:rsidRPr="00172DBC">
        <w:rPr>
          <w:b/>
          <w:color w:val="000000" w:themeColor="text1"/>
          <w:sz w:val="24"/>
          <w:szCs w:val="24"/>
        </w:rPr>
        <w:t>Private Cloud</w:t>
      </w:r>
      <w:r w:rsidRPr="00172DBC">
        <w:rPr>
          <w:color w:val="000000" w:themeColor="text1"/>
          <w:sz w:val="24"/>
          <w:szCs w:val="24"/>
        </w:rPr>
        <w:t xml:space="preserve"> (or </w:t>
      </w:r>
      <w:r w:rsidR="00AA775F" w:rsidRPr="00172DBC">
        <w:rPr>
          <w:color w:val="000000" w:themeColor="text1"/>
          <w:sz w:val="24"/>
          <w:szCs w:val="24"/>
        </w:rPr>
        <w:t>on</w:t>
      </w:r>
      <w:r w:rsidRPr="00172DBC">
        <w:rPr>
          <w:color w:val="000000" w:themeColor="text1"/>
          <w:sz w:val="24"/>
          <w:szCs w:val="24"/>
        </w:rPr>
        <w:t xml:space="preserve"> premise) – You manage it, in your datacenter, Openstack or Vmware.</w:t>
      </w:r>
    </w:p>
    <w:p w14:paraId="39D53EAA" w14:textId="6E568A00" w:rsidR="00B479A5" w:rsidRPr="00172DBC" w:rsidRDefault="00B479A5" w:rsidP="007C1B7B">
      <w:pPr>
        <w:rPr>
          <w:color w:val="000000" w:themeColor="text1"/>
          <w:sz w:val="24"/>
          <w:szCs w:val="24"/>
        </w:rPr>
      </w:pPr>
    </w:p>
    <w:p w14:paraId="08F91C49" w14:textId="57BEE0C7" w:rsidR="00A335F2" w:rsidRPr="00172DBC" w:rsidRDefault="00A335F2" w:rsidP="007C1B7B">
      <w:pPr>
        <w:rPr>
          <w:color w:val="000000" w:themeColor="text1"/>
          <w:sz w:val="24"/>
          <w:szCs w:val="24"/>
        </w:rPr>
      </w:pPr>
    </w:p>
    <w:p w14:paraId="50C21E57" w14:textId="52553C41" w:rsidR="00A335F2" w:rsidRPr="00172DBC" w:rsidRDefault="0046454B" w:rsidP="00FD1B0A">
      <w:pPr>
        <w:pStyle w:val="ListParagraph"/>
        <w:numPr>
          <w:ilvl w:val="0"/>
          <w:numId w:val="3"/>
        </w:numPr>
        <w:rPr>
          <w:color w:val="000000" w:themeColor="text1"/>
        </w:rPr>
      </w:pPr>
      <w:r w:rsidRPr="00172DBC">
        <w:rPr>
          <w:color w:val="000000" w:themeColor="text1"/>
        </w:rPr>
        <w:t xml:space="preserve">A </w:t>
      </w:r>
      <w:r w:rsidR="00172DBC" w:rsidRPr="00172DBC">
        <w:rPr>
          <w:color w:val="000000" w:themeColor="text1"/>
        </w:rPr>
        <w:t>Region is a Physical location in world which consists of two or more AZ.</w:t>
      </w:r>
    </w:p>
    <w:p w14:paraId="2AF576C9" w14:textId="5F43B87E" w:rsidR="00172DBC" w:rsidRDefault="008C7635" w:rsidP="00FD1B0A">
      <w:pPr>
        <w:pStyle w:val="ListParagraph"/>
        <w:numPr>
          <w:ilvl w:val="0"/>
          <w:numId w:val="3"/>
        </w:numPr>
        <w:rPr>
          <w:color w:val="000000" w:themeColor="text1"/>
        </w:rPr>
      </w:pPr>
      <w:r>
        <w:rPr>
          <w:color w:val="000000" w:themeColor="text1"/>
        </w:rPr>
        <w:t>An AZ is one or more discreate data centers, each with redundant power, networking and connectivity, housed in separate facilities.</w:t>
      </w:r>
    </w:p>
    <w:p w14:paraId="4409B328" w14:textId="286F522B" w:rsidR="008C7635" w:rsidRDefault="006247DC" w:rsidP="00FD1B0A">
      <w:pPr>
        <w:pStyle w:val="ListParagraph"/>
        <w:numPr>
          <w:ilvl w:val="0"/>
          <w:numId w:val="3"/>
        </w:numPr>
        <w:rPr>
          <w:color w:val="000000" w:themeColor="text1"/>
        </w:rPr>
      </w:pPr>
      <w:r>
        <w:rPr>
          <w:color w:val="000000" w:themeColor="text1"/>
        </w:rPr>
        <w:t xml:space="preserve">Edge locations are endpoint of AWS which are used for caching content, </w:t>
      </w:r>
      <w:r w:rsidR="00A627FC">
        <w:rPr>
          <w:color w:val="000000" w:themeColor="text1"/>
        </w:rPr>
        <w:t>typically</w:t>
      </w:r>
      <w:r>
        <w:rPr>
          <w:color w:val="000000" w:themeColor="text1"/>
        </w:rPr>
        <w:t xml:space="preserve"> this consists of CloudFront, Amazon’s content Delivery Network (CDN)</w:t>
      </w:r>
      <w:r w:rsidR="00A627FC">
        <w:rPr>
          <w:color w:val="000000" w:themeColor="text1"/>
        </w:rPr>
        <w:t>.</w:t>
      </w:r>
    </w:p>
    <w:p w14:paraId="51B00487" w14:textId="77777777" w:rsidR="00093CC6" w:rsidRDefault="00093CC6" w:rsidP="00093CC6">
      <w:pPr>
        <w:pStyle w:val="ListParagraph"/>
        <w:ind w:left="720" w:firstLine="0"/>
        <w:rPr>
          <w:color w:val="000000" w:themeColor="text1"/>
        </w:rPr>
      </w:pPr>
    </w:p>
    <w:p w14:paraId="657C3CD5" w14:textId="497A2CCA" w:rsidR="00BC146B" w:rsidRPr="00093CC6" w:rsidRDefault="00BC146B" w:rsidP="00093CC6">
      <w:pPr>
        <w:ind w:left="360"/>
        <w:rPr>
          <w:b/>
          <w:color w:val="000000" w:themeColor="text1"/>
          <w:sz w:val="24"/>
          <w:szCs w:val="24"/>
        </w:rPr>
      </w:pPr>
      <w:r w:rsidRPr="00093CC6">
        <w:rPr>
          <w:b/>
          <w:color w:val="000000" w:themeColor="text1"/>
          <w:sz w:val="24"/>
          <w:szCs w:val="24"/>
        </w:rPr>
        <w:t xml:space="preserve">Understand the </w:t>
      </w:r>
      <w:r w:rsidR="00093CC6" w:rsidRPr="00093CC6">
        <w:rPr>
          <w:b/>
          <w:color w:val="000000" w:themeColor="text1"/>
          <w:sz w:val="24"/>
          <w:szCs w:val="24"/>
        </w:rPr>
        <w:t>differences</w:t>
      </w:r>
      <w:r w:rsidRPr="00093CC6">
        <w:rPr>
          <w:b/>
          <w:color w:val="000000" w:themeColor="text1"/>
          <w:sz w:val="24"/>
          <w:szCs w:val="24"/>
        </w:rPr>
        <w:t xml:space="preserve"> support packages</w:t>
      </w:r>
    </w:p>
    <w:p w14:paraId="22570BD1" w14:textId="47033ADA" w:rsidR="00A627FC" w:rsidRDefault="00BC146B" w:rsidP="00FD1B0A">
      <w:pPr>
        <w:pStyle w:val="ListParagraph"/>
        <w:numPr>
          <w:ilvl w:val="0"/>
          <w:numId w:val="3"/>
        </w:numPr>
        <w:rPr>
          <w:color w:val="000000" w:themeColor="text1"/>
        </w:rPr>
      </w:pPr>
      <w:r>
        <w:rPr>
          <w:color w:val="000000" w:themeColor="text1"/>
        </w:rPr>
        <w:t>Basic – Free</w:t>
      </w:r>
    </w:p>
    <w:p w14:paraId="6A64E902" w14:textId="3F714B8E" w:rsidR="00BC146B" w:rsidRDefault="00BC146B" w:rsidP="00FD1B0A">
      <w:pPr>
        <w:pStyle w:val="ListParagraph"/>
        <w:numPr>
          <w:ilvl w:val="0"/>
          <w:numId w:val="3"/>
        </w:numPr>
        <w:rPr>
          <w:color w:val="000000" w:themeColor="text1"/>
        </w:rPr>
      </w:pPr>
      <w:r>
        <w:rPr>
          <w:color w:val="000000" w:themeColor="text1"/>
        </w:rPr>
        <w:t>Developer - $ 29</w:t>
      </w:r>
      <w:r w:rsidR="00093CC6">
        <w:rPr>
          <w:color w:val="000000" w:themeColor="text1"/>
        </w:rPr>
        <w:t xml:space="preserve">/ </w:t>
      </w:r>
      <w:r>
        <w:rPr>
          <w:color w:val="000000" w:themeColor="text1"/>
        </w:rPr>
        <w:t xml:space="preserve">month </w:t>
      </w:r>
    </w:p>
    <w:p w14:paraId="03C3AE8D" w14:textId="529F27A7" w:rsidR="00BC146B" w:rsidRDefault="00BC146B" w:rsidP="00FD1B0A">
      <w:pPr>
        <w:pStyle w:val="ListParagraph"/>
        <w:numPr>
          <w:ilvl w:val="0"/>
          <w:numId w:val="3"/>
        </w:numPr>
        <w:rPr>
          <w:color w:val="000000" w:themeColor="text1"/>
        </w:rPr>
      </w:pPr>
      <w:r>
        <w:rPr>
          <w:color w:val="000000" w:themeColor="text1"/>
        </w:rPr>
        <w:t>Business - $100 / month</w:t>
      </w:r>
    </w:p>
    <w:p w14:paraId="3EC12030" w14:textId="325DA92D" w:rsidR="00BC146B" w:rsidRDefault="00BC146B" w:rsidP="00FD1B0A">
      <w:pPr>
        <w:pStyle w:val="ListParagraph"/>
        <w:numPr>
          <w:ilvl w:val="0"/>
          <w:numId w:val="3"/>
        </w:numPr>
        <w:rPr>
          <w:color w:val="000000" w:themeColor="text1"/>
        </w:rPr>
      </w:pPr>
      <w:r>
        <w:rPr>
          <w:color w:val="000000" w:themeColor="text1"/>
        </w:rPr>
        <w:t>Enterprise - $15000/month – TAM Technical account manager.</w:t>
      </w:r>
    </w:p>
    <w:p w14:paraId="4E2FFE4F" w14:textId="77777777" w:rsidR="00BC146B" w:rsidRDefault="00BC146B" w:rsidP="00BC146B">
      <w:pPr>
        <w:pStyle w:val="ListParagraph"/>
        <w:ind w:left="720" w:firstLine="0"/>
        <w:rPr>
          <w:color w:val="000000" w:themeColor="text1"/>
        </w:rPr>
      </w:pPr>
    </w:p>
    <w:p w14:paraId="0B230EB1" w14:textId="35B476CF" w:rsidR="006247DC" w:rsidRDefault="00093CC6" w:rsidP="00093CC6">
      <w:pPr>
        <w:rPr>
          <w:b/>
          <w:color w:val="000000" w:themeColor="text1"/>
        </w:rPr>
      </w:pPr>
      <w:r w:rsidRPr="00093CC6">
        <w:rPr>
          <w:b/>
          <w:color w:val="000000" w:themeColor="text1"/>
        </w:rPr>
        <w:t>IAM</w:t>
      </w:r>
      <w:r>
        <w:rPr>
          <w:b/>
          <w:color w:val="000000" w:themeColor="text1"/>
        </w:rPr>
        <w:t>:</w:t>
      </w:r>
    </w:p>
    <w:p w14:paraId="673EC3DB" w14:textId="50A7942F" w:rsidR="00093CC6" w:rsidRDefault="00093CC6" w:rsidP="00093CC6">
      <w:pPr>
        <w:rPr>
          <w:color w:val="000000" w:themeColor="text1"/>
        </w:rPr>
      </w:pPr>
      <w:r>
        <w:rPr>
          <w:color w:val="000000" w:themeColor="text1"/>
        </w:rPr>
        <w:t>IAM stands for identity access Management, it is global, you do not specify a region when dealing with IAM, when you create a user or group. This is created GLOBALLY.</w:t>
      </w:r>
    </w:p>
    <w:p w14:paraId="47ECADC9" w14:textId="5DD3C246" w:rsidR="00093CC6" w:rsidRDefault="00093CC6" w:rsidP="00093CC6">
      <w:pPr>
        <w:rPr>
          <w:color w:val="000000" w:themeColor="text1"/>
        </w:rPr>
      </w:pPr>
    </w:p>
    <w:p w14:paraId="1FD0D17F" w14:textId="2901B55A" w:rsidR="00093CC6" w:rsidRDefault="00093CC6" w:rsidP="00093CC6">
      <w:pPr>
        <w:rPr>
          <w:color w:val="000000" w:themeColor="text1"/>
        </w:rPr>
      </w:pPr>
    </w:p>
    <w:p w14:paraId="41970AB9" w14:textId="3052492D" w:rsidR="00093CC6" w:rsidRPr="00851DFD" w:rsidRDefault="00C34FE9" w:rsidP="00093CC6">
      <w:pPr>
        <w:rPr>
          <w:b/>
          <w:color w:val="000000" w:themeColor="text1"/>
        </w:rPr>
      </w:pPr>
      <w:r w:rsidRPr="00851DFD">
        <w:rPr>
          <w:b/>
          <w:color w:val="000000" w:themeColor="text1"/>
        </w:rPr>
        <w:t>You can access the AWS platform in 3 ways.</w:t>
      </w:r>
    </w:p>
    <w:p w14:paraId="5FCDFD91" w14:textId="3EAF6E3B" w:rsidR="00C34FE9" w:rsidRDefault="00851DFD" w:rsidP="00FD1B0A">
      <w:pPr>
        <w:pStyle w:val="ListParagraph"/>
        <w:numPr>
          <w:ilvl w:val="0"/>
          <w:numId w:val="5"/>
        </w:numPr>
        <w:rPr>
          <w:color w:val="000000" w:themeColor="text1"/>
        </w:rPr>
      </w:pPr>
      <w:r>
        <w:rPr>
          <w:color w:val="000000" w:themeColor="text1"/>
        </w:rPr>
        <w:t>Console</w:t>
      </w:r>
    </w:p>
    <w:p w14:paraId="6B24A22D" w14:textId="144E8C4E" w:rsidR="00851DFD" w:rsidRDefault="00851DFD" w:rsidP="00FD1B0A">
      <w:pPr>
        <w:pStyle w:val="ListParagraph"/>
        <w:numPr>
          <w:ilvl w:val="0"/>
          <w:numId w:val="5"/>
        </w:numPr>
        <w:rPr>
          <w:color w:val="000000" w:themeColor="text1"/>
        </w:rPr>
      </w:pPr>
      <w:r>
        <w:rPr>
          <w:color w:val="000000" w:themeColor="text1"/>
        </w:rPr>
        <w:t>Programmatically</w:t>
      </w:r>
    </w:p>
    <w:p w14:paraId="182BDA21" w14:textId="4A3D5FCB" w:rsidR="00851DFD" w:rsidRDefault="00851DFD" w:rsidP="00FD1B0A">
      <w:pPr>
        <w:pStyle w:val="ListParagraph"/>
        <w:numPr>
          <w:ilvl w:val="0"/>
          <w:numId w:val="5"/>
        </w:numPr>
        <w:rPr>
          <w:color w:val="000000" w:themeColor="text1"/>
        </w:rPr>
      </w:pPr>
      <w:r>
        <w:rPr>
          <w:color w:val="000000" w:themeColor="text1"/>
        </w:rPr>
        <w:t>Software development Kit (SDK)</w:t>
      </w:r>
    </w:p>
    <w:p w14:paraId="2F90BB07" w14:textId="77777777" w:rsidR="00851DFD" w:rsidRDefault="00851DFD" w:rsidP="00851DFD">
      <w:pPr>
        <w:pStyle w:val="ListParagraph"/>
        <w:ind w:left="720" w:firstLine="0"/>
        <w:rPr>
          <w:color w:val="000000" w:themeColor="text1"/>
        </w:rPr>
      </w:pPr>
    </w:p>
    <w:p w14:paraId="15A7814A" w14:textId="7997963A" w:rsidR="00851DFD" w:rsidRDefault="00851DFD" w:rsidP="00FD1B0A">
      <w:pPr>
        <w:pStyle w:val="ListParagraph"/>
        <w:numPr>
          <w:ilvl w:val="0"/>
          <w:numId w:val="6"/>
        </w:numPr>
        <w:rPr>
          <w:color w:val="000000" w:themeColor="text1"/>
        </w:rPr>
      </w:pPr>
      <w:r>
        <w:rPr>
          <w:color w:val="000000" w:themeColor="text1"/>
        </w:rPr>
        <w:t>Root account has full administrator access. You should not have given these credentials away to anyone. Instead create a user for each individual within your organization. You should always secure this root account using multi-factor authentication.</w:t>
      </w:r>
    </w:p>
    <w:p w14:paraId="28FA0260" w14:textId="7BEFA40B" w:rsidR="00851DFD" w:rsidRDefault="004167C2" w:rsidP="00FD1B0A">
      <w:pPr>
        <w:pStyle w:val="ListParagraph"/>
        <w:numPr>
          <w:ilvl w:val="0"/>
          <w:numId w:val="6"/>
        </w:numPr>
        <w:rPr>
          <w:color w:val="000000" w:themeColor="text1"/>
        </w:rPr>
      </w:pPr>
      <w:r>
        <w:rPr>
          <w:color w:val="000000" w:themeColor="text1"/>
        </w:rPr>
        <w:t xml:space="preserve">A Group is simply a place to store your user, your users will inherit all permission that the group has. </w:t>
      </w:r>
    </w:p>
    <w:p w14:paraId="33752ED0" w14:textId="15E1918B" w:rsidR="004167C2" w:rsidRDefault="008E67F2" w:rsidP="00FD1B0A">
      <w:pPr>
        <w:pStyle w:val="ListParagraph"/>
        <w:numPr>
          <w:ilvl w:val="0"/>
          <w:numId w:val="6"/>
        </w:numPr>
        <w:rPr>
          <w:color w:val="000000" w:themeColor="text1"/>
        </w:rPr>
      </w:pPr>
      <w:r>
        <w:rPr>
          <w:color w:val="000000" w:themeColor="text1"/>
        </w:rPr>
        <w:t xml:space="preserve">To set the permission in a group you need to apply a policy to that group. Polices consist of JSON. These are referred to as key value pairs. </w:t>
      </w:r>
    </w:p>
    <w:p w14:paraId="099930B4" w14:textId="21A21F72" w:rsidR="00E53D33" w:rsidRDefault="00E06793" w:rsidP="00FD1B0A">
      <w:pPr>
        <w:pStyle w:val="ListParagraph"/>
        <w:numPr>
          <w:ilvl w:val="0"/>
          <w:numId w:val="6"/>
        </w:numPr>
        <w:rPr>
          <w:color w:val="000000" w:themeColor="text1"/>
        </w:rPr>
      </w:pPr>
      <w:r>
        <w:rPr>
          <w:color w:val="000000" w:themeColor="text1"/>
        </w:rPr>
        <w:t>S3 is a universal namespace. That is, names must be unique globally.</w:t>
      </w:r>
    </w:p>
    <w:p w14:paraId="5648A6C1" w14:textId="7462E950" w:rsidR="00E06793" w:rsidRDefault="007A0D62" w:rsidP="00E06793">
      <w:pPr>
        <w:pStyle w:val="ListParagraph"/>
        <w:ind w:left="720" w:firstLine="0"/>
        <w:rPr>
          <w:color w:val="000000" w:themeColor="text1"/>
        </w:rPr>
      </w:pPr>
      <w:hyperlink r:id="rId11" w:history="1">
        <w:r w:rsidR="00E06793" w:rsidRPr="000C4BC2">
          <w:rPr>
            <w:rStyle w:val="Hyperlink"/>
          </w:rPr>
          <w:t>https://s3-eu-west-1.amazonaws.com/mybucket</w:t>
        </w:r>
      </w:hyperlink>
    </w:p>
    <w:p w14:paraId="2EA55798" w14:textId="77777777" w:rsidR="00E06793" w:rsidRDefault="00E06793" w:rsidP="00E06793">
      <w:pPr>
        <w:pStyle w:val="ListParagraph"/>
        <w:ind w:left="720" w:firstLine="0"/>
        <w:rPr>
          <w:color w:val="000000" w:themeColor="text1"/>
        </w:rPr>
      </w:pPr>
    </w:p>
    <w:p w14:paraId="658D3FF5" w14:textId="34C46298" w:rsidR="00E06793" w:rsidRDefault="00114925" w:rsidP="00FD1B0A">
      <w:pPr>
        <w:pStyle w:val="ListParagraph"/>
        <w:numPr>
          <w:ilvl w:val="0"/>
          <w:numId w:val="6"/>
        </w:numPr>
        <w:rPr>
          <w:color w:val="000000" w:themeColor="text1"/>
        </w:rPr>
      </w:pPr>
      <w:r>
        <w:rPr>
          <w:color w:val="000000" w:themeColor="text1"/>
        </w:rPr>
        <w:t>HTTP 200</w:t>
      </w:r>
      <w:r w:rsidR="00691238">
        <w:rPr>
          <w:color w:val="000000" w:themeColor="text1"/>
        </w:rPr>
        <w:t xml:space="preserve"> when successful upload to S3 bucket.</w:t>
      </w:r>
    </w:p>
    <w:p w14:paraId="6D071F7B" w14:textId="2E07C6F0" w:rsidR="00691238" w:rsidRDefault="00537948" w:rsidP="00FD1B0A">
      <w:pPr>
        <w:pStyle w:val="ListParagraph"/>
        <w:numPr>
          <w:ilvl w:val="0"/>
          <w:numId w:val="6"/>
        </w:numPr>
        <w:rPr>
          <w:color w:val="000000" w:themeColor="text1"/>
        </w:rPr>
      </w:pPr>
      <w:r>
        <w:rPr>
          <w:color w:val="000000" w:themeColor="text1"/>
        </w:rPr>
        <w:t>S3 is Object based. Think of Objects just as files.</w:t>
      </w:r>
    </w:p>
    <w:p w14:paraId="7B67BB34" w14:textId="79AC8B80" w:rsidR="00537948" w:rsidRDefault="00537948" w:rsidP="00537948">
      <w:pPr>
        <w:pStyle w:val="ListParagraph"/>
        <w:ind w:left="720" w:firstLine="0"/>
        <w:rPr>
          <w:color w:val="000000" w:themeColor="text1"/>
        </w:rPr>
      </w:pPr>
      <w:r w:rsidRPr="00537948">
        <w:rPr>
          <w:b/>
          <w:color w:val="000000" w:themeColor="text1"/>
        </w:rPr>
        <w:t>Key</w:t>
      </w:r>
      <w:r>
        <w:rPr>
          <w:color w:val="000000" w:themeColor="text1"/>
        </w:rPr>
        <w:t>:  Name of the Object</w:t>
      </w:r>
    </w:p>
    <w:p w14:paraId="6B70B185" w14:textId="54BD9DEC" w:rsidR="00537948" w:rsidRDefault="00537948" w:rsidP="00537948">
      <w:pPr>
        <w:pStyle w:val="ListParagraph"/>
        <w:ind w:left="720" w:firstLine="0"/>
        <w:rPr>
          <w:color w:val="000000" w:themeColor="text1"/>
        </w:rPr>
      </w:pPr>
      <w:r w:rsidRPr="00537948">
        <w:rPr>
          <w:b/>
          <w:color w:val="000000" w:themeColor="text1"/>
        </w:rPr>
        <w:t>Value</w:t>
      </w:r>
      <w:r>
        <w:rPr>
          <w:color w:val="000000" w:themeColor="text1"/>
        </w:rPr>
        <w:t>: Data and is made up of a sequence of bytes.</w:t>
      </w:r>
    </w:p>
    <w:p w14:paraId="4AFF7353" w14:textId="765FFB95" w:rsidR="00537948" w:rsidRDefault="00537948" w:rsidP="00537948">
      <w:pPr>
        <w:pStyle w:val="ListParagraph"/>
        <w:ind w:left="720" w:firstLine="0"/>
        <w:rPr>
          <w:color w:val="000000" w:themeColor="text1"/>
        </w:rPr>
      </w:pPr>
      <w:r w:rsidRPr="00537948">
        <w:rPr>
          <w:b/>
          <w:color w:val="000000" w:themeColor="text1"/>
        </w:rPr>
        <w:t>Version ID</w:t>
      </w:r>
      <w:r>
        <w:rPr>
          <w:color w:val="000000" w:themeColor="text1"/>
        </w:rPr>
        <w:t>:  used for versioning</w:t>
      </w:r>
    </w:p>
    <w:p w14:paraId="5B4368E1" w14:textId="4F6F5D67" w:rsidR="00537948" w:rsidRDefault="00537948" w:rsidP="00537948">
      <w:pPr>
        <w:pStyle w:val="ListParagraph"/>
        <w:ind w:left="720" w:firstLine="0"/>
        <w:rPr>
          <w:color w:val="000000" w:themeColor="text1"/>
        </w:rPr>
      </w:pPr>
      <w:r w:rsidRPr="00537948">
        <w:rPr>
          <w:b/>
          <w:color w:val="000000" w:themeColor="text1"/>
        </w:rPr>
        <w:t>Metadata</w:t>
      </w:r>
      <w:r>
        <w:rPr>
          <w:color w:val="000000" w:themeColor="text1"/>
        </w:rPr>
        <w:t>: Data about data.</w:t>
      </w:r>
    </w:p>
    <w:p w14:paraId="783FE64C" w14:textId="4672F290" w:rsidR="00537948" w:rsidRDefault="00537948" w:rsidP="00537948">
      <w:pPr>
        <w:pStyle w:val="ListParagraph"/>
        <w:ind w:left="720" w:firstLine="0"/>
        <w:rPr>
          <w:color w:val="000000" w:themeColor="text1"/>
        </w:rPr>
      </w:pPr>
    </w:p>
    <w:p w14:paraId="42D04904" w14:textId="4CD9D3FB" w:rsidR="00537948" w:rsidRDefault="00537948" w:rsidP="00537948">
      <w:pPr>
        <w:pStyle w:val="ListParagraph"/>
        <w:ind w:left="720" w:firstLine="0"/>
        <w:rPr>
          <w:color w:val="000000" w:themeColor="text1"/>
        </w:rPr>
      </w:pPr>
      <w:r w:rsidRPr="00537948">
        <w:rPr>
          <w:b/>
          <w:color w:val="000000" w:themeColor="text1"/>
        </w:rPr>
        <w:t>Subresources</w:t>
      </w:r>
      <w:r>
        <w:rPr>
          <w:color w:val="000000" w:themeColor="text1"/>
        </w:rPr>
        <w:t>:</w:t>
      </w:r>
    </w:p>
    <w:p w14:paraId="7346B971" w14:textId="2F8C62AA" w:rsidR="00537948" w:rsidRDefault="00537948" w:rsidP="00537948">
      <w:pPr>
        <w:pStyle w:val="ListParagraph"/>
        <w:ind w:left="720" w:firstLine="0"/>
        <w:rPr>
          <w:color w:val="000000" w:themeColor="text1"/>
        </w:rPr>
      </w:pPr>
      <w:r>
        <w:rPr>
          <w:color w:val="000000" w:themeColor="text1"/>
        </w:rPr>
        <w:t xml:space="preserve">   Access control list.</w:t>
      </w:r>
    </w:p>
    <w:p w14:paraId="3A4FED0C" w14:textId="09603C02" w:rsidR="00537948" w:rsidRDefault="00537948" w:rsidP="00537948">
      <w:pPr>
        <w:pStyle w:val="ListParagraph"/>
        <w:ind w:left="720" w:firstLine="0"/>
        <w:rPr>
          <w:color w:val="000000" w:themeColor="text1"/>
        </w:rPr>
      </w:pPr>
      <w:r>
        <w:rPr>
          <w:color w:val="000000" w:themeColor="text1"/>
        </w:rPr>
        <w:t xml:space="preserve">   Torrent</w:t>
      </w:r>
    </w:p>
    <w:p w14:paraId="0B7B3A1B" w14:textId="31CFA72D" w:rsidR="00537948" w:rsidRPr="006C5474" w:rsidRDefault="006C5474" w:rsidP="006C5474">
      <w:pPr>
        <w:rPr>
          <w:b/>
          <w:color w:val="000000" w:themeColor="text1"/>
        </w:rPr>
      </w:pPr>
      <w:r w:rsidRPr="006C5474">
        <w:rPr>
          <w:b/>
          <w:color w:val="000000" w:themeColor="text1"/>
        </w:rPr>
        <w:t>How does data consistency work for S3?</w:t>
      </w:r>
    </w:p>
    <w:p w14:paraId="3650A3E1" w14:textId="171723C1" w:rsidR="006C5474" w:rsidRDefault="006C5474" w:rsidP="00FD1B0A">
      <w:pPr>
        <w:pStyle w:val="ListParagraph"/>
        <w:numPr>
          <w:ilvl w:val="0"/>
          <w:numId w:val="7"/>
        </w:numPr>
        <w:rPr>
          <w:color w:val="000000" w:themeColor="text1"/>
        </w:rPr>
      </w:pPr>
      <w:r>
        <w:rPr>
          <w:color w:val="000000" w:themeColor="text1"/>
        </w:rPr>
        <w:t>Read after write consistency for PUTS of new objects.</w:t>
      </w:r>
    </w:p>
    <w:p w14:paraId="6DC37169" w14:textId="38AF23B8" w:rsidR="006C5474" w:rsidRDefault="006C5474" w:rsidP="00FD1B0A">
      <w:pPr>
        <w:pStyle w:val="ListParagraph"/>
        <w:numPr>
          <w:ilvl w:val="0"/>
          <w:numId w:val="7"/>
        </w:numPr>
        <w:rPr>
          <w:color w:val="000000" w:themeColor="text1"/>
        </w:rPr>
      </w:pPr>
      <w:r>
        <w:rPr>
          <w:color w:val="000000" w:themeColor="text1"/>
        </w:rPr>
        <w:t>Eventual consistency for overwrite PUTS and Deletes (Can take some time to propagate).</w:t>
      </w:r>
    </w:p>
    <w:p w14:paraId="31FA1DD7" w14:textId="77777777" w:rsidR="000A4FC8" w:rsidRPr="000A4FC8" w:rsidRDefault="000A4FC8" w:rsidP="000A4FC8">
      <w:pPr>
        <w:rPr>
          <w:color w:val="000000" w:themeColor="text1"/>
        </w:rPr>
      </w:pPr>
    </w:p>
    <w:p w14:paraId="5BA48ACA" w14:textId="219F4CAC" w:rsidR="006C5474" w:rsidRPr="0024661D" w:rsidRDefault="00EF6B66" w:rsidP="006C5474">
      <w:pPr>
        <w:rPr>
          <w:b/>
          <w:color w:val="000000" w:themeColor="text1"/>
        </w:rPr>
      </w:pPr>
      <w:r w:rsidRPr="0024661D">
        <w:rPr>
          <w:b/>
          <w:color w:val="000000" w:themeColor="text1"/>
        </w:rPr>
        <w:t>S3 has the following guarantees from Amazon</w:t>
      </w:r>
    </w:p>
    <w:p w14:paraId="774D355A" w14:textId="67E302D7" w:rsidR="0024661D" w:rsidRDefault="0024661D" w:rsidP="00FD1B0A">
      <w:pPr>
        <w:pStyle w:val="ListParagraph"/>
        <w:numPr>
          <w:ilvl w:val="0"/>
          <w:numId w:val="8"/>
        </w:numPr>
        <w:rPr>
          <w:color w:val="000000" w:themeColor="text1"/>
        </w:rPr>
      </w:pPr>
      <w:r>
        <w:rPr>
          <w:color w:val="000000" w:themeColor="text1"/>
        </w:rPr>
        <w:t>Build for 99.99% availabilities for the S3 platform</w:t>
      </w:r>
    </w:p>
    <w:p w14:paraId="0AF0D577" w14:textId="3E592F45" w:rsidR="0024661D" w:rsidRDefault="0024661D" w:rsidP="00FD1B0A">
      <w:pPr>
        <w:pStyle w:val="ListParagraph"/>
        <w:numPr>
          <w:ilvl w:val="0"/>
          <w:numId w:val="8"/>
        </w:numPr>
        <w:rPr>
          <w:color w:val="000000" w:themeColor="text1"/>
        </w:rPr>
      </w:pPr>
      <w:r>
        <w:rPr>
          <w:color w:val="000000" w:themeColor="text1"/>
        </w:rPr>
        <w:t>Amazon Guarantee 9.9 % availabilities</w:t>
      </w:r>
    </w:p>
    <w:p w14:paraId="2AA555F8" w14:textId="5878060B" w:rsidR="0024661D" w:rsidRDefault="0024661D" w:rsidP="00FD1B0A">
      <w:pPr>
        <w:pStyle w:val="ListParagraph"/>
        <w:numPr>
          <w:ilvl w:val="0"/>
          <w:numId w:val="8"/>
        </w:numPr>
        <w:rPr>
          <w:color w:val="000000" w:themeColor="text1"/>
        </w:rPr>
      </w:pPr>
      <w:r>
        <w:rPr>
          <w:color w:val="000000" w:themeColor="text1"/>
        </w:rPr>
        <w:t>99.999999999% durability (11x9).</w:t>
      </w:r>
    </w:p>
    <w:p w14:paraId="6122B9D5" w14:textId="1BD4688A" w:rsidR="0024661D" w:rsidRDefault="0024661D" w:rsidP="0024661D">
      <w:pPr>
        <w:rPr>
          <w:color w:val="000000" w:themeColor="text1"/>
        </w:rPr>
      </w:pPr>
    </w:p>
    <w:p w14:paraId="3EBB29C2" w14:textId="5BACBA4D" w:rsidR="0024661D" w:rsidRPr="005C05ED" w:rsidRDefault="00352E49" w:rsidP="0024661D">
      <w:pPr>
        <w:rPr>
          <w:b/>
          <w:color w:val="000000" w:themeColor="text1"/>
        </w:rPr>
      </w:pPr>
      <w:r w:rsidRPr="005C05ED">
        <w:rPr>
          <w:b/>
          <w:color w:val="000000" w:themeColor="text1"/>
        </w:rPr>
        <w:t>S3 has following feature.</w:t>
      </w:r>
    </w:p>
    <w:p w14:paraId="0C73F55E" w14:textId="0DF65622" w:rsidR="00352E49" w:rsidRDefault="00352E49" w:rsidP="00FD1B0A">
      <w:pPr>
        <w:pStyle w:val="ListParagraph"/>
        <w:numPr>
          <w:ilvl w:val="0"/>
          <w:numId w:val="9"/>
        </w:numPr>
        <w:rPr>
          <w:color w:val="000000" w:themeColor="text1"/>
        </w:rPr>
      </w:pPr>
      <w:r>
        <w:rPr>
          <w:color w:val="000000" w:themeColor="text1"/>
        </w:rPr>
        <w:t>Tiered storage available</w:t>
      </w:r>
    </w:p>
    <w:p w14:paraId="3E530A64" w14:textId="18BB463F" w:rsidR="00352E49" w:rsidRDefault="00352E49" w:rsidP="00FD1B0A">
      <w:pPr>
        <w:pStyle w:val="ListParagraph"/>
        <w:numPr>
          <w:ilvl w:val="0"/>
          <w:numId w:val="9"/>
        </w:numPr>
        <w:rPr>
          <w:color w:val="000000" w:themeColor="text1"/>
        </w:rPr>
      </w:pPr>
      <w:r>
        <w:rPr>
          <w:color w:val="000000" w:themeColor="text1"/>
        </w:rPr>
        <w:t>Lifecycle Management</w:t>
      </w:r>
    </w:p>
    <w:p w14:paraId="1407EA14" w14:textId="36EE7DCE" w:rsidR="00352E49" w:rsidRDefault="00352E49" w:rsidP="00FD1B0A">
      <w:pPr>
        <w:pStyle w:val="ListParagraph"/>
        <w:numPr>
          <w:ilvl w:val="0"/>
          <w:numId w:val="9"/>
        </w:numPr>
        <w:rPr>
          <w:color w:val="000000" w:themeColor="text1"/>
        </w:rPr>
      </w:pPr>
      <w:r>
        <w:rPr>
          <w:color w:val="000000" w:themeColor="text1"/>
        </w:rPr>
        <w:t>Versioning</w:t>
      </w:r>
    </w:p>
    <w:p w14:paraId="765D0786" w14:textId="0F88F71A" w:rsidR="00352E49" w:rsidRDefault="00352E49" w:rsidP="00FD1B0A">
      <w:pPr>
        <w:pStyle w:val="ListParagraph"/>
        <w:numPr>
          <w:ilvl w:val="0"/>
          <w:numId w:val="9"/>
        </w:numPr>
        <w:rPr>
          <w:color w:val="000000" w:themeColor="text1"/>
        </w:rPr>
      </w:pPr>
      <w:r>
        <w:rPr>
          <w:color w:val="000000" w:themeColor="text1"/>
        </w:rPr>
        <w:t>Encryption</w:t>
      </w:r>
    </w:p>
    <w:p w14:paraId="1E5990AD" w14:textId="778C482C" w:rsidR="00352E49" w:rsidRDefault="00352E49" w:rsidP="00FD1B0A">
      <w:pPr>
        <w:pStyle w:val="ListParagraph"/>
        <w:numPr>
          <w:ilvl w:val="0"/>
          <w:numId w:val="9"/>
        </w:numPr>
        <w:rPr>
          <w:color w:val="000000" w:themeColor="text1"/>
        </w:rPr>
      </w:pPr>
      <w:r>
        <w:rPr>
          <w:color w:val="000000" w:themeColor="text1"/>
        </w:rPr>
        <w:t>Secure you data using access control lists and bucket polices</w:t>
      </w:r>
      <w:r w:rsidR="005C05ED">
        <w:rPr>
          <w:color w:val="000000" w:themeColor="text1"/>
        </w:rPr>
        <w:t>.</w:t>
      </w:r>
    </w:p>
    <w:p w14:paraId="398D67BD" w14:textId="42434A1F" w:rsidR="00352E49" w:rsidRDefault="00352E49" w:rsidP="00352E49">
      <w:pPr>
        <w:rPr>
          <w:color w:val="000000" w:themeColor="text1"/>
        </w:rPr>
      </w:pPr>
    </w:p>
    <w:p w14:paraId="2A7F6F1D" w14:textId="2E840EE7" w:rsidR="008C4613" w:rsidRPr="009478E1" w:rsidRDefault="009478E1" w:rsidP="00352E49">
      <w:pPr>
        <w:rPr>
          <w:b/>
          <w:color w:val="000000" w:themeColor="text1"/>
        </w:rPr>
      </w:pPr>
      <w:r w:rsidRPr="009478E1">
        <w:rPr>
          <w:b/>
          <w:color w:val="000000" w:themeColor="text1"/>
        </w:rPr>
        <w:t>S3 Storage classes:</w:t>
      </w:r>
    </w:p>
    <w:p w14:paraId="1B3C885D" w14:textId="404E104F" w:rsidR="009478E1" w:rsidRPr="00725EE1" w:rsidRDefault="009478E1" w:rsidP="00FD1B0A">
      <w:pPr>
        <w:pStyle w:val="ListParagraph"/>
        <w:numPr>
          <w:ilvl w:val="0"/>
          <w:numId w:val="10"/>
        </w:numPr>
        <w:rPr>
          <w:b/>
          <w:color w:val="000000" w:themeColor="text1"/>
        </w:rPr>
      </w:pPr>
      <w:r w:rsidRPr="00725EE1">
        <w:rPr>
          <w:b/>
          <w:color w:val="000000" w:themeColor="text1"/>
        </w:rPr>
        <w:t>S3 standard.</w:t>
      </w:r>
    </w:p>
    <w:p w14:paraId="75F34023" w14:textId="4A65B75C" w:rsidR="009478E1" w:rsidRPr="00725EE1" w:rsidRDefault="009478E1" w:rsidP="00FD1B0A">
      <w:pPr>
        <w:pStyle w:val="ListParagraph"/>
        <w:numPr>
          <w:ilvl w:val="0"/>
          <w:numId w:val="10"/>
        </w:numPr>
        <w:rPr>
          <w:b/>
          <w:color w:val="000000" w:themeColor="text1"/>
        </w:rPr>
      </w:pPr>
      <w:r w:rsidRPr="00725EE1">
        <w:rPr>
          <w:b/>
          <w:color w:val="000000" w:themeColor="text1"/>
        </w:rPr>
        <w:t>S3-IA</w:t>
      </w:r>
    </w:p>
    <w:p w14:paraId="3B381725" w14:textId="65186E77" w:rsidR="009478E1" w:rsidRPr="00725EE1" w:rsidRDefault="009478E1" w:rsidP="00FD1B0A">
      <w:pPr>
        <w:pStyle w:val="ListParagraph"/>
        <w:numPr>
          <w:ilvl w:val="0"/>
          <w:numId w:val="10"/>
        </w:numPr>
        <w:rPr>
          <w:b/>
          <w:color w:val="000000" w:themeColor="text1"/>
        </w:rPr>
      </w:pPr>
      <w:r w:rsidRPr="00725EE1">
        <w:rPr>
          <w:b/>
          <w:color w:val="000000" w:themeColor="text1"/>
        </w:rPr>
        <w:t>S3 one zone-IA</w:t>
      </w:r>
    </w:p>
    <w:p w14:paraId="7552C2AA" w14:textId="63F15C53" w:rsidR="009478E1" w:rsidRPr="009478E1" w:rsidRDefault="009478E1" w:rsidP="00FD1B0A">
      <w:pPr>
        <w:pStyle w:val="ListParagraph"/>
        <w:numPr>
          <w:ilvl w:val="0"/>
          <w:numId w:val="10"/>
        </w:numPr>
        <w:rPr>
          <w:color w:val="000000" w:themeColor="text1"/>
        </w:rPr>
      </w:pPr>
      <w:r w:rsidRPr="00725EE1">
        <w:rPr>
          <w:b/>
          <w:color w:val="000000" w:themeColor="text1"/>
        </w:rPr>
        <w:t>S3</w:t>
      </w:r>
      <w:r w:rsidRPr="009478E1">
        <w:rPr>
          <w:color w:val="000000" w:themeColor="text1"/>
        </w:rPr>
        <w:t xml:space="preserve"> – intelligent tiering: Designed to optimize costs by automatically moving data to the most cost-effective access tier, without performance impact or operational overhead.</w:t>
      </w:r>
    </w:p>
    <w:p w14:paraId="4908F42D" w14:textId="7FF626D3" w:rsidR="005C05ED" w:rsidRDefault="005D567F" w:rsidP="00FD1B0A">
      <w:pPr>
        <w:pStyle w:val="ListParagraph"/>
        <w:numPr>
          <w:ilvl w:val="0"/>
          <w:numId w:val="10"/>
        </w:numPr>
        <w:rPr>
          <w:color w:val="000000" w:themeColor="text1"/>
        </w:rPr>
      </w:pPr>
      <w:r w:rsidRPr="00725EE1">
        <w:rPr>
          <w:b/>
          <w:color w:val="000000" w:themeColor="text1"/>
        </w:rPr>
        <w:t>S3 Glacier</w:t>
      </w:r>
      <w:r>
        <w:rPr>
          <w:color w:val="000000" w:themeColor="text1"/>
        </w:rPr>
        <w:t xml:space="preserve">: S3 Glacier is a secure, durable and </w:t>
      </w:r>
      <w:r w:rsidR="00725EE1">
        <w:rPr>
          <w:color w:val="000000" w:themeColor="text1"/>
        </w:rPr>
        <w:t>low-cost</w:t>
      </w:r>
      <w:r>
        <w:rPr>
          <w:color w:val="000000" w:themeColor="text1"/>
        </w:rPr>
        <w:t xml:space="preserve"> storage class for data archiving, you can reliably store any amount of the data at costs that are competitive </w:t>
      </w:r>
      <w:r>
        <w:rPr>
          <w:color w:val="000000" w:themeColor="text1"/>
        </w:rPr>
        <w:lastRenderedPageBreak/>
        <w:t>with</w:t>
      </w:r>
      <w:r w:rsidR="00F8045B">
        <w:rPr>
          <w:color w:val="000000" w:themeColor="text1"/>
        </w:rPr>
        <w:t xml:space="preserve"> </w:t>
      </w:r>
      <w:r>
        <w:rPr>
          <w:color w:val="000000" w:themeColor="text1"/>
        </w:rPr>
        <w:t>cheaper than on-premises solution. Retrieval times configurable from minutes to hours.</w:t>
      </w:r>
    </w:p>
    <w:p w14:paraId="24D84D7E" w14:textId="5B29CFD1" w:rsidR="005D567F" w:rsidRDefault="00725EE1" w:rsidP="00FD1B0A">
      <w:pPr>
        <w:pStyle w:val="ListParagraph"/>
        <w:numPr>
          <w:ilvl w:val="0"/>
          <w:numId w:val="10"/>
        </w:numPr>
        <w:rPr>
          <w:color w:val="000000" w:themeColor="text1"/>
        </w:rPr>
      </w:pPr>
      <w:r w:rsidRPr="00725EE1">
        <w:rPr>
          <w:b/>
          <w:color w:val="000000" w:themeColor="text1"/>
        </w:rPr>
        <w:t>S3 Glacier Deep Archive</w:t>
      </w:r>
      <w:r w:rsidRPr="00725EE1">
        <w:rPr>
          <w:color w:val="000000" w:themeColor="text1"/>
        </w:rPr>
        <w:t>: S3 Glacier deep archive is Amazon S3 lowest cost</w:t>
      </w:r>
      <w:r>
        <w:rPr>
          <w:color w:val="000000" w:themeColor="text1"/>
        </w:rPr>
        <w:t xml:space="preserve"> storage class where a retrieval time of 12 hours is acceptable.</w:t>
      </w:r>
    </w:p>
    <w:p w14:paraId="6E167BE9" w14:textId="6E8DC0C3" w:rsidR="00F8045B" w:rsidRDefault="00F8045B" w:rsidP="00F8045B">
      <w:pPr>
        <w:rPr>
          <w:color w:val="000000" w:themeColor="text1"/>
        </w:rPr>
      </w:pPr>
    </w:p>
    <w:p w14:paraId="4F28DF0B" w14:textId="0139F3CB" w:rsidR="00F8045B" w:rsidRPr="00CE21F0" w:rsidRDefault="00CE21F0" w:rsidP="00F8045B">
      <w:pPr>
        <w:rPr>
          <w:b/>
          <w:color w:val="000000" w:themeColor="text1"/>
        </w:rPr>
      </w:pPr>
      <w:r w:rsidRPr="00CE21F0">
        <w:rPr>
          <w:b/>
          <w:color w:val="000000" w:themeColor="text1"/>
        </w:rPr>
        <w:t>You are charged for S3 in the following ways:</w:t>
      </w:r>
    </w:p>
    <w:p w14:paraId="274A7103" w14:textId="56272DED" w:rsidR="00CE21F0" w:rsidRDefault="00CE21F0" w:rsidP="00FD1B0A">
      <w:pPr>
        <w:pStyle w:val="ListParagraph"/>
        <w:numPr>
          <w:ilvl w:val="0"/>
          <w:numId w:val="11"/>
        </w:numPr>
        <w:rPr>
          <w:color w:val="000000" w:themeColor="text1"/>
        </w:rPr>
      </w:pPr>
      <w:r>
        <w:rPr>
          <w:color w:val="000000" w:themeColor="text1"/>
        </w:rPr>
        <w:t>Storage</w:t>
      </w:r>
    </w:p>
    <w:p w14:paraId="459E8425" w14:textId="5C5BA0E0" w:rsidR="00CE21F0" w:rsidRDefault="00CE21F0" w:rsidP="00FD1B0A">
      <w:pPr>
        <w:pStyle w:val="ListParagraph"/>
        <w:numPr>
          <w:ilvl w:val="0"/>
          <w:numId w:val="11"/>
        </w:numPr>
        <w:rPr>
          <w:color w:val="000000" w:themeColor="text1"/>
        </w:rPr>
      </w:pPr>
      <w:r>
        <w:rPr>
          <w:color w:val="000000" w:themeColor="text1"/>
        </w:rPr>
        <w:t>Requests #</w:t>
      </w:r>
    </w:p>
    <w:p w14:paraId="5402A6D9" w14:textId="0EBD3E27" w:rsidR="00CE21F0" w:rsidRDefault="00CE21F0" w:rsidP="00FD1B0A">
      <w:pPr>
        <w:pStyle w:val="ListParagraph"/>
        <w:numPr>
          <w:ilvl w:val="0"/>
          <w:numId w:val="11"/>
        </w:numPr>
        <w:rPr>
          <w:color w:val="000000" w:themeColor="text1"/>
        </w:rPr>
      </w:pPr>
      <w:r>
        <w:rPr>
          <w:color w:val="000000" w:themeColor="text1"/>
        </w:rPr>
        <w:t>Storage Management pricing</w:t>
      </w:r>
    </w:p>
    <w:p w14:paraId="0D060FEC" w14:textId="69F06445" w:rsidR="00CE21F0" w:rsidRDefault="00CE21F0" w:rsidP="00FD1B0A">
      <w:pPr>
        <w:pStyle w:val="ListParagraph"/>
        <w:numPr>
          <w:ilvl w:val="0"/>
          <w:numId w:val="11"/>
        </w:numPr>
        <w:rPr>
          <w:color w:val="000000" w:themeColor="text1"/>
        </w:rPr>
      </w:pPr>
      <w:r>
        <w:rPr>
          <w:color w:val="000000" w:themeColor="text1"/>
        </w:rPr>
        <w:t>Data transfer pricing</w:t>
      </w:r>
    </w:p>
    <w:p w14:paraId="46439025" w14:textId="29E51753" w:rsidR="00CE21F0" w:rsidRDefault="00CE21F0" w:rsidP="00FD1B0A">
      <w:pPr>
        <w:pStyle w:val="ListParagraph"/>
        <w:numPr>
          <w:ilvl w:val="0"/>
          <w:numId w:val="11"/>
        </w:numPr>
        <w:rPr>
          <w:color w:val="000000" w:themeColor="text1"/>
        </w:rPr>
      </w:pPr>
      <w:r>
        <w:rPr>
          <w:color w:val="000000" w:themeColor="text1"/>
        </w:rPr>
        <w:t xml:space="preserve">Transfer acceleration </w:t>
      </w:r>
    </w:p>
    <w:p w14:paraId="54BC9721" w14:textId="0504BA5C" w:rsidR="00CE21F0" w:rsidRDefault="00CE21F0" w:rsidP="00FD1B0A">
      <w:pPr>
        <w:pStyle w:val="ListParagraph"/>
        <w:numPr>
          <w:ilvl w:val="0"/>
          <w:numId w:val="11"/>
        </w:numPr>
        <w:rPr>
          <w:color w:val="000000" w:themeColor="text1"/>
        </w:rPr>
      </w:pPr>
      <w:r>
        <w:rPr>
          <w:color w:val="000000" w:themeColor="text1"/>
        </w:rPr>
        <w:t>Cross region replication pricing</w:t>
      </w:r>
    </w:p>
    <w:p w14:paraId="6A966F9D" w14:textId="23ED1981" w:rsidR="00CE21F0" w:rsidRDefault="00CE21F0" w:rsidP="00CE21F0">
      <w:pPr>
        <w:rPr>
          <w:color w:val="000000" w:themeColor="text1"/>
        </w:rPr>
      </w:pPr>
    </w:p>
    <w:p w14:paraId="59F83970" w14:textId="551E98DF" w:rsidR="00CE21F0" w:rsidRPr="00CE21F0" w:rsidRDefault="00CE21F0" w:rsidP="00CE21F0">
      <w:pPr>
        <w:rPr>
          <w:b/>
          <w:color w:val="000000" w:themeColor="text1"/>
        </w:rPr>
      </w:pPr>
      <w:r w:rsidRPr="00CE21F0">
        <w:rPr>
          <w:b/>
          <w:color w:val="000000" w:themeColor="text1"/>
        </w:rPr>
        <w:t>S3 Transfer Acceleration</w:t>
      </w:r>
    </w:p>
    <w:p w14:paraId="11DB7570" w14:textId="77A076BF" w:rsidR="00CE21F0" w:rsidRDefault="00CE21F0" w:rsidP="00FD1B0A">
      <w:pPr>
        <w:pStyle w:val="ListParagraph"/>
        <w:numPr>
          <w:ilvl w:val="0"/>
          <w:numId w:val="12"/>
        </w:numPr>
        <w:rPr>
          <w:color w:val="000000" w:themeColor="text1"/>
        </w:rPr>
      </w:pPr>
      <w:r w:rsidRPr="00CE21F0">
        <w:rPr>
          <w:color w:val="000000" w:themeColor="text1"/>
        </w:rPr>
        <w:t>Amazon S3 transfer acceleration enables fast, easy and secure transfers of files over long distances between your end user and an S3 Bucket.</w:t>
      </w:r>
    </w:p>
    <w:p w14:paraId="61F86E3A" w14:textId="7E443A66" w:rsidR="00CE21F0" w:rsidRDefault="00CE21F0" w:rsidP="00FD1B0A">
      <w:pPr>
        <w:pStyle w:val="ListParagraph"/>
        <w:numPr>
          <w:ilvl w:val="0"/>
          <w:numId w:val="12"/>
        </w:numPr>
        <w:pBdr>
          <w:bottom w:val="single" w:sz="6" w:space="1" w:color="auto"/>
        </w:pBdr>
        <w:rPr>
          <w:color w:val="000000" w:themeColor="text1"/>
        </w:rPr>
      </w:pPr>
      <w:r>
        <w:rPr>
          <w:color w:val="000000" w:themeColor="text1"/>
        </w:rPr>
        <w:t>Transfer Acceleration takes advantages of CloudFront’s globally distributed edge locations, data is routed to Amazon S3 over an optimized network path.</w:t>
      </w:r>
    </w:p>
    <w:p w14:paraId="30B59375" w14:textId="77777777" w:rsidR="00D57DFD" w:rsidRPr="00CE21F0" w:rsidRDefault="00D57DFD" w:rsidP="00CE21F0">
      <w:pPr>
        <w:pStyle w:val="ListParagraph"/>
        <w:ind w:left="720" w:firstLine="0"/>
        <w:rPr>
          <w:color w:val="000000" w:themeColor="text1"/>
        </w:rPr>
      </w:pPr>
    </w:p>
    <w:p w14:paraId="36698EDF" w14:textId="47C1254E" w:rsidR="00CE21F0" w:rsidRDefault="00D57DFD" w:rsidP="00FD1B0A">
      <w:pPr>
        <w:pStyle w:val="ListParagraph"/>
        <w:numPr>
          <w:ilvl w:val="0"/>
          <w:numId w:val="12"/>
        </w:numPr>
        <w:rPr>
          <w:color w:val="000000" w:themeColor="text1"/>
        </w:rPr>
      </w:pPr>
      <w:r>
        <w:rPr>
          <w:color w:val="000000" w:themeColor="text1"/>
        </w:rPr>
        <w:t>You can use bucket polices to make entire S3 bucket public.</w:t>
      </w:r>
    </w:p>
    <w:p w14:paraId="57C10570" w14:textId="0ADA89CB" w:rsidR="00D57DFD" w:rsidRDefault="002F39E4" w:rsidP="00FD1B0A">
      <w:pPr>
        <w:pStyle w:val="ListParagraph"/>
        <w:numPr>
          <w:ilvl w:val="0"/>
          <w:numId w:val="12"/>
        </w:numPr>
        <w:rPr>
          <w:color w:val="000000" w:themeColor="text1"/>
        </w:rPr>
      </w:pPr>
      <w:r>
        <w:rPr>
          <w:color w:val="000000" w:themeColor="text1"/>
        </w:rPr>
        <w:t>You can use S3 to host STATIC websites. Websites that require database connection such as WordPress etc. cannot be hosted on S3.</w:t>
      </w:r>
    </w:p>
    <w:p w14:paraId="1D9E3FDF" w14:textId="70C5D79C" w:rsidR="002F39E4" w:rsidRPr="00D57DFD" w:rsidRDefault="00696BE8" w:rsidP="00FD1B0A">
      <w:pPr>
        <w:pStyle w:val="ListParagraph"/>
        <w:numPr>
          <w:ilvl w:val="0"/>
          <w:numId w:val="12"/>
        </w:numPr>
        <w:rPr>
          <w:color w:val="000000" w:themeColor="text1"/>
        </w:rPr>
      </w:pPr>
      <w:r>
        <w:rPr>
          <w:color w:val="000000" w:themeColor="text1"/>
        </w:rPr>
        <w:t>S3 Scales automatically to meet you demand. Many enterprises will put static websites on S3 when they think there is going to be large number of requests.</w:t>
      </w:r>
    </w:p>
    <w:p w14:paraId="547B7412" w14:textId="1F20A956" w:rsidR="002F3F1B" w:rsidRDefault="002F3F1B" w:rsidP="00D57DFD">
      <w:pPr>
        <w:pStyle w:val="ListParagraph"/>
        <w:rPr>
          <w:color w:val="000000" w:themeColor="text1"/>
        </w:rPr>
      </w:pPr>
    </w:p>
    <w:p w14:paraId="430D1711" w14:textId="11699C71" w:rsidR="002F3F1B" w:rsidRPr="002F3F1B" w:rsidRDefault="002F3F1B" w:rsidP="00D57DFD">
      <w:pPr>
        <w:pStyle w:val="ListParagraph"/>
        <w:rPr>
          <w:b/>
          <w:color w:val="000000" w:themeColor="text1"/>
        </w:rPr>
      </w:pPr>
      <w:r w:rsidRPr="002F3F1B">
        <w:rPr>
          <w:b/>
          <w:color w:val="000000" w:themeColor="text1"/>
        </w:rPr>
        <w:t>What is CloudFront?</w:t>
      </w:r>
    </w:p>
    <w:p w14:paraId="1BA342FD" w14:textId="05E054DF" w:rsidR="002F3F1B" w:rsidRDefault="002F3F1B" w:rsidP="00D57DFD">
      <w:pPr>
        <w:pStyle w:val="ListParagraph"/>
        <w:rPr>
          <w:color w:val="000000" w:themeColor="text1"/>
        </w:rPr>
      </w:pPr>
      <w:r>
        <w:rPr>
          <w:color w:val="000000" w:themeColor="text1"/>
        </w:rPr>
        <w:t>A Content delivery network (CDN) is a system of distributed servers (network) that deliver webpages and other web content to a user based on the geographic location of the user, the origin of the webpage, and a content delivery server.</w:t>
      </w:r>
    </w:p>
    <w:p w14:paraId="0A24996D" w14:textId="391E96BB" w:rsidR="002F3F1B" w:rsidRDefault="002F3F1B" w:rsidP="00D57DFD">
      <w:pPr>
        <w:pStyle w:val="ListParagraph"/>
        <w:rPr>
          <w:color w:val="000000" w:themeColor="text1"/>
        </w:rPr>
      </w:pPr>
    </w:p>
    <w:p w14:paraId="180E7244" w14:textId="33D7ECA3" w:rsidR="002F3F1B" w:rsidRPr="002F3F1B" w:rsidRDefault="002F3F1B" w:rsidP="002F3F1B">
      <w:pPr>
        <w:pStyle w:val="ListParagraph"/>
        <w:rPr>
          <w:color w:val="000000" w:themeColor="text1"/>
        </w:rPr>
      </w:pPr>
      <w:r w:rsidRPr="002F3F1B">
        <w:rPr>
          <w:b/>
          <w:color w:val="000000" w:themeColor="text1"/>
        </w:rPr>
        <w:t>Edge Location</w:t>
      </w:r>
      <w:r>
        <w:rPr>
          <w:color w:val="000000" w:themeColor="text1"/>
        </w:rPr>
        <w:t>: This is the location where content will be cached. This is separate Region/AZ.</w:t>
      </w:r>
    </w:p>
    <w:p w14:paraId="77F6DBC1" w14:textId="150CB67D" w:rsidR="002F3F1B" w:rsidRDefault="002F3F1B" w:rsidP="00D57DFD">
      <w:pPr>
        <w:pStyle w:val="ListParagraph"/>
        <w:rPr>
          <w:color w:val="000000" w:themeColor="text1"/>
        </w:rPr>
      </w:pPr>
      <w:r w:rsidRPr="002F3F1B">
        <w:rPr>
          <w:b/>
          <w:color w:val="000000" w:themeColor="text1"/>
        </w:rPr>
        <w:t>Origin</w:t>
      </w:r>
      <w:r>
        <w:rPr>
          <w:color w:val="000000" w:themeColor="text1"/>
        </w:rPr>
        <w:t>: This is the origin of all the files that the CDN will distribute. This can be an S3 bucket, and Ec2 instance, and Elastic Load Balancer or Route 53.</w:t>
      </w:r>
    </w:p>
    <w:p w14:paraId="5F52F698" w14:textId="23333A25" w:rsidR="002F3F1B" w:rsidRDefault="002F3F1B" w:rsidP="002F3F1B">
      <w:pPr>
        <w:ind w:firstLine="219"/>
        <w:rPr>
          <w:color w:val="000000" w:themeColor="text1"/>
        </w:rPr>
      </w:pPr>
      <w:r w:rsidRPr="002F3F1B">
        <w:rPr>
          <w:b/>
          <w:color w:val="000000" w:themeColor="text1"/>
        </w:rPr>
        <w:t>Distribution</w:t>
      </w:r>
      <w:r w:rsidRPr="002F3F1B">
        <w:rPr>
          <w:color w:val="000000" w:themeColor="text1"/>
        </w:rPr>
        <w:t>: This is the name given the CDN which consists of collection of edge locations.</w:t>
      </w:r>
    </w:p>
    <w:p w14:paraId="7F4A527D" w14:textId="6EDBFA5B" w:rsidR="00A963D5" w:rsidRDefault="00A963D5" w:rsidP="002F3F1B">
      <w:pPr>
        <w:ind w:firstLine="219"/>
        <w:rPr>
          <w:color w:val="000000" w:themeColor="text1"/>
        </w:rPr>
      </w:pPr>
      <w:r w:rsidRPr="00A963D5">
        <w:rPr>
          <w:b/>
          <w:color w:val="000000" w:themeColor="text1"/>
        </w:rPr>
        <w:t>Web distribution:</w:t>
      </w:r>
      <w:r>
        <w:rPr>
          <w:color w:val="000000" w:themeColor="text1"/>
        </w:rPr>
        <w:t xml:space="preserve"> Typically used for websites.</w:t>
      </w:r>
    </w:p>
    <w:p w14:paraId="32BB0325" w14:textId="08205EA3" w:rsidR="00A963D5" w:rsidRDefault="00A963D5" w:rsidP="002F3F1B">
      <w:pPr>
        <w:ind w:firstLine="219"/>
        <w:rPr>
          <w:color w:val="000000" w:themeColor="text1"/>
        </w:rPr>
      </w:pPr>
      <w:r w:rsidRPr="00A963D5">
        <w:rPr>
          <w:b/>
          <w:color w:val="000000" w:themeColor="text1"/>
        </w:rPr>
        <w:t>RTMP</w:t>
      </w:r>
      <w:r>
        <w:rPr>
          <w:color w:val="000000" w:themeColor="text1"/>
        </w:rPr>
        <w:t>: Used for media streaming</w:t>
      </w:r>
    </w:p>
    <w:p w14:paraId="5CDB4424" w14:textId="62D20A5E" w:rsidR="00A963D5" w:rsidRDefault="00A963D5" w:rsidP="002F3F1B">
      <w:pPr>
        <w:ind w:firstLine="219"/>
        <w:rPr>
          <w:color w:val="000000" w:themeColor="text1"/>
        </w:rPr>
      </w:pPr>
    </w:p>
    <w:p w14:paraId="2EE4AA91" w14:textId="65DFC74E" w:rsidR="00A963D5" w:rsidRDefault="00C74B87" w:rsidP="00FD1B0A">
      <w:pPr>
        <w:pStyle w:val="ListParagraph"/>
        <w:numPr>
          <w:ilvl w:val="0"/>
          <w:numId w:val="13"/>
        </w:numPr>
        <w:rPr>
          <w:color w:val="000000" w:themeColor="text1"/>
        </w:rPr>
      </w:pPr>
      <w:r>
        <w:rPr>
          <w:color w:val="000000" w:themeColor="text1"/>
        </w:rPr>
        <w:t>Edge locations are not just READ only- you can write to them too (</w:t>
      </w:r>
      <w:r w:rsidR="00C76055">
        <w:rPr>
          <w:color w:val="000000" w:themeColor="text1"/>
        </w:rPr>
        <w:t>i.e.</w:t>
      </w:r>
      <w:r>
        <w:rPr>
          <w:color w:val="000000" w:themeColor="text1"/>
        </w:rPr>
        <w:t xml:space="preserve"> put an object on to them)</w:t>
      </w:r>
    </w:p>
    <w:p w14:paraId="7C7C485F" w14:textId="3DD25473" w:rsidR="00C74B87" w:rsidRDefault="00C76055" w:rsidP="00FD1B0A">
      <w:pPr>
        <w:pStyle w:val="ListParagraph"/>
        <w:numPr>
          <w:ilvl w:val="0"/>
          <w:numId w:val="13"/>
        </w:numPr>
        <w:rPr>
          <w:color w:val="000000" w:themeColor="text1"/>
        </w:rPr>
      </w:pPr>
      <w:r>
        <w:rPr>
          <w:color w:val="000000" w:themeColor="text1"/>
        </w:rPr>
        <w:t>Objects are cached for the life of the TTL (Time to Live)</w:t>
      </w:r>
    </w:p>
    <w:p w14:paraId="48FE9AD1" w14:textId="5F308B04" w:rsidR="00C76055" w:rsidRDefault="00C76055" w:rsidP="00FD1B0A">
      <w:pPr>
        <w:pStyle w:val="ListParagraph"/>
        <w:numPr>
          <w:ilvl w:val="0"/>
          <w:numId w:val="13"/>
        </w:numPr>
        <w:pBdr>
          <w:bottom w:val="single" w:sz="6" w:space="1" w:color="auto"/>
        </w:pBdr>
        <w:rPr>
          <w:color w:val="000000" w:themeColor="text1"/>
        </w:rPr>
      </w:pPr>
      <w:r>
        <w:rPr>
          <w:color w:val="000000" w:themeColor="text1"/>
        </w:rPr>
        <w:t>You can clear cached objects, but you will be charged.</w:t>
      </w:r>
    </w:p>
    <w:p w14:paraId="1C3177CB" w14:textId="24E80641" w:rsidR="00C76055" w:rsidRDefault="00C76055" w:rsidP="00C76055">
      <w:pPr>
        <w:rPr>
          <w:b/>
          <w:color w:val="000000" w:themeColor="text1"/>
        </w:rPr>
      </w:pPr>
      <w:r w:rsidRPr="00C76055">
        <w:rPr>
          <w:b/>
          <w:color w:val="000000" w:themeColor="text1"/>
        </w:rPr>
        <w:t>EC2- Elastic Compute Cloud.</w:t>
      </w:r>
    </w:p>
    <w:p w14:paraId="7444B078" w14:textId="0CE96F47" w:rsidR="00C76055" w:rsidRPr="00037A6E" w:rsidRDefault="00C57C12" w:rsidP="00037A6E">
      <w:pPr>
        <w:rPr>
          <w:color w:val="000000" w:themeColor="text1"/>
        </w:rPr>
      </w:pPr>
      <w:r w:rsidRPr="00037A6E">
        <w:rPr>
          <w:b/>
          <w:color w:val="000000" w:themeColor="text1"/>
        </w:rPr>
        <w:t>On Demand</w:t>
      </w:r>
      <w:r w:rsidRPr="00037A6E">
        <w:rPr>
          <w:color w:val="000000" w:themeColor="text1"/>
        </w:rPr>
        <w:t>: Allows you to pay fixed rate by the hour or by the second) with no commitment.</w:t>
      </w:r>
    </w:p>
    <w:p w14:paraId="234DF76A" w14:textId="12A47E0E" w:rsidR="00CD4774" w:rsidRDefault="00616835" w:rsidP="00FD1B0A">
      <w:pPr>
        <w:pStyle w:val="ListParagraph"/>
        <w:numPr>
          <w:ilvl w:val="0"/>
          <w:numId w:val="14"/>
        </w:numPr>
        <w:rPr>
          <w:color w:val="000000" w:themeColor="text1"/>
        </w:rPr>
      </w:pPr>
      <w:r>
        <w:rPr>
          <w:color w:val="000000" w:themeColor="text1"/>
        </w:rPr>
        <w:t>User that want the low cost and flexibility of Amazon EC2 without any up-front payment or long-term commitment.</w:t>
      </w:r>
    </w:p>
    <w:p w14:paraId="4B849778" w14:textId="70F52D09" w:rsidR="00616835" w:rsidRDefault="00616835" w:rsidP="00FD1B0A">
      <w:pPr>
        <w:pStyle w:val="ListParagraph"/>
        <w:numPr>
          <w:ilvl w:val="0"/>
          <w:numId w:val="14"/>
        </w:numPr>
        <w:rPr>
          <w:color w:val="000000" w:themeColor="text1"/>
        </w:rPr>
      </w:pPr>
      <w:r>
        <w:rPr>
          <w:color w:val="000000" w:themeColor="text1"/>
        </w:rPr>
        <w:t>Application with short term, spiky, or unpredictable workloads that cannot be interrupted.</w:t>
      </w:r>
    </w:p>
    <w:p w14:paraId="07FB5344" w14:textId="56923A49" w:rsidR="00616835" w:rsidRPr="00CD4774" w:rsidRDefault="00616835" w:rsidP="00FD1B0A">
      <w:pPr>
        <w:pStyle w:val="ListParagraph"/>
        <w:numPr>
          <w:ilvl w:val="0"/>
          <w:numId w:val="14"/>
        </w:numPr>
        <w:rPr>
          <w:color w:val="000000" w:themeColor="text1"/>
        </w:rPr>
      </w:pPr>
      <w:r>
        <w:rPr>
          <w:color w:val="000000" w:themeColor="text1"/>
        </w:rPr>
        <w:t>Application being developed or tested on EC2 for the first time.</w:t>
      </w:r>
    </w:p>
    <w:p w14:paraId="7A776BAC" w14:textId="77777777" w:rsidR="00C57C12" w:rsidRPr="00C57C12" w:rsidRDefault="00C57C12" w:rsidP="00C76055">
      <w:pPr>
        <w:rPr>
          <w:color w:val="000000" w:themeColor="text1"/>
        </w:rPr>
      </w:pPr>
    </w:p>
    <w:p w14:paraId="4B018133" w14:textId="42D2EDAB" w:rsidR="00C57C12" w:rsidRDefault="00C57C12" w:rsidP="00C76055">
      <w:pPr>
        <w:rPr>
          <w:color w:val="000000" w:themeColor="text1"/>
        </w:rPr>
      </w:pPr>
      <w:r w:rsidRPr="00C57C12">
        <w:rPr>
          <w:b/>
          <w:color w:val="000000" w:themeColor="text1"/>
        </w:rPr>
        <w:t>Reserved</w:t>
      </w:r>
      <w:r w:rsidRPr="00C57C12">
        <w:rPr>
          <w:color w:val="000000" w:themeColor="text1"/>
        </w:rPr>
        <w:t>: Provides you with a capacity reservation, and offer a significant discount on the hourly charge for an instance. Contract terms are 1</w:t>
      </w:r>
      <w:r>
        <w:rPr>
          <w:color w:val="000000" w:themeColor="text1"/>
        </w:rPr>
        <w:t>-</w:t>
      </w:r>
      <w:r w:rsidRPr="00C57C12">
        <w:rPr>
          <w:color w:val="000000" w:themeColor="text1"/>
        </w:rPr>
        <w:t>year or 3-year terms.</w:t>
      </w:r>
    </w:p>
    <w:p w14:paraId="30F48938" w14:textId="5DCBA8B7" w:rsidR="00616835" w:rsidRDefault="00037A6E" w:rsidP="00FD1B0A">
      <w:pPr>
        <w:pStyle w:val="ListParagraph"/>
        <w:numPr>
          <w:ilvl w:val="0"/>
          <w:numId w:val="15"/>
        </w:numPr>
        <w:rPr>
          <w:color w:val="000000" w:themeColor="text1"/>
        </w:rPr>
      </w:pPr>
      <w:r>
        <w:rPr>
          <w:color w:val="000000" w:themeColor="text1"/>
        </w:rPr>
        <w:t>Applications with steady state or predictable usages.</w:t>
      </w:r>
    </w:p>
    <w:p w14:paraId="75E38270" w14:textId="2F4872EA" w:rsidR="00037A6E" w:rsidRDefault="00037A6E" w:rsidP="00FD1B0A">
      <w:pPr>
        <w:pStyle w:val="ListParagraph"/>
        <w:numPr>
          <w:ilvl w:val="0"/>
          <w:numId w:val="15"/>
        </w:numPr>
        <w:rPr>
          <w:color w:val="000000" w:themeColor="text1"/>
        </w:rPr>
      </w:pPr>
      <w:r>
        <w:rPr>
          <w:color w:val="000000" w:themeColor="text1"/>
        </w:rPr>
        <w:lastRenderedPageBreak/>
        <w:t>Applications that require reserved capacity.</w:t>
      </w:r>
    </w:p>
    <w:p w14:paraId="096D499C" w14:textId="6914604D" w:rsidR="00037A6E" w:rsidRDefault="00037A6E" w:rsidP="00FD1B0A">
      <w:pPr>
        <w:pStyle w:val="ListParagraph"/>
        <w:numPr>
          <w:ilvl w:val="0"/>
          <w:numId w:val="15"/>
        </w:numPr>
        <w:rPr>
          <w:color w:val="000000" w:themeColor="text1"/>
        </w:rPr>
      </w:pPr>
      <w:r>
        <w:rPr>
          <w:color w:val="000000" w:themeColor="text1"/>
        </w:rPr>
        <w:t>User able to make upfront payments to reduce their total computing costs even further.</w:t>
      </w:r>
    </w:p>
    <w:p w14:paraId="4DBF526C" w14:textId="4E2B9504" w:rsidR="00037A6E" w:rsidRDefault="00037A6E" w:rsidP="00037A6E">
      <w:pPr>
        <w:pStyle w:val="ListParagraph"/>
        <w:ind w:left="720" w:firstLine="0"/>
        <w:rPr>
          <w:color w:val="000000" w:themeColor="text1"/>
        </w:rPr>
      </w:pPr>
      <w:r w:rsidRPr="00037A6E">
        <w:rPr>
          <w:b/>
          <w:color w:val="000000" w:themeColor="text1"/>
        </w:rPr>
        <w:t>Standard Reserved Instances:</w:t>
      </w:r>
      <w:r>
        <w:rPr>
          <w:color w:val="000000" w:themeColor="text1"/>
        </w:rPr>
        <w:t xml:space="preserve"> These offer up to 75% off on demand instances. The more you pay up front and the longer the contract, the greater the discount.</w:t>
      </w:r>
    </w:p>
    <w:p w14:paraId="4FA2FAD4" w14:textId="4676693E" w:rsidR="00037A6E" w:rsidRDefault="00037A6E" w:rsidP="00037A6E">
      <w:pPr>
        <w:pStyle w:val="ListParagraph"/>
        <w:ind w:left="720" w:firstLine="0"/>
        <w:rPr>
          <w:color w:val="000000" w:themeColor="text1"/>
        </w:rPr>
      </w:pPr>
      <w:r w:rsidRPr="00037A6E">
        <w:rPr>
          <w:b/>
          <w:color w:val="000000" w:themeColor="text1"/>
        </w:rPr>
        <w:t>Convertible Reserved Instances:</w:t>
      </w:r>
      <w:r>
        <w:rPr>
          <w:color w:val="000000" w:themeColor="text1"/>
        </w:rPr>
        <w:t xml:space="preserve"> There offer up to 54% off on demand capabilities to charge the attributes of the Reserved instances (RI) as long as the exchange result in the creation of Reserved instance or equal or greater value.</w:t>
      </w:r>
    </w:p>
    <w:p w14:paraId="47B03CB3" w14:textId="061A51B4" w:rsidR="00975D83" w:rsidRPr="00975D83" w:rsidRDefault="00975D83" w:rsidP="00037A6E">
      <w:pPr>
        <w:pStyle w:val="ListParagraph"/>
        <w:ind w:left="720" w:firstLine="0"/>
        <w:rPr>
          <w:color w:val="000000" w:themeColor="text1"/>
        </w:rPr>
      </w:pPr>
      <w:r>
        <w:rPr>
          <w:b/>
          <w:color w:val="000000" w:themeColor="text1"/>
        </w:rPr>
        <w:t>Scheduled Reserved Instances:</w:t>
      </w:r>
      <w:r>
        <w:rPr>
          <w:color w:val="000000" w:themeColor="text1"/>
        </w:rPr>
        <w:t xml:space="preserve"> </w:t>
      </w:r>
      <w:r w:rsidRPr="00975D83">
        <w:rPr>
          <w:color w:val="000000" w:themeColor="text1"/>
        </w:rPr>
        <w:t>These are available to launch within the time window you reserve. This option allows you to match your capacity reservation to a predictable recurring schedule that only requires a fraction of a day, week or a month.</w:t>
      </w:r>
    </w:p>
    <w:p w14:paraId="6146388A" w14:textId="77777777" w:rsidR="00C57C12" w:rsidRPr="00C57C12" w:rsidRDefault="00C57C12" w:rsidP="00C76055">
      <w:pPr>
        <w:rPr>
          <w:color w:val="000000" w:themeColor="text1"/>
        </w:rPr>
      </w:pPr>
    </w:p>
    <w:p w14:paraId="58089F1E" w14:textId="5180115B" w:rsidR="00C57C12" w:rsidRDefault="00C57C12" w:rsidP="00C76055">
      <w:pPr>
        <w:rPr>
          <w:color w:val="000000" w:themeColor="text1"/>
        </w:rPr>
      </w:pPr>
      <w:r w:rsidRPr="00C57C12">
        <w:rPr>
          <w:b/>
          <w:color w:val="000000" w:themeColor="text1"/>
        </w:rPr>
        <w:t>Spot:</w:t>
      </w:r>
      <w:r w:rsidRPr="00C57C12">
        <w:rPr>
          <w:color w:val="000000" w:themeColor="text1"/>
        </w:rPr>
        <w:t xml:space="preserve"> Enables you to bid whatever price you want for instance capacity, providing for even greater saving if your application has flexible start and end times.</w:t>
      </w:r>
    </w:p>
    <w:p w14:paraId="3926B716" w14:textId="4923A778" w:rsidR="00684FE5" w:rsidRDefault="00684FE5" w:rsidP="00FD1B0A">
      <w:pPr>
        <w:pStyle w:val="ListParagraph"/>
        <w:numPr>
          <w:ilvl w:val="0"/>
          <w:numId w:val="16"/>
        </w:numPr>
        <w:rPr>
          <w:color w:val="000000" w:themeColor="text1"/>
        </w:rPr>
      </w:pPr>
      <w:r>
        <w:rPr>
          <w:color w:val="000000" w:themeColor="text1"/>
        </w:rPr>
        <w:t>Application that have flexible start and end and end times.</w:t>
      </w:r>
    </w:p>
    <w:p w14:paraId="243CF099" w14:textId="77DC7AF6" w:rsidR="00684FE5" w:rsidRDefault="00684FE5" w:rsidP="00FD1B0A">
      <w:pPr>
        <w:pStyle w:val="ListParagraph"/>
        <w:numPr>
          <w:ilvl w:val="0"/>
          <w:numId w:val="16"/>
        </w:numPr>
        <w:rPr>
          <w:color w:val="000000" w:themeColor="text1"/>
        </w:rPr>
      </w:pPr>
      <w:r>
        <w:rPr>
          <w:color w:val="000000" w:themeColor="text1"/>
        </w:rPr>
        <w:t>Application that are only feasible at very low compute prices.</w:t>
      </w:r>
    </w:p>
    <w:p w14:paraId="60661D6F" w14:textId="10CEC198" w:rsidR="00684FE5" w:rsidRDefault="00684FE5" w:rsidP="00FD1B0A">
      <w:pPr>
        <w:pStyle w:val="ListParagraph"/>
        <w:numPr>
          <w:ilvl w:val="0"/>
          <w:numId w:val="16"/>
        </w:numPr>
        <w:rPr>
          <w:color w:val="000000" w:themeColor="text1"/>
        </w:rPr>
      </w:pPr>
      <w:r>
        <w:rPr>
          <w:color w:val="000000" w:themeColor="text1"/>
        </w:rPr>
        <w:t>Users with urgent computing needs for large amount of additional capacity.</w:t>
      </w:r>
    </w:p>
    <w:p w14:paraId="3C1C6960" w14:textId="2903556D" w:rsidR="002B20BC" w:rsidRDefault="002B20BC" w:rsidP="00C76055">
      <w:pPr>
        <w:rPr>
          <w:color w:val="000000" w:themeColor="text1"/>
        </w:rPr>
      </w:pPr>
    </w:p>
    <w:p w14:paraId="7FF1105C" w14:textId="413E281A" w:rsidR="002B20BC" w:rsidRDefault="002B20BC" w:rsidP="00C76055">
      <w:pPr>
        <w:rPr>
          <w:color w:val="000000" w:themeColor="text1"/>
        </w:rPr>
      </w:pPr>
      <w:r w:rsidRPr="002B20BC">
        <w:rPr>
          <w:b/>
          <w:color w:val="000000" w:themeColor="text1"/>
        </w:rPr>
        <w:t>Dedicated Host</w:t>
      </w:r>
      <w:r>
        <w:rPr>
          <w:color w:val="000000" w:themeColor="text1"/>
        </w:rPr>
        <w:t>: Physical EC2 server dedicated for your use. dedicated hosts can help you reduce costs by allowing you to use your existing server-bound software licenses.</w:t>
      </w:r>
    </w:p>
    <w:p w14:paraId="089538FA" w14:textId="2E7DAE72" w:rsidR="002B20BC" w:rsidRDefault="00035577" w:rsidP="00FD1B0A">
      <w:pPr>
        <w:pStyle w:val="ListParagraph"/>
        <w:numPr>
          <w:ilvl w:val="0"/>
          <w:numId w:val="17"/>
        </w:numPr>
        <w:rPr>
          <w:color w:val="000000" w:themeColor="text1"/>
        </w:rPr>
      </w:pPr>
      <w:r>
        <w:rPr>
          <w:color w:val="000000" w:themeColor="text1"/>
        </w:rPr>
        <w:t>Useful for regulatory requirement that may not support multi-tenant virtualization.</w:t>
      </w:r>
    </w:p>
    <w:p w14:paraId="61B08C25" w14:textId="476EFC1A" w:rsidR="00035577" w:rsidRDefault="00035577" w:rsidP="00FD1B0A">
      <w:pPr>
        <w:pStyle w:val="ListParagraph"/>
        <w:numPr>
          <w:ilvl w:val="0"/>
          <w:numId w:val="17"/>
        </w:numPr>
        <w:rPr>
          <w:color w:val="000000" w:themeColor="text1"/>
        </w:rPr>
      </w:pPr>
      <w:r>
        <w:rPr>
          <w:color w:val="000000" w:themeColor="text1"/>
        </w:rPr>
        <w:t>Great for licensing which does not support multi-tenancy or cloud deployments.</w:t>
      </w:r>
    </w:p>
    <w:p w14:paraId="2319551A" w14:textId="7F9A428E" w:rsidR="00035577" w:rsidRDefault="00035577" w:rsidP="00FD1B0A">
      <w:pPr>
        <w:pStyle w:val="ListParagraph"/>
        <w:numPr>
          <w:ilvl w:val="0"/>
          <w:numId w:val="17"/>
        </w:numPr>
        <w:rPr>
          <w:color w:val="000000" w:themeColor="text1"/>
        </w:rPr>
      </w:pPr>
      <w:r>
        <w:rPr>
          <w:color w:val="000000" w:themeColor="text1"/>
        </w:rPr>
        <w:t>Can be purchased on Demand (hourly).</w:t>
      </w:r>
    </w:p>
    <w:p w14:paraId="5BF82CE2" w14:textId="7D3144FB" w:rsidR="00035577" w:rsidRPr="00684FE5" w:rsidRDefault="00035577" w:rsidP="00FD1B0A">
      <w:pPr>
        <w:pStyle w:val="ListParagraph"/>
        <w:numPr>
          <w:ilvl w:val="0"/>
          <w:numId w:val="17"/>
        </w:numPr>
        <w:rPr>
          <w:color w:val="000000" w:themeColor="text1"/>
        </w:rPr>
      </w:pPr>
      <w:r>
        <w:rPr>
          <w:color w:val="000000" w:themeColor="text1"/>
        </w:rPr>
        <w:t>Can be purchased as Reservation for up to 70% off the on-demand price.</w:t>
      </w:r>
    </w:p>
    <w:p w14:paraId="1E986913" w14:textId="5803D14C" w:rsidR="002B20BC" w:rsidRDefault="002B20BC" w:rsidP="00C76055">
      <w:pPr>
        <w:rPr>
          <w:color w:val="000000" w:themeColor="text1"/>
        </w:rPr>
      </w:pPr>
    </w:p>
    <w:p w14:paraId="258130D2" w14:textId="683AA474" w:rsidR="002B20BC" w:rsidRDefault="002B20BC" w:rsidP="00C76055">
      <w:pPr>
        <w:rPr>
          <w:color w:val="000000" w:themeColor="text1"/>
        </w:rPr>
      </w:pPr>
    </w:p>
    <w:p w14:paraId="2CC3F0E0" w14:textId="241AA7AB" w:rsidR="002B20BC" w:rsidRDefault="00C10908" w:rsidP="00C76055">
      <w:pPr>
        <w:rPr>
          <w:color w:val="000000" w:themeColor="text1"/>
        </w:rPr>
      </w:pPr>
      <w:r w:rsidRPr="00C10908">
        <w:rPr>
          <w:noProof/>
          <w:color w:val="000000" w:themeColor="text1"/>
        </w:rPr>
        <w:drawing>
          <wp:inline distT="0" distB="0" distL="0" distR="0" wp14:anchorId="2D9F0A70" wp14:editId="78AF5233">
            <wp:extent cx="5713228" cy="4121727"/>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552" cy="4137111"/>
                    </a:xfrm>
                    <a:prstGeom prst="rect">
                      <a:avLst/>
                    </a:prstGeom>
                  </pic:spPr>
                </pic:pic>
              </a:graphicData>
            </a:graphic>
          </wp:inline>
        </w:drawing>
      </w:r>
    </w:p>
    <w:p w14:paraId="3A23BDF3" w14:textId="083AEC85" w:rsidR="002B20BC" w:rsidRDefault="002B20BC" w:rsidP="00C76055">
      <w:pPr>
        <w:rPr>
          <w:color w:val="000000" w:themeColor="text1"/>
        </w:rPr>
      </w:pPr>
    </w:p>
    <w:p w14:paraId="57906A9B" w14:textId="5A56904D" w:rsidR="002B20BC" w:rsidRDefault="002B20BC" w:rsidP="00C76055">
      <w:pPr>
        <w:rPr>
          <w:color w:val="000000" w:themeColor="text1"/>
        </w:rPr>
      </w:pPr>
    </w:p>
    <w:p w14:paraId="45EACB90" w14:textId="5B903B3D" w:rsidR="002B20BC" w:rsidRDefault="002B20BC" w:rsidP="00C76055">
      <w:pPr>
        <w:rPr>
          <w:color w:val="000000" w:themeColor="text1"/>
        </w:rPr>
      </w:pPr>
    </w:p>
    <w:p w14:paraId="473D6A87" w14:textId="1A2C8EF1" w:rsidR="002B20BC" w:rsidRDefault="002B20BC" w:rsidP="00C76055">
      <w:pPr>
        <w:rPr>
          <w:color w:val="000000" w:themeColor="text1"/>
        </w:rPr>
      </w:pPr>
    </w:p>
    <w:p w14:paraId="3A747B7C" w14:textId="21B205E9" w:rsidR="002B20BC" w:rsidRDefault="002B20BC" w:rsidP="00C76055">
      <w:pPr>
        <w:rPr>
          <w:color w:val="000000" w:themeColor="text1"/>
        </w:rPr>
      </w:pPr>
    </w:p>
    <w:p w14:paraId="45998885" w14:textId="2E173E18" w:rsidR="002B20BC" w:rsidRDefault="002B20BC" w:rsidP="00C76055">
      <w:pPr>
        <w:rPr>
          <w:color w:val="000000" w:themeColor="text1"/>
        </w:rPr>
      </w:pPr>
    </w:p>
    <w:p w14:paraId="4CB5E826" w14:textId="5B9A2353" w:rsidR="002B20BC" w:rsidRDefault="00AA3B47" w:rsidP="00C76055">
      <w:pPr>
        <w:rPr>
          <w:b/>
          <w:color w:val="000000" w:themeColor="text1"/>
        </w:rPr>
      </w:pPr>
      <w:r w:rsidRPr="00AA3B47">
        <w:rPr>
          <w:b/>
          <w:color w:val="000000" w:themeColor="text1"/>
        </w:rPr>
        <w:t>What is EBS?</w:t>
      </w:r>
    </w:p>
    <w:p w14:paraId="434A038A" w14:textId="7A63E57D" w:rsidR="00AA3B47" w:rsidRPr="006C6EC0" w:rsidRDefault="00AA3B47" w:rsidP="00C76055">
      <w:pPr>
        <w:rPr>
          <w:color w:val="000000" w:themeColor="text1"/>
        </w:rPr>
      </w:pPr>
      <w:r>
        <w:rPr>
          <w:b/>
          <w:color w:val="000000" w:themeColor="text1"/>
        </w:rPr>
        <w:tab/>
      </w:r>
      <w:r w:rsidR="006C6EC0">
        <w:rPr>
          <w:b/>
          <w:color w:val="000000" w:themeColor="text1"/>
        </w:rPr>
        <w:t>A</w:t>
      </w:r>
      <w:r w:rsidR="006C6EC0">
        <w:rPr>
          <w:color w:val="000000" w:themeColor="text1"/>
        </w:rPr>
        <w:t>mazon EBS allows you to create storage volumes and attached them to EC2 instance. Once attached, you can create a file system on top of these volumes</w:t>
      </w:r>
      <w:r w:rsidR="00115008">
        <w:rPr>
          <w:color w:val="000000" w:themeColor="text1"/>
        </w:rPr>
        <w:t>, run a database, or use them in any other way you would use a block device. Amazon EBS volumes are places in a specific Availability Zone, where they are automatically replicated to protect you from the failure of a single component.</w:t>
      </w:r>
    </w:p>
    <w:p w14:paraId="6C6A47E5" w14:textId="6567D5E8" w:rsidR="002B20BC" w:rsidRDefault="002B20BC" w:rsidP="00C76055">
      <w:pPr>
        <w:rPr>
          <w:color w:val="000000" w:themeColor="text1"/>
        </w:rPr>
      </w:pPr>
    </w:p>
    <w:p w14:paraId="228A7335" w14:textId="77777777" w:rsidR="00115008" w:rsidRPr="00115008" w:rsidRDefault="00115008" w:rsidP="00C76055">
      <w:pPr>
        <w:rPr>
          <w:b/>
          <w:color w:val="000000" w:themeColor="text1"/>
        </w:rPr>
      </w:pPr>
      <w:r w:rsidRPr="00115008">
        <w:rPr>
          <w:b/>
          <w:color w:val="000000" w:themeColor="text1"/>
        </w:rPr>
        <w:t xml:space="preserve">SSD: </w:t>
      </w:r>
    </w:p>
    <w:p w14:paraId="5B861BE4" w14:textId="48132BF7" w:rsidR="00115008" w:rsidRPr="00115008" w:rsidRDefault="00115008" w:rsidP="00FD1B0A">
      <w:pPr>
        <w:pStyle w:val="ListParagraph"/>
        <w:numPr>
          <w:ilvl w:val="0"/>
          <w:numId w:val="18"/>
        </w:numPr>
        <w:rPr>
          <w:color w:val="000000" w:themeColor="text1"/>
        </w:rPr>
      </w:pPr>
      <w:r w:rsidRPr="00115008">
        <w:rPr>
          <w:b/>
          <w:color w:val="000000" w:themeColor="text1"/>
        </w:rPr>
        <w:t>General Purpose SSD(GP2)-</w:t>
      </w:r>
      <w:r w:rsidRPr="00115008">
        <w:rPr>
          <w:color w:val="000000" w:themeColor="text1"/>
        </w:rPr>
        <w:t xml:space="preserve"> Balances price and performance for a wide variety of workloads.</w:t>
      </w:r>
    </w:p>
    <w:p w14:paraId="677329B0" w14:textId="01DEEADD" w:rsidR="00115008" w:rsidRPr="00115008" w:rsidRDefault="00115008" w:rsidP="00FD1B0A">
      <w:pPr>
        <w:pStyle w:val="ListParagraph"/>
        <w:numPr>
          <w:ilvl w:val="0"/>
          <w:numId w:val="18"/>
        </w:numPr>
        <w:rPr>
          <w:color w:val="000000" w:themeColor="text1"/>
        </w:rPr>
      </w:pPr>
      <w:r w:rsidRPr="00115008">
        <w:rPr>
          <w:b/>
          <w:color w:val="000000" w:themeColor="text1"/>
        </w:rPr>
        <w:t>Provisioned IOPS SSD (IO1):</w:t>
      </w:r>
      <w:r w:rsidRPr="00115008">
        <w:rPr>
          <w:color w:val="000000" w:themeColor="text1"/>
        </w:rPr>
        <w:t xml:space="preserve"> Highest- performance SSD volume for mission critical low latency for high throughput workloads.</w:t>
      </w:r>
    </w:p>
    <w:p w14:paraId="226F2338" w14:textId="1CA6E05B" w:rsidR="00115008" w:rsidRDefault="00115008" w:rsidP="00C76055">
      <w:pPr>
        <w:rPr>
          <w:color w:val="000000" w:themeColor="text1"/>
        </w:rPr>
      </w:pPr>
    </w:p>
    <w:p w14:paraId="48F9C1B3" w14:textId="7B2ED94F" w:rsidR="00115008" w:rsidRDefault="00115008" w:rsidP="00C76055">
      <w:pPr>
        <w:rPr>
          <w:color w:val="000000" w:themeColor="text1"/>
        </w:rPr>
      </w:pPr>
      <w:r w:rsidRPr="00115008">
        <w:rPr>
          <w:b/>
          <w:color w:val="000000" w:themeColor="text1"/>
        </w:rPr>
        <w:t>Magnetic</w:t>
      </w:r>
      <w:r>
        <w:rPr>
          <w:color w:val="000000" w:themeColor="text1"/>
        </w:rPr>
        <w:t>:</w:t>
      </w:r>
    </w:p>
    <w:p w14:paraId="4F53A755" w14:textId="2E277A7C" w:rsidR="00115008" w:rsidRDefault="00115008" w:rsidP="00FD1B0A">
      <w:pPr>
        <w:pStyle w:val="ListParagraph"/>
        <w:numPr>
          <w:ilvl w:val="0"/>
          <w:numId w:val="19"/>
        </w:numPr>
        <w:rPr>
          <w:color w:val="000000" w:themeColor="text1"/>
        </w:rPr>
      </w:pPr>
      <w:r w:rsidRPr="00115008">
        <w:rPr>
          <w:b/>
          <w:color w:val="000000" w:themeColor="text1"/>
        </w:rPr>
        <w:t>Throughput Optimized HDD (ST1):</w:t>
      </w:r>
      <w:r w:rsidRPr="00115008">
        <w:rPr>
          <w:color w:val="000000" w:themeColor="text1"/>
        </w:rPr>
        <w:t xml:space="preserve"> </w:t>
      </w:r>
      <w:r w:rsidR="009F2D2F">
        <w:rPr>
          <w:color w:val="000000" w:themeColor="text1"/>
        </w:rPr>
        <w:t>L</w:t>
      </w:r>
      <w:r w:rsidRPr="00115008">
        <w:rPr>
          <w:color w:val="000000" w:themeColor="text1"/>
        </w:rPr>
        <w:t>ow cost HDD volumes designed for frequently accessed, throughput-intensive workload.</w:t>
      </w:r>
    </w:p>
    <w:p w14:paraId="3B92C5FB" w14:textId="4165D72A" w:rsidR="009F2D2F" w:rsidRDefault="009F2D2F" w:rsidP="00FD1B0A">
      <w:pPr>
        <w:pStyle w:val="ListParagraph"/>
        <w:numPr>
          <w:ilvl w:val="0"/>
          <w:numId w:val="19"/>
        </w:numPr>
        <w:rPr>
          <w:color w:val="000000" w:themeColor="text1"/>
        </w:rPr>
      </w:pPr>
      <w:r>
        <w:rPr>
          <w:b/>
          <w:color w:val="000000" w:themeColor="text1"/>
        </w:rPr>
        <w:t>Cold HDD (SC1):</w:t>
      </w:r>
      <w:r>
        <w:rPr>
          <w:color w:val="000000" w:themeColor="text1"/>
        </w:rPr>
        <w:t xml:space="preserve"> Lowest cost HDD~ volume designed for less frequently accessed workloads. (File Servers).</w:t>
      </w:r>
    </w:p>
    <w:p w14:paraId="6201C535" w14:textId="048B0145" w:rsidR="009F2D2F" w:rsidRDefault="009F2D2F" w:rsidP="00FD1B0A">
      <w:pPr>
        <w:pStyle w:val="ListParagraph"/>
        <w:numPr>
          <w:ilvl w:val="0"/>
          <w:numId w:val="19"/>
        </w:numPr>
        <w:pBdr>
          <w:bottom w:val="single" w:sz="6" w:space="1" w:color="auto"/>
        </w:pBdr>
        <w:rPr>
          <w:color w:val="000000" w:themeColor="text1"/>
        </w:rPr>
      </w:pPr>
      <w:r>
        <w:rPr>
          <w:b/>
          <w:color w:val="000000" w:themeColor="text1"/>
        </w:rPr>
        <w:t>Magnetic:</w:t>
      </w:r>
      <w:r>
        <w:rPr>
          <w:color w:val="000000" w:themeColor="text1"/>
        </w:rPr>
        <w:t xml:space="preserve"> Previous generation.</w:t>
      </w:r>
    </w:p>
    <w:p w14:paraId="086303EC" w14:textId="57DB0735" w:rsidR="00837BBF" w:rsidRDefault="00837BBF" w:rsidP="009F2D2F">
      <w:pPr>
        <w:rPr>
          <w:color w:val="000000" w:themeColor="text1"/>
        </w:rPr>
      </w:pPr>
    </w:p>
    <w:p w14:paraId="224549D6" w14:textId="39DC8850" w:rsidR="00CC34EE" w:rsidRPr="00CC34EE" w:rsidRDefault="00CC34EE" w:rsidP="00CC34EE">
      <w:pPr>
        <w:rPr>
          <w:color w:val="000000" w:themeColor="text1"/>
        </w:rPr>
      </w:pPr>
      <w:r w:rsidRPr="00CC34EE">
        <w:rPr>
          <w:b/>
          <w:color w:val="000000" w:themeColor="text1"/>
        </w:rPr>
        <w:t>Roles</w:t>
      </w:r>
      <w:r w:rsidRPr="00CC34EE">
        <w:rPr>
          <w:color w:val="000000" w:themeColor="text1"/>
        </w:rPr>
        <w:t>:</w:t>
      </w:r>
    </w:p>
    <w:p w14:paraId="08B05B1E" w14:textId="37E95336" w:rsidR="00CC34EE" w:rsidRDefault="00CC34EE" w:rsidP="00FD1B0A">
      <w:pPr>
        <w:pStyle w:val="ListParagraph"/>
        <w:numPr>
          <w:ilvl w:val="0"/>
          <w:numId w:val="20"/>
        </w:numPr>
        <w:rPr>
          <w:color w:val="000000" w:themeColor="text1"/>
        </w:rPr>
      </w:pPr>
      <w:r w:rsidRPr="00CC34EE">
        <w:rPr>
          <w:color w:val="000000" w:themeColor="text1"/>
        </w:rPr>
        <w:t>Roles are much more secure than using access key id’s and secret access keys and are easier to manage.</w:t>
      </w:r>
    </w:p>
    <w:p w14:paraId="2E47BFF8" w14:textId="58A6DF3E" w:rsidR="00CC34EE" w:rsidRDefault="00CC34EE" w:rsidP="00FD1B0A">
      <w:pPr>
        <w:pStyle w:val="ListParagraph"/>
        <w:numPr>
          <w:ilvl w:val="0"/>
          <w:numId w:val="20"/>
        </w:numPr>
        <w:rPr>
          <w:color w:val="000000" w:themeColor="text1"/>
        </w:rPr>
      </w:pPr>
      <w:r>
        <w:rPr>
          <w:color w:val="000000" w:themeColor="text1"/>
        </w:rPr>
        <w:t>You can apply roles to EC2 instance at any time. When you do this the change takes place immediately.</w:t>
      </w:r>
    </w:p>
    <w:p w14:paraId="14CF21AC" w14:textId="0C4500D7" w:rsidR="00CC34EE" w:rsidRDefault="00CC34EE" w:rsidP="00FD1B0A">
      <w:pPr>
        <w:pStyle w:val="ListParagraph"/>
        <w:numPr>
          <w:ilvl w:val="0"/>
          <w:numId w:val="20"/>
        </w:numPr>
        <w:rPr>
          <w:color w:val="000000" w:themeColor="text1"/>
        </w:rPr>
      </w:pPr>
      <w:r>
        <w:rPr>
          <w:color w:val="000000" w:themeColor="text1"/>
        </w:rPr>
        <w:t>Role is universal. You do not need to specify what region they are in, similar to users.</w:t>
      </w:r>
    </w:p>
    <w:p w14:paraId="64D0029C" w14:textId="52902846" w:rsidR="00CC34EE" w:rsidRDefault="00CC34EE" w:rsidP="00D707ED">
      <w:pPr>
        <w:pBdr>
          <w:bottom w:val="single" w:sz="6" w:space="1" w:color="auto"/>
        </w:pBdr>
        <w:rPr>
          <w:color w:val="000000" w:themeColor="text1"/>
        </w:rPr>
      </w:pPr>
    </w:p>
    <w:p w14:paraId="170BFE9F" w14:textId="4233CE10" w:rsidR="00931ACD" w:rsidRDefault="00931ACD" w:rsidP="00D707ED">
      <w:pPr>
        <w:rPr>
          <w:color w:val="000000" w:themeColor="text1"/>
        </w:rPr>
      </w:pPr>
    </w:p>
    <w:p w14:paraId="58750D69" w14:textId="09902A3D" w:rsidR="00931ACD" w:rsidRPr="00DE17AE" w:rsidRDefault="00DE17AE" w:rsidP="00D707ED">
      <w:pPr>
        <w:rPr>
          <w:b/>
          <w:color w:val="000000" w:themeColor="text1"/>
          <w:u w:val="single"/>
        </w:rPr>
      </w:pPr>
      <w:r w:rsidRPr="00DE17AE">
        <w:rPr>
          <w:b/>
          <w:color w:val="000000" w:themeColor="text1"/>
          <w:u w:val="single"/>
        </w:rPr>
        <w:t xml:space="preserve">Load Balancers </w:t>
      </w:r>
    </w:p>
    <w:p w14:paraId="7AB10BC5" w14:textId="23299B46" w:rsidR="00DE17AE" w:rsidRDefault="00DE17AE" w:rsidP="00D707ED">
      <w:pPr>
        <w:rPr>
          <w:color w:val="000000" w:themeColor="text1"/>
        </w:rPr>
      </w:pPr>
      <w:r>
        <w:rPr>
          <w:color w:val="000000" w:themeColor="text1"/>
        </w:rPr>
        <w:t>Load balancers comes in 3 different flavors.</w:t>
      </w:r>
    </w:p>
    <w:p w14:paraId="2024D35A" w14:textId="5D066B3E" w:rsidR="00DE17AE" w:rsidRPr="00DE17AE" w:rsidRDefault="00DE17AE" w:rsidP="00FD1B0A">
      <w:pPr>
        <w:pStyle w:val="ListParagraph"/>
        <w:numPr>
          <w:ilvl w:val="0"/>
          <w:numId w:val="21"/>
        </w:numPr>
        <w:rPr>
          <w:color w:val="000000" w:themeColor="text1"/>
        </w:rPr>
      </w:pPr>
      <w:r w:rsidRPr="00DE17AE">
        <w:rPr>
          <w:color w:val="000000" w:themeColor="text1"/>
        </w:rPr>
        <w:t>Application Load balancer:</w:t>
      </w:r>
    </w:p>
    <w:p w14:paraId="5A4D1A70" w14:textId="6601C373" w:rsidR="00DE17AE" w:rsidRDefault="00DE17AE" w:rsidP="00D707ED">
      <w:pPr>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Layer 7 (Makes intelligent decision)</w:t>
      </w:r>
    </w:p>
    <w:p w14:paraId="062941CF" w14:textId="0187B605" w:rsidR="00DE17AE" w:rsidRPr="00DE17AE" w:rsidRDefault="00DE17AE" w:rsidP="00FD1B0A">
      <w:pPr>
        <w:pStyle w:val="ListParagraph"/>
        <w:numPr>
          <w:ilvl w:val="0"/>
          <w:numId w:val="21"/>
        </w:numPr>
        <w:rPr>
          <w:color w:val="000000" w:themeColor="text1"/>
        </w:rPr>
      </w:pPr>
      <w:r w:rsidRPr="00DE17AE">
        <w:rPr>
          <w:color w:val="000000" w:themeColor="text1"/>
        </w:rPr>
        <w:t>Network load balancer:</w:t>
      </w:r>
    </w:p>
    <w:p w14:paraId="4E5E9D35" w14:textId="27B75B76" w:rsidR="00DE17AE" w:rsidRDefault="00DE17AE" w:rsidP="00D707ED">
      <w:pPr>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Extremely Performance / Static IP address.</w:t>
      </w:r>
    </w:p>
    <w:p w14:paraId="64DE1EA4" w14:textId="11B76D24" w:rsidR="00DE17AE" w:rsidRPr="00DE17AE" w:rsidRDefault="00DE17AE" w:rsidP="00FD1B0A">
      <w:pPr>
        <w:pStyle w:val="ListParagraph"/>
        <w:numPr>
          <w:ilvl w:val="0"/>
          <w:numId w:val="21"/>
        </w:numPr>
        <w:rPr>
          <w:color w:val="000000" w:themeColor="text1"/>
        </w:rPr>
      </w:pPr>
      <w:r w:rsidRPr="00DE17AE">
        <w:rPr>
          <w:color w:val="000000" w:themeColor="text1"/>
        </w:rPr>
        <w:t>Classic load balancer:</w:t>
      </w:r>
    </w:p>
    <w:p w14:paraId="167ABB8D" w14:textId="40E8C8E4" w:rsidR="00DE17AE" w:rsidRDefault="00DE17AE" w:rsidP="00D707ED">
      <w:pPr>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Test and Dev, Keep costs low.</w:t>
      </w:r>
    </w:p>
    <w:p w14:paraId="76E86A12" w14:textId="77777777" w:rsidR="00DE17AE" w:rsidRDefault="00DE17AE" w:rsidP="00D707ED">
      <w:pPr>
        <w:pBdr>
          <w:bottom w:val="single" w:sz="6" w:space="1" w:color="auto"/>
        </w:pBdr>
        <w:rPr>
          <w:color w:val="000000" w:themeColor="text1"/>
        </w:rPr>
      </w:pPr>
    </w:p>
    <w:p w14:paraId="16F6B2D4" w14:textId="5BB16BDE" w:rsidR="00353A61" w:rsidRPr="007F3F22" w:rsidRDefault="007F3F22" w:rsidP="00D707ED">
      <w:pPr>
        <w:rPr>
          <w:b/>
          <w:color w:val="000000" w:themeColor="text1"/>
        </w:rPr>
      </w:pPr>
      <w:r w:rsidRPr="007F3F22">
        <w:rPr>
          <w:b/>
          <w:color w:val="000000" w:themeColor="text1"/>
        </w:rPr>
        <w:t>Database 101</w:t>
      </w:r>
    </w:p>
    <w:p w14:paraId="40841491" w14:textId="2615CE40" w:rsidR="007F3F22" w:rsidRDefault="007F3F22" w:rsidP="00D707ED">
      <w:pPr>
        <w:rPr>
          <w:color w:val="000000" w:themeColor="text1"/>
        </w:rPr>
      </w:pPr>
    </w:p>
    <w:p w14:paraId="2D964358" w14:textId="30C2669C" w:rsidR="007F3F22" w:rsidRDefault="007E1E80" w:rsidP="00D707ED">
      <w:pPr>
        <w:rPr>
          <w:color w:val="000000" w:themeColor="text1"/>
        </w:rPr>
      </w:pPr>
      <w:r>
        <w:rPr>
          <w:color w:val="000000" w:themeColor="text1"/>
        </w:rPr>
        <w:t xml:space="preserve">RDS has two key </w:t>
      </w:r>
      <w:r w:rsidR="00C0439E">
        <w:rPr>
          <w:color w:val="000000" w:themeColor="text1"/>
        </w:rPr>
        <w:t>features:</w:t>
      </w:r>
    </w:p>
    <w:p w14:paraId="1D45272A" w14:textId="3DBCD016" w:rsidR="00C0439E" w:rsidRDefault="00C0439E" w:rsidP="00FD1B0A">
      <w:pPr>
        <w:pStyle w:val="ListParagraph"/>
        <w:numPr>
          <w:ilvl w:val="0"/>
          <w:numId w:val="21"/>
        </w:numPr>
        <w:rPr>
          <w:color w:val="000000" w:themeColor="text1"/>
        </w:rPr>
      </w:pPr>
      <w:r w:rsidRPr="00C0439E">
        <w:rPr>
          <w:b/>
          <w:color w:val="000000" w:themeColor="text1"/>
        </w:rPr>
        <w:t>Multi-AZ</w:t>
      </w:r>
      <w:r>
        <w:rPr>
          <w:color w:val="000000" w:themeColor="text1"/>
        </w:rPr>
        <w:t xml:space="preserve"> – for Disaster Recovery</w:t>
      </w:r>
    </w:p>
    <w:p w14:paraId="0F87AABF" w14:textId="3CC4DE91" w:rsidR="00C0439E" w:rsidRDefault="00C0439E" w:rsidP="00FD1B0A">
      <w:pPr>
        <w:pStyle w:val="ListParagraph"/>
        <w:numPr>
          <w:ilvl w:val="0"/>
          <w:numId w:val="21"/>
        </w:numPr>
        <w:rPr>
          <w:color w:val="000000" w:themeColor="text1"/>
        </w:rPr>
      </w:pPr>
      <w:r w:rsidRPr="00C0439E">
        <w:rPr>
          <w:b/>
          <w:color w:val="000000" w:themeColor="text1"/>
        </w:rPr>
        <w:t>Rad Replica</w:t>
      </w:r>
      <w:r>
        <w:rPr>
          <w:color w:val="000000" w:themeColor="text1"/>
        </w:rPr>
        <w:t>: For performance.</w:t>
      </w:r>
    </w:p>
    <w:p w14:paraId="610AF281" w14:textId="2AD7BDCA" w:rsidR="00C0439E" w:rsidRDefault="00A01BCB" w:rsidP="00C0439E">
      <w:pPr>
        <w:rPr>
          <w:color w:val="000000" w:themeColor="text1"/>
        </w:rPr>
      </w:pPr>
      <w:r>
        <w:rPr>
          <w:color w:val="000000" w:themeColor="text1"/>
        </w:rPr>
        <w:t>RDS (SQL/OLTP)</w:t>
      </w:r>
    </w:p>
    <w:p w14:paraId="3198BDF5" w14:textId="5D064215" w:rsidR="00A01BCB" w:rsidRDefault="00A01BCB" w:rsidP="00FD1B0A">
      <w:pPr>
        <w:pStyle w:val="ListParagraph"/>
        <w:numPr>
          <w:ilvl w:val="0"/>
          <w:numId w:val="22"/>
        </w:numPr>
        <w:rPr>
          <w:color w:val="000000" w:themeColor="text1"/>
        </w:rPr>
      </w:pPr>
      <w:r>
        <w:rPr>
          <w:color w:val="000000" w:themeColor="text1"/>
        </w:rPr>
        <w:t>SQL</w:t>
      </w:r>
    </w:p>
    <w:p w14:paraId="542208FA" w14:textId="3EFB04AE" w:rsidR="00A01BCB" w:rsidRDefault="00A01BCB" w:rsidP="00FD1B0A">
      <w:pPr>
        <w:pStyle w:val="ListParagraph"/>
        <w:numPr>
          <w:ilvl w:val="0"/>
          <w:numId w:val="22"/>
        </w:numPr>
        <w:rPr>
          <w:color w:val="000000" w:themeColor="text1"/>
        </w:rPr>
      </w:pPr>
      <w:r>
        <w:rPr>
          <w:color w:val="000000" w:themeColor="text1"/>
        </w:rPr>
        <w:t>MySQL</w:t>
      </w:r>
    </w:p>
    <w:p w14:paraId="3EEF6A1E" w14:textId="2B1F4DB5" w:rsidR="00A01BCB" w:rsidRDefault="00A01BCB" w:rsidP="00FD1B0A">
      <w:pPr>
        <w:pStyle w:val="ListParagraph"/>
        <w:numPr>
          <w:ilvl w:val="0"/>
          <w:numId w:val="22"/>
        </w:numPr>
        <w:rPr>
          <w:color w:val="000000" w:themeColor="text1"/>
        </w:rPr>
      </w:pPr>
      <w:r>
        <w:rPr>
          <w:color w:val="000000" w:themeColor="text1"/>
        </w:rPr>
        <w:t>PostgreSQL</w:t>
      </w:r>
    </w:p>
    <w:p w14:paraId="6AF4DEF6" w14:textId="61F89BDB" w:rsidR="00A01BCB" w:rsidRDefault="00A01BCB" w:rsidP="00FD1B0A">
      <w:pPr>
        <w:pStyle w:val="ListParagraph"/>
        <w:numPr>
          <w:ilvl w:val="0"/>
          <w:numId w:val="22"/>
        </w:numPr>
        <w:rPr>
          <w:color w:val="000000" w:themeColor="text1"/>
        </w:rPr>
      </w:pPr>
      <w:r>
        <w:rPr>
          <w:color w:val="000000" w:themeColor="text1"/>
        </w:rPr>
        <w:t>Oracle</w:t>
      </w:r>
    </w:p>
    <w:p w14:paraId="197FFE39" w14:textId="6CD4A4D9" w:rsidR="00A01BCB" w:rsidRDefault="00A01BCB" w:rsidP="00FD1B0A">
      <w:pPr>
        <w:pStyle w:val="ListParagraph"/>
        <w:numPr>
          <w:ilvl w:val="0"/>
          <w:numId w:val="22"/>
        </w:numPr>
        <w:rPr>
          <w:color w:val="000000" w:themeColor="text1"/>
        </w:rPr>
      </w:pPr>
      <w:r>
        <w:rPr>
          <w:color w:val="000000" w:themeColor="text1"/>
        </w:rPr>
        <w:t>Aurora</w:t>
      </w:r>
    </w:p>
    <w:p w14:paraId="34C51643" w14:textId="53318E20" w:rsidR="00A01BCB" w:rsidRDefault="00A01BCB" w:rsidP="00FD1B0A">
      <w:pPr>
        <w:pStyle w:val="ListParagraph"/>
        <w:numPr>
          <w:ilvl w:val="0"/>
          <w:numId w:val="22"/>
        </w:numPr>
        <w:rPr>
          <w:color w:val="000000" w:themeColor="text1"/>
        </w:rPr>
      </w:pPr>
      <w:r>
        <w:rPr>
          <w:color w:val="000000" w:themeColor="text1"/>
        </w:rPr>
        <w:t>MariaDB</w:t>
      </w:r>
    </w:p>
    <w:p w14:paraId="70284024" w14:textId="3FB8B99D" w:rsidR="00A01BCB" w:rsidRDefault="00A01BCB" w:rsidP="00A01BCB">
      <w:pPr>
        <w:rPr>
          <w:color w:val="000000" w:themeColor="text1"/>
        </w:rPr>
      </w:pPr>
      <w:r>
        <w:rPr>
          <w:color w:val="000000" w:themeColor="text1"/>
        </w:rPr>
        <w:t>DynamoDB (NoSQL)</w:t>
      </w:r>
    </w:p>
    <w:p w14:paraId="2CB5A3AA" w14:textId="761C272D" w:rsidR="00A01BCB" w:rsidRDefault="00A01BCB" w:rsidP="00A01BCB">
      <w:pPr>
        <w:pBdr>
          <w:bottom w:val="single" w:sz="6" w:space="1" w:color="auto"/>
        </w:pBdr>
        <w:rPr>
          <w:color w:val="000000" w:themeColor="text1"/>
        </w:rPr>
      </w:pPr>
      <w:r>
        <w:rPr>
          <w:color w:val="000000" w:themeColor="text1"/>
        </w:rPr>
        <w:t>Red shift OLAP: Business intelligent tools or data ware housing.</w:t>
      </w:r>
    </w:p>
    <w:p w14:paraId="2111A6C6" w14:textId="77777777" w:rsidR="00A01BCB" w:rsidRDefault="00A01BCB" w:rsidP="00A01BCB">
      <w:pPr>
        <w:rPr>
          <w:color w:val="000000" w:themeColor="text1"/>
        </w:rPr>
      </w:pPr>
    </w:p>
    <w:p w14:paraId="228625D9" w14:textId="66DDE334" w:rsidR="00A01BCB" w:rsidRDefault="00A01BCB" w:rsidP="00FD1B0A">
      <w:pPr>
        <w:pStyle w:val="ListParagraph"/>
        <w:numPr>
          <w:ilvl w:val="0"/>
          <w:numId w:val="23"/>
        </w:numPr>
        <w:rPr>
          <w:color w:val="000000" w:themeColor="text1"/>
        </w:rPr>
      </w:pPr>
      <w:r>
        <w:rPr>
          <w:color w:val="000000" w:themeColor="text1"/>
        </w:rPr>
        <w:t>Elasticache to speed up performance of existing database (frequent identical queries).</w:t>
      </w:r>
    </w:p>
    <w:p w14:paraId="69622FCF" w14:textId="77777777" w:rsidR="00A01BCB" w:rsidRPr="00A01BCB" w:rsidRDefault="00A01BCB" w:rsidP="00A01BCB">
      <w:pPr>
        <w:pStyle w:val="ListParagraph"/>
        <w:ind w:left="720" w:firstLine="0"/>
        <w:rPr>
          <w:color w:val="000000" w:themeColor="text1"/>
        </w:rPr>
      </w:pPr>
    </w:p>
    <w:p w14:paraId="4AEF76CE" w14:textId="7693CDF2" w:rsidR="00C0439E" w:rsidRPr="00C965E4" w:rsidRDefault="00C965E4" w:rsidP="00C965E4">
      <w:pPr>
        <w:pStyle w:val="ListParagraph"/>
        <w:ind w:left="1440" w:firstLine="0"/>
        <w:jc w:val="center"/>
        <w:rPr>
          <w:b/>
          <w:color w:val="FF0000"/>
          <w:u w:val="single"/>
        </w:rPr>
      </w:pPr>
      <w:r w:rsidRPr="00C965E4">
        <w:rPr>
          <w:b/>
          <w:color w:val="FF0000"/>
          <w:u w:val="single"/>
        </w:rPr>
        <w:lastRenderedPageBreak/>
        <w:t>Billing and pricing</w:t>
      </w:r>
    </w:p>
    <w:p w14:paraId="1457CCB3" w14:textId="5AE601DB" w:rsidR="004E146B" w:rsidRPr="001662DE" w:rsidRDefault="004E146B" w:rsidP="004E146B">
      <w:pPr>
        <w:rPr>
          <w:b/>
          <w:color w:val="000000" w:themeColor="text1"/>
          <w:sz w:val="24"/>
          <w:szCs w:val="24"/>
        </w:rPr>
      </w:pPr>
      <w:r w:rsidRPr="001662DE">
        <w:rPr>
          <w:b/>
          <w:color w:val="000000" w:themeColor="text1"/>
          <w:sz w:val="24"/>
          <w:szCs w:val="24"/>
        </w:rPr>
        <w:t>The AWS Pricing white Paper:</w:t>
      </w:r>
    </w:p>
    <w:p w14:paraId="44E22000" w14:textId="79E40DA3" w:rsidR="004E146B" w:rsidRPr="001662DE" w:rsidRDefault="004E146B" w:rsidP="004E146B">
      <w:pPr>
        <w:rPr>
          <w:b/>
          <w:color w:val="000000" w:themeColor="text1"/>
          <w:sz w:val="24"/>
          <w:szCs w:val="24"/>
        </w:rPr>
      </w:pPr>
      <w:r w:rsidRPr="001662DE">
        <w:rPr>
          <w:b/>
          <w:color w:val="000000" w:themeColor="text1"/>
          <w:sz w:val="24"/>
          <w:szCs w:val="24"/>
        </w:rPr>
        <w:t>The basic pricing policies are as follow:</w:t>
      </w:r>
    </w:p>
    <w:p w14:paraId="3CEC1F26" w14:textId="1933ACC5" w:rsidR="004E146B" w:rsidRPr="001662DE" w:rsidRDefault="004E146B" w:rsidP="00FD1B0A">
      <w:pPr>
        <w:pStyle w:val="ListParagraph"/>
        <w:numPr>
          <w:ilvl w:val="0"/>
          <w:numId w:val="23"/>
        </w:numPr>
        <w:rPr>
          <w:color w:val="000000" w:themeColor="text1"/>
        </w:rPr>
      </w:pPr>
      <w:r w:rsidRPr="001662DE">
        <w:rPr>
          <w:color w:val="000000" w:themeColor="text1"/>
        </w:rPr>
        <w:t>Pay as you go</w:t>
      </w:r>
    </w:p>
    <w:p w14:paraId="6E77B4E4" w14:textId="49455F42" w:rsidR="004E146B" w:rsidRPr="001662DE" w:rsidRDefault="004E146B" w:rsidP="00FD1B0A">
      <w:pPr>
        <w:pStyle w:val="ListParagraph"/>
        <w:numPr>
          <w:ilvl w:val="0"/>
          <w:numId w:val="23"/>
        </w:numPr>
        <w:rPr>
          <w:color w:val="000000" w:themeColor="text1"/>
        </w:rPr>
      </w:pPr>
      <w:r w:rsidRPr="001662DE">
        <w:rPr>
          <w:color w:val="000000" w:themeColor="text1"/>
        </w:rPr>
        <w:t>Pay less when you reserve</w:t>
      </w:r>
    </w:p>
    <w:p w14:paraId="05643608" w14:textId="3C494CB7" w:rsidR="004E146B" w:rsidRPr="001662DE" w:rsidRDefault="004E146B" w:rsidP="00FD1B0A">
      <w:pPr>
        <w:pStyle w:val="ListParagraph"/>
        <w:numPr>
          <w:ilvl w:val="0"/>
          <w:numId w:val="23"/>
        </w:numPr>
        <w:rPr>
          <w:color w:val="000000" w:themeColor="text1"/>
        </w:rPr>
      </w:pPr>
      <w:r w:rsidRPr="001662DE">
        <w:rPr>
          <w:color w:val="000000" w:themeColor="text1"/>
        </w:rPr>
        <w:t>Pay even less per unit by using more.</w:t>
      </w:r>
    </w:p>
    <w:p w14:paraId="6310D2F5" w14:textId="75D69F52" w:rsidR="004E146B" w:rsidRPr="001662DE" w:rsidRDefault="004E146B" w:rsidP="00FD1B0A">
      <w:pPr>
        <w:pStyle w:val="ListParagraph"/>
        <w:numPr>
          <w:ilvl w:val="0"/>
          <w:numId w:val="23"/>
        </w:numPr>
        <w:rPr>
          <w:color w:val="000000" w:themeColor="text1"/>
        </w:rPr>
      </w:pPr>
      <w:r w:rsidRPr="001662DE">
        <w:rPr>
          <w:color w:val="000000" w:themeColor="text1"/>
        </w:rPr>
        <w:t>Pay even less as AWS grows</w:t>
      </w:r>
    </w:p>
    <w:p w14:paraId="1C013839" w14:textId="25AC9514" w:rsidR="004E146B" w:rsidRPr="001662DE" w:rsidRDefault="004E146B" w:rsidP="004E146B">
      <w:pPr>
        <w:rPr>
          <w:color w:val="000000" w:themeColor="text1"/>
          <w:sz w:val="24"/>
          <w:szCs w:val="24"/>
        </w:rPr>
      </w:pPr>
      <w:r w:rsidRPr="001662DE">
        <w:rPr>
          <w:color w:val="000000" w:themeColor="text1"/>
          <w:sz w:val="24"/>
          <w:szCs w:val="24"/>
        </w:rPr>
        <w:t>Pricing polices:</w:t>
      </w:r>
    </w:p>
    <w:p w14:paraId="5550E416" w14:textId="77777777" w:rsidR="004E146B" w:rsidRPr="001662DE" w:rsidRDefault="004E146B" w:rsidP="004E146B">
      <w:pPr>
        <w:rPr>
          <w:color w:val="000000" w:themeColor="text1"/>
          <w:sz w:val="24"/>
          <w:szCs w:val="24"/>
        </w:rPr>
      </w:pPr>
    </w:p>
    <w:p w14:paraId="68DFEC51" w14:textId="2B1A9F7B" w:rsidR="004E146B" w:rsidRPr="001662DE" w:rsidRDefault="004E146B" w:rsidP="004E146B">
      <w:pPr>
        <w:rPr>
          <w:color w:val="000000" w:themeColor="text1"/>
          <w:sz w:val="24"/>
          <w:szCs w:val="24"/>
        </w:rPr>
      </w:pPr>
      <w:r w:rsidRPr="001662DE">
        <w:rPr>
          <w:color w:val="000000" w:themeColor="text1"/>
          <w:sz w:val="24"/>
          <w:szCs w:val="24"/>
        </w:rPr>
        <w:t xml:space="preserve">While pricing models vary across services, it’s worthwhile to review key principle and best practices that are broadly </w:t>
      </w:r>
      <w:r w:rsidR="008653CC" w:rsidRPr="001662DE">
        <w:rPr>
          <w:color w:val="000000" w:themeColor="text1"/>
          <w:sz w:val="24"/>
          <w:szCs w:val="24"/>
        </w:rPr>
        <w:t>applicable.</w:t>
      </w:r>
    </w:p>
    <w:p w14:paraId="37650A53" w14:textId="2E1A23C5" w:rsidR="0011682C" w:rsidRPr="001662DE" w:rsidRDefault="0011682C" w:rsidP="004E146B">
      <w:pPr>
        <w:rPr>
          <w:color w:val="000000" w:themeColor="text1"/>
          <w:sz w:val="24"/>
          <w:szCs w:val="24"/>
        </w:rPr>
      </w:pPr>
    </w:p>
    <w:p w14:paraId="3BDB0AF1" w14:textId="4648FBC7" w:rsidR="00B61EB3" w:rsidRPr="001662DE" w:rsidRDefault="00B61EB3" w:rsidP="004E146B">
      <w:pPr>
        <w:rPr>
          <w:color w:val="000000" w:themeColor="text1"/>
          <w:sz w:val="24"/>
          <w:szCs w:val="24"/>
        </w:rPr>
      </w:pPr>
      <w:r w:rsidRPr="001662DE">
        <w:rPr>
          <w:color w:val="000000" w:themeColor="text1"/>
          <w:sz w:val="24"/>
          <w:szCs w:val="24"/>
        </w:rPr>
        <w:t>These are three fundamental drivers of cost with AWS:</w:t>
      </w:r>
    </w:p>
    <w:p w14:paraId="78EFDD27" w14:textId="77DBB03D" w:rsidR="00B61EB3" w:rsidRPr="001662DE" w:rsidRDefault="00B61EB3" w:rsidP="00FD1B0A">
      <w:pPr>
        <w:pStyle w:val="ListParagraph"/>
        <w:numPr>
          <w:ilvl w:val="0"/>
          <w:numId w:val="24"/>
        </w:numPr>
        <w:rPr>
          <w:color w:val="000000" w:themeColor="text1"/>
        </w:rPr>
      </w:pPr>
      <w:r w:rsidRPr="001662DE">
        <w:rPr>
          <w:color w:val="000000" w:themeColor="text1"/>
        </w:rPr>
        <w:t>Compute</w:t>
      </w:r>
    </w:p>
    <w:p w14:paraId="4204FA5D" w14:textId="3AD98FB3" w:rsidR="00B61EB3" w:rsidRPr="001662DE" w:rsidRDefault="00B61EB3" w:rsidP="00FD1B0A">
      <w:pPr>
        <w:pStyle w:val="ListParagraph"/>
        <w:numPr>
          <w:ilvl w:val="0"/>
          <w:numId w:val="24"/>
        </w:numPr>
        <w:rPr>
          <w:color w:val="000000" w:themeColor="text1"/>
        </w:rPr>
      </w:pPr>
      <w:r w:rsidRPr="001662DE">
        <w:rPr>
          <w:color w:val="000000" w:themeColor="text1"/>
        </w:rPr>
        <w:t>Storage</w:t>
      </w:r>
    </w:p>
    <w:p w14:paraId="76E79806" w14:textId="047510A2" w:rsidR="00B61EB3" w:rsidRPr="001662DE" w:rsidRDefault="00B61EB3" w:rsidP="00FD1B0A">
      <w:pPr>
        <w:pStyle w:val="ListParagraph"/>
        <w:numPr>
          <w:ilvl w:val="0"/>
          <w:numId w:val="24"/>
        </w:numPr>
        <w:rPr>
          <w:color w:val="000000" w:themeColor="text1"/>
        </w:rPr>
      </w:pPr>
      <w:r w:rsidRPr="001662DE">
        <w:rPr>
          <w:color w:val="000000" w:themeColor="text1"/>
        </w:rPr>
        <w:t>And Data outbound</w:t>
      </w:r>
    </w:p>
    <w:p w14:paraId="1A0BB6EC" w14:textId="524330B1" w:rsidR="00B61EB3" w:rsidRPr="001662DE" w:rsidRDefault="00B61EB3" w:rsidP="00B61EB3">
      <w:pPr>
        <w:rPr>
          <w:color w:val="000000" w:themeColor="text1"/>
          <w:sz w:val="24"/>
          <w:szCs w:val="24"/>
        </w:rPr>
      </w:pPr>
      <w:r w:rsidRPr="001662DE">
        <w:rPr>
          <w:color w:val="000000" w:themeColor="text1"/>
          <w:sz w:val="24"/>
          <w:szCs w:val="24"/>
        </w:rPr>
        <w:t xml:space="preserve">Adopting cloud services is not just a technical evolution. It also requires changes to how organization operate. As you move from IT being treated as capital investment that happens periodically to a world where pricing is closely tied to efficient use of resources, it pays to understand what drives </w:t>
      </w:r>
      <w:r w:rsidR="00F34DF3" w:rsidRPr="001662DE">
        <w:rPr>
          <w:color w:val="000000" w:themeColor="text1"/>
          <w:sz w:val="24"/>
          <w:szCs w:val="24"/>
        </w:rPr>
        <w:t>cloud</w:t>
      </w:r>
      <w:r w:rsidRPr="001662DE">
        <w:rPr>
          <w:color w:val="000000" w:themeColor="text1"/>
          <w:sz w:val="24"/>
          <w:szCs w:val="24"/>
        </w:rPr>
        <w:t xml:space="preserve"> pricing so you can build a strategy for optimizing it.</w:t>
      </w:r>
    </w:p>
    <w:p w14:paraId="76AFC5A6" w14:textId="503E6452" w:rsidR="00F34DF3" w:rsidRPr="001662DE" w:rsidRDefault="00F34DF3" w:rsidP="00B61EB3">
      <w:pPr>
        <w:rPr>
          <w:color w:val="000000" w:themeColor="text1"/>
          <w:sz w:val="24"/>
          <w:szCs w:val="24"/>
        </w:rPr>
      </w:pPr>
    </w:p>
    <w:p w14:paraId="049B70BD" w14:textId="732595AC" w:rsidR="00F34DF3" w:rsidRPr="001662DE" w:rsidRDefault="00CE1302" w:rsidP="00B61EB3">
      <w:pPr>
        <w:rPr>
          <w:color w:val="000000" w:themeColor="text1"/>
          <w:sz w:val="24"/>
          <w:szCs w:val="24"/>
        </w:rPr>
      </w:pPr>
      <w:r w:rsidRPr="001662DE">
        <w:rPr>
          <w:color w:val="000000" w:themeColor="text1"/>
          <w:sz w:val="24"/>
          <w:szCs w:val="24"/>
        </w:rPr>
        <w:t>The following services are free</w:t>
      </w:r>
    </w:p>
    <w:p w14:paraId="03EBCD17" w14:textId="7D5B8BD4" w:rsidR="00CE1302" w:rsidRPr="001662DE" w:rsidRDefault="00CE1302" w:rsidP="00FD1B0A">
      <w:pPr>
        <w:pStyle w:val="ListParagraph"/>
        <w:numPr>
          <w:ilvl w:val="0"/>
          <w:numId w:val="25"/>
        </w:numPr>
        <w:rPr>
          <w:color w:val="000000" w:themeColor="text1"/>
        </w:rPr>
      </w:pPr>
      <w:r w:rsidRPr="001662DE">
        <w:rPr>
          <w:color w:val="000000" w:themeColor="text1"/>
        </w:rPr>
        <w:t>Amazon VPC</w:t>
      </w:r>
    </w:p>
    <w:p w14:paraId="3C104485" w14:textId="2DAC47FC" w:rsidR="00CE1302" w:rsidRPr="001662DE" w:rsidRDefault="00CE1302" w:rsidP="00FD1B0A">
      <w:pPr>
        <w:pStyle w:val="ListParagraph"/>
        <w:numPr>
          <w:ilvl w:val="0"/>
          <w:numId w:val="25"/>
        </w:numPr>
        <w:rPr>
          <w:color w:val="000000" w:themeColor="text1"/>
        </w:rPr>
      </w:pPr>
      <w:r w:rsidRPr="001662DE">
        <w:rPr>
          <w:color w:val="000000" w:themeColor="text1"/>
        </w:rPr>
        <w:t>Elastic beanstalk</w:t>
      </w:r>
    </w:p>
    <w:p w14:paraId="45524F82" w14:textId="49C2C19B" w:rsidR="00CE1302" w:rsidRPr="001662DE" w:rsidRDefault="00CE1302" w:rsidP="00FD1B0A">
      <w:pPr>
        <w:pStyle w:val="ListParagraph"/>
        <w:numPr>
          <w:ilvl w:val="0"/>
          <w:numId w:val="25"/>
        </w:numPr>
        <w:rPr>
          <w:color w:val="000000" w:themeColor="text1"/>
        </w:rPr>
      </w:pPr>
      <w:r w:rsidRPr="001662DE">
        <w:rPr>
          <w:color w:val="000000" w:themeColor="text1"/>
        </w:rPr>
        <w:t>CloudFormation</w:t>
      </w:r>
    </w:p>
    <w:p w14:paraId="3A01DD37" w14:textId="3AAAE277" w:rsidR="00CE1302" w:rsidRPr="001662DE" w:rsidRDefault="00CE1302" w:rsidP="00FD1B0A">
      <w:pPr>
        <w:pStyle w:val="ListParagraph"/>
        <w:numPr>
          <w:ilvl w:val="0"/>
          <w:numId w:val="25"/>
        </w:numPr>
        <w:rPr>
          <w:color w:val="000000" w:themeColor="text1"/>
        </w:rPr>
      </w:pPr>
      <w:r w:rsidRPr="001662DE">
        <w:rPr>
          <w:color w:val="000000" w:themeColor="text1"/>
        </w:rPr>
        <w:t>IAM</w:t>
      </w:r>
    </w:p>
    <w:p w14:paraId="48BED44F" w14:textId="3C08061C" w:rsidR="00CE1302" w:rsidRPr="001662DE" w:rsidRDefault="00B16289" w:rsidP="00FD1B0A">
      <w:pPr>
        <w:pStyle w:val="ListParagraph"/>
        <w:numPr>
          <w:ilvl w:val="0"/>
          <w:numId w:val="25"/>
        </w:numPr>
        <w:rPr>
          <w:color w:val="000000" w:themeColor="text1"/>
        </w:rPr>
      </w:pPr>
      <w:r w:rsidRPr="001662DE">
        <w:rPr>
          <w:color w:val="000000" w:themeColor="text1"/>
        </w:rPr>
        <w:t>Auto scaling</w:t>
      </w:r>
    </w:p>
    <w:p w14:paraId="1ADF2F4D" w14:textId="3E16DA38" w:rsidR="00B16289" w:rsidRPr="001662DE" w:rsidRDefault="00B16289" w:rsidP="00FD1B0A">
      <w:pPr>
        <w:pStyle w:val="ListParagraph"/>
        <w:numPr>
          <w:ilvl w:val="0"/>
          <w:numId w:val="25"/>
        </w:numPr>
        <w:rPr>
          <w:color w:val="000000" w:themeColor="text1"/>
        </w:rPr>
      </w:pPr>
      <w:r w:rsidRPr="001662DE">
        <w:rPr>
          <w:color w:val="000000" w:themeColor="text1"/>
        </w:rPr>
        <w:t>Opsworks</w:t>
      </w:r>
    </w:p>
    <w:p w14:paraId="760BCF26" w14:textId="12E07F6A" w:rsidR="00B16289" w:rsidRPr="001662DE" w:rsidRDefault="00274E2C" w:rsidP="00FD1B0A">
      <w:pPr>
        <w:pStyle w:val="ListParagraph"/>
        <w:numPr>
          <w:ilvl w:val="0"/>
          <w:numId w:val="25"/>
        </w:numPr>
        <w:rPr>
          <w:color w:val="000000" w:themeColor="text1"/>
        </w:rPr>
      </w:pPr>
      <w:r w:rsidRPr="001662DE">
        <w:rPr>
          <w:color w:val="000000" w:themeColor="text1"/>
        </w:rPr>
        <w:t>Consolidating billing</w:t>
      </w:r>
    </w:p>
    <w:p w14:paraId="4984CF3D" w14:textId="6EDDA5B2" w:rsidR="00274E2C" w:rsidRPr="001662DE" w:rsidRDefault="00274E2C" w:rsidP="0055635F">
      <w:pPr>
        <w:rPr>
          <w:color w:val="000000" w:themeColor="text1"/>
          <w:sz w:val="24"/>
          <w:szCs w:val="24"/>
        </w:rPr>
      </w:pPr>
    </w:p>
    <w:p w14:paraId="482A9D91" w14:textId="0505742B" w:rsidR="0055635F" w:rsidRPr="001662DE" w:rsidRDefault="0055635F" w:rsidP="0055635F">
      <w:pPr>
        <w:rPr>
          <w:b/>
          <w:color w:val="000000" w:themeColor="text1"/>
          <w:sz w:val="24"/>
          <w:szCs w:val="24"/>
        </w:rPr>
      </w:pPr>
      <w:r w:rsidRPr="001662DE">
        <w:rPr>
          <w:b/>
          <w:color w:val="000000" w:themeColor="text1"/>
          <w:sz w:val="24"/>
          <w:szCs w:val="24"/>
        </w:rPr>
        <w:t>What Determines Price?</w:t>
      </w:r>
    </w:p>
    <w:p w14:paraId="3D465A8E" w14:textId="00C861DC" w:rsidR="0055635F" w:rsidRPr="001662DE" w:rsidRDefault="0055635F" w:rsidP="00FD1B0A">
      <w:pPr>
        <w:pStyle w:val="ListParagraph"/>
        <w:numPr>
          <w:ilvl w:val="0"/>
          <w:numId w:val="26"/>
        </w:numPr>
        <w:rPr>
          <w:color w:val="000000" w:themeColor="text1"/>
        </w:rPr>
      </w:pPr>
      <w:r w:rsidRPr="001662DE">
        <w:rPr>
          <w:color w:val="000000" w:themeColor="text1"/>
        </w:rPr>
        <w:t>Clock Hours of server time</w:t>
      </w:r>
    </w:p>
    <w:p w14:paraId="225EEB66" w14:textId="0081AA3D" w:rsidR="0055635F" w:rsidRPr="001662DE" w:rsidRDefault="0055635F" w:rsidP="00FD1B0A">
      <w:pPr>
        <w:pStyle w:val="ListParagraph"/>
        <w:numPr>
          <w:ilvl w:val="0"/>
          <w:numId w:val="26"/>
        </w:numPr>
        <w:rPr>
          <w:color w:val="000000" w:themeColor="text1"/>
        </w:rPr>
      </w:pPr>
      <w:r w:rsidRPr="001662DE">
        <w:rPr>
          <w:color w:val="000000" w:themeColor="text1"/>
        </w:rPr>
        <w:t>Instance Type</w:t>
      </w:r>
    </w:p>
    <w:p w14:paraId="096C88C8" w14:textId="3D410724" w:rsidR="0055635F" w:rsidRPr="001662DE" w:rsidRDefault="0055635F" w:rsidP="00FD1B0A">
      <w:pPr>
        <w:pStyle w:val="ListParagraph"/>
        <w:numPr>
          <w:ilvl w:val="0"/>
          <w:numId w:val="26"/>
        </w:numPr>
        <w:rPr>
          <w:color w:val="000000" w:themeColor="text1"/>
        </w:rPr>
      </w:pPr>
      <w:r w:rsidRPr="001662DE">
        <w:rPr>
          <w:color w:val="000000" w:themeColor="text1"/>
        </w:rPr>
        <w:t>Pricing model</w:t>
      </w:r>
    </w:p>
    <w:p w14:paraId="02BBBAF0" w14:textId="0E4119B0" w:rsidR="0055635F" w:rsidRPr="001662DE" w:rsidRDefault="0055635F" w:rsidP="00FD1B0A">
      <w:pPr>
        <w:pStyle w:val="ListParagraph"/>
        <w:numPr>
          <w:ilvl w:val="0"/>
          <w:numId w:val="26"/>
        </w:numPr>
        <w:rPr>
          <w:color w:val="000000" w:themeColor="text1"/>
        </w:rPr>
      </w:pPr>
      <w:r w:rsidRPr="001662DE">
        <w:rPr>
          <w:color w:val="000000" w:themeColor="text1"/>
        </w:rPr>
        <w:t>Number of instances</w:t>
      </w:r>
    </w:p>
    <w:p w14:paraId="0523DE05" w14:textId="755DCEA3" w:rsidR="0055635F" w:rsidRPr="001662DE" w:rsidRDefault="0055635F" w:rsidP="00FD1B0A">
      <w:pPr>
        <w:pStyle w:val="ListParagraph"/>
        <w:numPr>
          <w:ilvl w:val="0"/>
          <w:numId w:val="26"/>
        </w:numPr>
        <w:rPr>
          <w:color w:val="000000" w:themeColor="text1"/>
        </w:rPr>
      </w:pPr>
      <w:r w:rsidRPr="001662DE">
        <w:rPr>
          <w:color w:val="000000" w:themeColor="text1"/>
        </w:rPr>
        <w:t>Load balancing type</w:t>
      </w:r>
    </w:p>
    <w:p w14:paraId="2ACD3F39" w14:textId="2FCE785C" w:rsidR="0055635F" w:rsidRPr="001662DE" w:rsidRDefault="0055635F" w:rsidP="00FD1B0A">
      <w:pPr>
        <w:pStyle w:val="ListParagraph"/>
        <w:numPr>
          <w:ilvl w:val="0"/>
          <w:numId w:val="26"/>
        </w:numPr>
        <w:rPr>
          <w:color w:val="000000" w:themeColor="text1"/>
        </w:rPr>
      </w:pPr>
      <w:r w:rsidRPr="001662DE">
        <w:rPr>
          <w:color w:val="000000" w:themeColor="text1"/>
        </w:rPr>
        <w:t>Detailed monitoring</w:t>
      </w:r>
    </w:p>
    <w:p w14:paraId="422D2DE8" w14:textId="7D17B118" w:rsidR="0055635F" w:rsidRPr="001662DE" w:rsidRDefault="00657857" w:rsidP="00FD1B0A">
      <w:pPr>
        <w:pStyle w:val="ListParagraph"/>
        <w:numPr>
          <w:ilvl w:val="0"/>
          <w:numId w:val="26"/>
        </w:numPr>
        <w:rPr>
          <w:color w:val="000000" w:themeColor="text1"/>
        </w:rPr>
      </w:pPr>
      <w:r w:rsidRPr="001662DE">
        <w:rPr>
          <w:color w:val="000000" w:themeColor="text1"/>
        </w:rPr>
        <w:t>Auto scaling</w:t>
      </w:r>
    </w:p>
    <w:p w14:paraId="10F1ED1E" w14:textId="67754CF4" w:rsidR="00657857" w:rsidRPr="001662DE" w:rsidRDefault="00657857" w:rsidP="00FD1B0A">
      <w:pPr>
        <w:pStyle w:val="ListParagraph"/>
        <w:numPr>
          <w:ilvl w:val="0"/>
          <w:numId w:val="26"/>
        </w:numPr>
        <w:rPr>
          <w:color w:val="000000" w:themeColor="text1"/>
        </w:rPr>
      </w:pPr>
      <w:r w:rsidRPr="001662DE">
        <w:rPr>
          <w:color w:val="000000" w:themeColor="text1"/>
        </w:rPr>
        <w:t>Elastic IP address</w:t>
      </w:r>
    </w:p>
    <w:p w14:paraId="1A1607D5" w14:textId="78AEBF80" w:rsidR="00657857" w:rsidRPr="001662DE" w:rsidRDefault="00657857" w:rsidP="00FD1B0A">
      <w:pPr>
        <w:pStyle w:val="ListParagraph"/>
        <w:numPr>
          <w:ilvl w:val="0"/>
          <w:numId w:val="26"/>
        </w:numPr>
        <w:rPr>
          <w:color w:val="000000" w:themeColor="text1"/>
        </w:rPr>
      </w:pPr>
      <w:r w:rsidRPr="001662DE">
        <w:rPr>
          <w:color w:val="000000" w:themeColor="text1"/>
        </w:rPr>
        <w:t>Operating System and software Packages.</w:t>
      </w:r>
    </w:p>
    <w:p w14:paraId="43A72FDD" w14:textId="3FA7BF07" w:rsidR="00657857" w:rsidRPr="001662DE" w:rsidRDefault="00657857" w:rsidP="00657857">
      <w:pPr>
        <w:rPr>
          <w:color w:val="000000" w:themeColor="text1"/>
          <w:sz w:val="24"/>
          <w:szCs w:val="24"/>
        </w:rPr>
      </w:pPr>
      <w:r w:rsidRPr="001662DE">
        <w:rPr>
          <w:color w:val="000000" w:themeColor="text1"/>
          <w:sz w:val="24"/>
          <w:szCs w:val="24"/>
        </w:rPr>
        <w:t>What Determines price for Lambda?</w:t>
      </w:r>
    </w:p>
    <w:p w14:paraId="215852FA" w14:textId="312DF9E6" w:rsidR="00657857" w:rsidRPr="001662DE" w:rsidRDefault="00657857" w:rsidP="00657857">
      <w:pPr>
        <w:rPr>
          <w:color w:val="000000" w:themeColor="text1"/>
          <w:sz w:val="24"/>
          <w:szCs w:val="24"/>
        </w:rPr>
      </w:pPr>
      <w:r w:rsidRPr="001662DE">
        <w:rPr>
          <w:color w:val="000000" w:themeColor="text1"/>
          <w:sz w:val="24"/>
          <w:szCs w:val="24"/>
        </w:rPr>
        <w:t xml:space="preserve"> Request Pricing</w:t>
      </w:r>
    </w:p>
    <w:p w14:paraId="4BD8AF51" w14:textId="2F400478" w:rsidR="00657857" w:rsidRPr="001662DE" w:rsidRDefault="00657857" w:rsidP="00FD1B0A">
      <w:pPr>
        <w:pStyle w:val="ListParagraph"/>
        <w:numPr>
          <w:ilvl w:val="0"/>
          <w:numId w:val="27"/>
        </w:numPr>
        <w:rPr>
          <w:color w:val="000000" w:themeColor="text1"/>
        </w:rPr>
      </w:pPr>
      <w:r w:rsidRPr="001662DE">
        <w:rPr>
          <w:color w:val="000000" w:themeColor="text1"/>
        </w:rPr>
        <w:t>Free Tier: 1 million request per month</w:t>
      </w:r>
    </w:p>
    <w:p w14:paraId="41348EFE" w14:textId="0344E361" w:rsidR="00657857" w:rsidRPr="001662DE" w:rsidRDefault="00657857" w:rsidP="00FD1B0A">
      <w:pPr>
        <w:pStyle w:val="ListParagraph"/>
        <w:numPr>
          <w:ilvl w:val="0"/>
          <w:numId w:val="27"/>
        </w:numPr>
        <w:rPr>
          <w:color w:val="000000" w:themeColor="text1"/>
        </w:rPr>
      </w:pPr>
      <w:r w:rsidRPr="001662DE">
        <w:rPr>
          <w:color w:val="000000" w:themeColor="text1"/>
        </w:rPr>
        <w:t>$0.20 per million requests thereafter</w:t>
      </w:r>
    </w:p>
    <w:p w14:paraId="04D3BD9C" w14:textId="7447A437" w:rsidR="00657857" w:rsidRPr="001662DE" w:rsidRDefault="00657857" w:rsidP="00657857">
      <w:pPr>
        <w:rPr>
          <w:color w:val="000000" w:themeColor="text1"/>
          <w:sz w:val="24"/>
          <w:szCs w:val="24"/>
        </w:rPr>
      </w:pPr>
      <w:r w:rsidRPr="001662DE">
        <w:rPr>
          <w:color w:val="000000" w:themeColor="text1"/>
          <w:sz w:val="24"/>
          <w:szCs w:val="24"/>
        </w:rPr>
        <w:t>Duration Pricing</w:t>
      </w:r>
    </w:p>
    <w:p w14:paraId="7B73D51A" w14:textId="45F846A9" w:rsidR="00657857" w:rsidRPr="001662DE" w:rsidRDefault="00657857" w:rsidP="00FD1B0A">
      <w:pPr>
        <w:pStyle w:val="ListParagraph"/>
        <w:numPr>
          <w:ilvl w:val="0"/>
          <w:numId w:val="28"/>
        </w:numPr>
        <w:rPr>
          <w:color w:val="000000" w:themeColor="text1"/>
        </w:rPr>
      </w:pPr>
      <w:r w:rsidRPr="001662DE">
        <w:rPr>
          <w:color w:val="000000" w:themeColor="text1"/>
        </w:rPr>
        <w:t>400,000 GB -second per month free, up to 3.2 million second of compute time</w:t>
      </w:r>
    </w:p>
    <w:p w14:paraId="2783A60B" w14:textId="27D69BF2" w:rsidR="00657857" w:rsidRPr="001662DE" w:rsidRDefault="00657857" w:rsidP="00FD1B0A">
      <w:pPr>
        <w:pStyle w:val="ListParagraph"/>
        <w:numPr>
          <w:ilvl w:val="0"/>
          <w:numId w:val="28"/>
        </w:numPr>
        <w:rPr>
          <w:color w:val="000000" w:themeColor="text1"/>
        </w:rPr>
      </w:pPr>
      <w:r w:rsidRPr="001662DE">
        <w:rPr>
          <w:color w:val="000000" w:themeColor="text1"/>
        </w:rPr>
        <w:t>$0.00001667 for every GB-second used thereafter</w:t>
      </w:r>
    </w:p>
    <w:p w14:paraId="6F295C91" w14:textId="77777777" w:rsidR="00657857" w:rsidRPr="001662DE" w:rsidRDefault="00657857" w:rsidP="00FD1B0A">
      <w:pPr>
        <w:pStyle w:val="ListParagraph"/>
        <w:numPr>
          <w:ilvl w:val="0"/>
          <w:numId w:val="28"/>
        </w:numPr>
        <w:rPr>
          <w:color w:val="000000" w:themeColor="text1"/>
        </w:rPr>
      </w:pPr>
    </w:p>
    <w:p w14:paraId="52113F0B" w14:textId="1E18E340" w:rsidR="0055635F" w:rsidRPr="001662DE" w:rsidRDefault="00657857" w:rsidP="0055635F">
      <w:pPr>
        <w:rPr>
          <w:b/>
          <w:color w:val="000000" w:themeColor="text1"/>
          <w:sz w:val="24"/>
          <w:szCs w:val="24"/>
        </w:rPr>
      </w:pPr>
      <w:r w:rsidRPr="001662DE">
        <w:rPr>
          <w:b/>
          <w:color w:val="000000" w:themeColor="text1"/>
          <w:sz w:val="24"/>
          <w:szCs w:val="24"/>
        </w:rPr>
        <w:t>What determines price of Lambda?</w:t>
      </w:r>
    </w:p>
    <w:p w14:paraId="3BD2D4AF" w14:textId="02CF8DF6" w:rsidR="00657857" w:rsidRPr="001662DE" w:rsidRDefault="00657857" w:rsidP="0055635F">
      <w:pPr>
        <w:rPr>
          <w:color w:val="000000" w:themeColor="text1"/>
          <w:sz w:val="24"/>
          <w:szCs w:val="24"/>
        </w:rPr>
      </w:pPr>
      <w:r w:rsidRPr="001662DE">
        <w:rPr>
          <w:color w:val="000000" w:themeColor="text1"/>
          <w:sz w:val="24"/>
          <w:szCs w:val="24"/>
        </w:rPr>
        <w:t>Additional charges: You may additional charges if your lambda function uses other AWS services or transfer data. For example. If Lambda function reads and writes data to or from S3, you will be billed for the read/write requests and the data stored in S3.</w:t>
      </w:r>
    </w:p>
    <w:p w14:paraId="6F85C50C" w14:textId="79E53D6B" w:rsidR="00657857" w:rsidRPr="001662DE" w:rsidRDefault="00657857" w:rsidP="0055635F">
      <w:pPr>
        <w:rPr>
          <w:color w:val="000000" w:themeColor="text1"/>
          <w:sz w:val="24"/>
          <w:szCs w:val="24"/>
        </w:rPr>
      </w:pPr>
    </w:p>
    <w:p w14:paraId="6A721D8A" w14:textId="36E43816" w:rsidR="00657857" w:rsidRPr="001662DE" w:rsidRDefault="00657857" w:rsidP="0055635F">
      <w:pPr>
        <w:rPr>
          <w:color w:val="000000" w:themeColor="text1"/>
          <w:sz w:val="24"/>
          <w:szCs w:val="24"/>
        </w:rPr>
      </w:pPr>
    </w:p>
    <w:p w14:paraId="6C486E9E" w14:textId="023B5F63" w:rsidR="00657857" w:rsidRPr="001662DE" w:rsidRDefault="009C1017" w:rsidP="0055635F">
      <w:pPr>
        <w:rPr>
          <w:color w:val="000000" w:themeColor="text1"/>
          <w:sz w:val="24"/>
          <w:szCs w:val="24"/>
        </w:rPr>
      </w:pPr>
      <w:r w:rsidRPr="001662DE">
        <w:rPr>
          <w:color w:val="000000" w:themeColor="text1"/>
          <w:sz w:val="24"/>
          <w:szCs w:val="24"/>
        </w:rPr>
        <w:t>What determines price for EBS?</w:t>
      </w:r>
    </w:p>
    <w:p w14:paraId="3AC71030" w14:textId="31EB6405" w:rsidR="009C1017" w:rsidRPr="001662DE" w:rsidRDefault="009C1017" w:rsidP="00FD1B0A">
      <w:pPr>
        <w:pStyle w:val="ListParagraph"/>
        <w:numPr>
          <w:ilvl w:val="0"/>
          <w:numId w:val="29"/>
        </w:numPr>
        <w:rPr>
          <w:color w:val="000000" w:themeColor="text1"/>
        </w:rPr>
      </w:pPr>
      <w:r w:rsidRPr="001662DE">
        <w:rPr>
          <w:color w:val="000000" w:themeColor="text1"/>
        </w:rPr>
        <w:t>Volumes (Per GB)</w:t>
      </w:r>
    </w:p>
    <w:p w14:paraId="2E68E5DD" w14:textId="643B1BB6" w:rsidR="009C1017" w:rsidRPr="001662DE" w:rsidRDefault="009C1017" w:rsidP="00FD1B0A">
      <w:pPr>
        <w:pStyle w:val="ListParagraph"/>
        <w:numPr>
          <w:ilvl w:val="0"/>
          <w:numId w:val="29"/>
        </w:numPr>
        <w:rPr>
          <w:color w:val="000000" w:themeColor="text1"/>
        </w:rPr>
      </w:pPr>
      <w:r w:rsidRPr="001662DE">
        <w:rPr>
          <w:color w:val="000000" w:themeColor="text1"/>
        </w:rPr>
        <w:t>Snapshot (Per GB)</w:t>
      </w:r>
    </w:p>
    <w:p w14:paraId="4AA2EF08" w14:textId="66A09B33" w:rsidR="009C1017" w:rsidRPr="001662DE" w:rsidRDefault="009C1017" w:rsidP="00FD1B0A">
      <w:pPr>
        <w:pStyle w:val="ListParagraph"/>
        <w:numPr>
          <w:ilvl w:val="0"/>
          <w:numId w:val="29"/>
        </w:numPr>
        <w:rPr>
          <w:color w:val="000000" w:themeColor="text1"/>
        </w:rPr>
      </w:pPr>
      <w:r w:rsidRPr="001662DE">
        <w:rPr>
          <w:color w:val="000000" w:themeColor="text1"/>
        </w:rPr>
        <w:t>Data transfer</w:t>
      </w:r>
    </w:p>
    <w:p w14:paraId="3A6EE100" w14:textId="5520F2AC" w:rsidR="009C1017" w:rsidRPr="001662DE" w:rsidRDefault="009C1017" w:rsidP="009C1017">
      <w:pPr>
        <w:rPr>
          <w:color w:val="000000" w:themeColor="text1"/>
          <w:sz w:val="24"/>
          <w:szCs w:val="24"/>
        </w:rPr>
      </w:pPr>
    </w:p>
    <w:p w14:paraId="6C0AA25F" w14:textId="6A20A3B7" w:rsidR="009C1017" w:rsidRPr="001662DE" w:rsidRDefault="009C1017" w:rsidP="009C1017">
      <w:pPr>
        <w:rPr>
          <w:color w:val="000000" w:themeColor="text1"/>
          <w:sz w:val="24"/>
          <w:szCs w:val="24"/>
        </w:rPr>
      </w:pPr>
      <w:r w:rsidRPr="001662DE">
        <w:rPr>
          <w:color w:val="000000" w:themeColor="text1"/>
          <w:sz w:val="24"/>
          <w:szCs w:val="24"/>
        </w:rPr>
        <w:t>What determines price for S3?</w:t>
      </w:r>
    </w:p>
    <w:p w14:paraId="0135A20A" w14:textId="426D3D6A" w:rsidR="009C1017" w:rsidRPr="001662DE" w:rsidRDefault="009C1017" w:rsidP="00FD1B0A">
      <w:pPr>
        <w:pStyle w:val="ListParagraph"/>
        <w:numPr>
          <w:ilvl w:val="0"/>
          <w:numId w:val="30"/>
        </w:numPr>
        <w:rPr>
          <w:color w:val="000000" w:themeColor="text1"/>
        </w:rPr>
      </w:pPr>
      <w:r w:rsidRPr="001662DE">
        <w:rPr>
          <w:color w:val="000000" w:themeColor="text1"/>
        </w:rPr>
        <w:t>Storage class (Standard or IA or 1AZ IA etc.)</w:t>
      </w:r>
    </w:p>
    <w:p w14:paraId="59B50DD5" w14:textId="0D6AC45E" w:rsidR="009C1017" w:rsidRPr="001662DE" w:rsidRDefault="009C1017" w:rsidP="00FD1B0A">
      <w:pPr>
        <w:pStyle w:val="ListParagraph"/>
        <w:numPr>
          <w:ilvl w:val="0"/>
          <w:numId w:val="30"/>
        </w:numPr>
        <w:rPr>
          <w:color w:val="000000" w:themeColor="text1"/>
        </w:rPr>
      </w:pPr>
      <w:r w:rsidRPr="001662DE">
        <w:rPr>
          <w:color w:val="000000" w:themeColor="text1"/>
        </w:rPr>
        <w:t>Storage</w:t>
      </w:r>
    </w:p>
    <w:p w14:paraId="53FC0E8F" w14:textId="1B7E91FA" w:rsidR="009C1017" w:rsidRPr="001662DE" w:rsidRDefault="009C1017" w:rsidP="00FD1B0A">
      <w:pPr>
        <w:pStyle w:val="ListParagraph"/>
        <w:numPr>
          <w:ilvl w:val="0"/>
          <w:numId w:val="30"/>
        </w:numPr>
        <w:rPr>
          <w:color w:val="000000" w:themeColor="text1"/>
        </w:rPr>
      </w:pPr>
      <w:r w:rsidRPr="001662DE">
        <w:rPr>
          <w:color w:val="000000" w:themeColor="text1"/>
        </w:rPr>
        <w:t>Request (GET, PUT, copy)</w:t>
      </w:r>
    </w:p>
    <w:p w14:paraId="61B2F51E" w14:textId="60A56394" w:rsidR="009C1017" w:rsidRPr="001662DE" w:rsidRDefault="009C1017" w:rsidP="00FD1B0A">
      <w:pPr>
        <w:pStyle w:val="ListParagraph"/>
        <w:numPr>
          <w:ilvl w:val="0"/>
          <w:numId w:val="30"/>
        </w:numPr>
        <w:rPr>
          <w:color w:val="000000" w:themeColor="text1"/>
        </w:rPr>
      </w:pPr>
      <w:r w:rsidRPr="001662DE">
        <w:rPr>
          <w:color w:val="000000" w:themeColor="text1"/>
        </w:rPr>
        <w:t>Data transfer</w:t>
      </w:r>
    </w:p>
    <w:p w14:paraId="43EA1861" w14:textId="1AF40A85" w:rsidR="009C1017" w:rsidRPr="001662DE" w:rsidRDefault="009C1017" w:rsidP="009C1017">
      <w:pPr>
        <w:rPr>
          <w:color w:val="000000" w:themeColor="text1"/>
          <w:sz w:val="24"/>
          <w:szCs w:val="24"/>
        </w:rPr>
      </w:pPr>
    </w:p>
    <w:p w14:paraId="1F4442AC" w14:textId="116363E9" w:rsidR="009C1017" w:rsidRPr="001662DE" w:rsidRDefault="009C1017" w:rsidP="009C1017">
      <w:pPr>
        <w:rPr>
          <w:color w:val="000000" w:themeColor="text1"/>
          <w:sz w:val="24"/>
          <w:szCs w:val="24"/>
        </w:rPr>
      </w:pPr>
      <w:r w:rsidRPr="001662DE">
        <w:rPr>
          <w:color w:val="000000" w:themeColor="text1"/>
          <w:sz w:val="24"/>
          <w:szCs w:val="24"/>
        </w:rPr>
        <w:t>What determines price for Glacier?</w:t>
      </w:r>
    </w:p>
    <w:p w14:paraId="2CFCACCD" w14:textId="281C6970" w:rsidR="009C1017" w:rsidRPr="001662DE" w:rsidRDefault="009C1017" w:rsidP="00FD1B0A">
      <w:pPr>
        <w:pStyle w:val="ListParagraph"/>
        <w:numPr>
          <w:ilvl w:val="0"/>
          <w:numId w:val="31"/>
        </w:numPr>
        <w:rPr>
          <w:color w:val="000000" w:themeColor="text1"/>
        </w:rPr>
      </w:pPr>
      <w:r w:rsidRPr="001662DE">
        <w:rPr>
          <w:color w:val="000000" w:themeColor="text1"/>
        </w:rPr>
        <w:t>Storage</w:t>
      </w:r>
    </w:p>
    <w:p w14:paraId="6505A788" w14:textId="7498DE2D" w:rsidR="009C1017" w:rsidRPr="001662DE" w:rsidRDefault="009C1017" w:rsidP="00FD1B0A">
      <w:pPr>
        <w:pStyle w:val="ListParagraph"/>
        <w:numPr>
          <w:ilvl w:val="0"/>
          <w:numId w:val="31"/>
        </w:numPr>
        <w:rPr>
          <w:color w:val="000000" w:themeColor="text1"/>
        </w:rPr>
      </w:pPr>
      <w:r w:rsidRPr="001662DE">
        <w:rPr>
          <w:color w:val="000000" w:themeColor="text1"/>
        </w:rPr>
        <w:t>Data Retrieval times</w:t>
      </w:r>
    </w:p>
    <w:p w14:paraId="4E8B4F63" w14:textId="7EC94F2B" w:rsidR="009C1017" w:rsidRPr="001662DE" w:rsidRDefault="009C1017" w:rsidP="009C1017">
      <w:pPr>
        <w:rPr>
          <w:color w:val="000000" w:themeColor="text1"/>
          <w:sz w:val="24"/>
          <w:szCs w:val="24"/>
        </w:rPr>
      </w:pPr>
    </w:p>
    <w:p w14:paraId="0BEF152B" w14:textId="166120E2" w:rsidR="009C1017" w:rsidRPr="001662DE" w:rsidRDefault="003A5159" w:rsidP="009C1017">
      <w:pPr>
        <w:rPr>
          <w:b/>
          <w:color w:val="000000" w:themeColor="text1"/>
          <w:sz w:val="24"/>
          <w:szCs w:val="24"/>
        </w:rPr>
      </w:pPr>
      <w:r w:rsidRPr="001662DE">
        <w:rPr>
          <w:b/>
          <w:color w:val="000000" w:themeColor="text1"/>
          <w:sz w:val="24"/>
          <w:szCs w:val="24"/>
        </w:rPr>
        <w:t>What is snowball?</w:t>
      </w:r>
    </w:p>
    <w:p w14:paraId="7D5F73C3" w14:textId="315E930B" w:rsidR="003A5159" w:rsidRPr="001662DE" w:rsidRDefault="003A5159" w:rsidP="009C1017">
      <w:pPr>
        <w:rPr>
          <w:color w:val="000000" w:themeColor="text1"/>
          <w:sz w:val="24"/>
          <w:szCs w:val="24"/>
        </w:rPr>
      </w:pPr>
      <w:r w:rsidRPr="001662DE">
        <w:rPr>
          <w:color w:val="000000" w:themeColor="text1"/>
          <w:sz w:val="24"/>
          <w:szCs w:val="24"/>
        </w:rPr>
        <w:t>AWS Snowball is a PB-scale data transport solution that uses secure appliances to transfer large amounts of data into and out of the AWS cloud.</w:t>
      </w:r>
    </w:p>
    <w:p w14:paraId="143BE20B" w14:textId="2737327A" w:rsidR="003A5159" w:rsidRPr="001662DE" w:rsidRDefault="003A5159" w:rsidP="009C1017">
      <w:pPr>
        <w:rPr>
          <w:color w:val="000000" w:themeColor="text1"/>
          <w:sz w:val="24"/>
          <w:szCs w:val="24"/>
        </w:rPr>
      </w:pPr>
      <w:r w:rsidRPr="001662DE">
        <w:rPr>
          <w:color w:val="000000" w:themeColor="text1"/>
          <w:sz w:val="24"/>
          <w:szCs w:val="24"/>
        </w:rPr>
        <w:t>Think of it as gigantic disk to move your data in to AWS.</w:t>
      </w:r>
    </w:p>
    <w:p w14:paraId="0B984AE4" w14:textId="6C7DB4C3" w:rsidR="003A5159" w:rsidRPr="001662DE" w:rsidRDefault="003A5159" w:rsidP="009C1017">
      <w:pPr>
        <w:rPr>
          <w:color w:val="000000" w:themeColor="text1"/>
          <w:sz w:val="24"/>
          <w:szCs w:val="24"/>
        </w:rPr>
      </w:pPr>
    </w:p>
    <w:p w14:paraId="2D8C95ED" w14:textId="170DDBC4" w:rsidR="003A5159" w:rsidRPr="001662DE" w:rsidRDefault="00C61172" w:rsidP="009C1017">
      <w:pPr>
        <w:rPr>
          <w:color w:val="000000" w:themeColor="text1"/>
          <w:sz w:val="24"/>
          <w:szCs w:val="24"/>
        </w:rPr>
      </w:pPr>
      <w:r w:rsidRPr="001662DE">
        <w:rPr>
          <w:color w:val="000000" w:themeColor="text1"/>
          <w:sz w:val="24"/>
          <w:szCs w:val="24"/>
        </w:rPr>
        <w:t>What determines price for snowball?</w:t>
      </w:r>
    </w:p>
    <w:p w14:paraId="09B4B90F" w14:textId="470029D2" w:rsidR="00C61172" w:rsidRPr="001662DE" w:rsidRDefault="00C61172" w:rsidP="00FD1B0A">
      <w:pPr>
        <w:pStyle w:val="ListParagraph"/>
        <w:numPr>
          <w:ilvl w:val="0"/>
          <w:numId w:val="32"/>
        </w:numPr>
        <w:rPr>
          <w:color w:val="000000" w:themeColor="text1"/>
        </w:rPr>
      </w:pPr>
      <w:r w:rsidRPr="001662DE">
        <w:rPr>
          <w:color w:val="000000" w:themeColor="text1"/>
        </w:rPr>
        <w:t>Service fee per job</w:t>
      </w:r>
    </w:p>
    <w:p w14:paraId="6C5133C1" w14:textId="14047445" w:rsidR="00C61172" w:rsidRPr="001662DE" w:rsidRDefault="00C61172" w:rsidP="00C61172">
      <w:pPr>
        <w:ind w:left="720"/>
        <w:rPr>
          <w:color w:val="000000" w:themeColor="text1"/>
          <w:sz w:val="24"/>
          <w:szCs w:val="24"/>
        </w:rPr>
      </w:pPr>
      <w:r w:rsidRPr="001662DE">
        <w:rPr>
          <w:color w:val="000000" w:themeColor="text1"/>
          <w:sz w:val="24"/>
          <w:szCs w:val="24"/>
        </w:rPr>
        <w:t>Snowball 50 TB: $200</w:t>
      </w:r>
    </w:p>
    <w:p w14:paraId="3B128F2B" w14:textId="719188C4" w:rsidR="00C61172" w:rsidRPr="001662DE" w:rsidRDefault="00C61172" w:rsidP="00C61172">
      <w:pPr>
        <w:ind w:left="720"/>
        <w:rPr>
          <w:color w:val="000000" w:themeColor="text1"/>
          <w:sz w:val="24"/>
          <w:szCs w:val="24"/>
        </w:rPr>
      </w:pPr>
      <w:r w:rsidRPr="001662DE">
        <w:rPr>
          <w:color w:val="000000" w:themeColor="text1"/>
          <w:sz w:val="24"/>
          <w:szCs w:val="24"/>
        </w:rPr>
        <w:t>Snowball 80 TB: $250</w:t>
      </w:r>
    </w:p>
    <w:p w14:paraId="7738C681" w14:textId="7DCCD901" w:rsidR="00C61172" w:rsidRPr="001662DE" w:rsidRDefault="00C61172" w:rsidP="00FD1B0A">
      <w:pPr>
        <w:pStyle w:val="ListParagraph"/>
        <w:numPr>
          <w:ilvl w:val="0"/>
          <w:numId w:val="32"/>
        </w:numPr>
        <w:rPr>
          <w:color w:val="000000" w:themeColor="text1"/>
        </w:rPr>
      </w:pPr>
      <w:r w:rsidRPr="001662DE">
        <w:rPr>
          <w:color w:val="000000" w:themeColor="text1"/>
        </w:rPr>
        <w:t>Daily charges</w:t>
      </w:r>
    </w:p>
    <w:p w14:paraId="36ADFF03" w14:textId="4F7B994A" w:rsidR="00C61172" w:rsidRPr="001662DE" w:rsidRDefault="00C61172" w:rsidP="00C61172">
      <w:pPr>
        <w:pStyle w:val="ListParagraph"/>
        <w:ind w:left="720" w:firstLine="0"/>
        <w:rPr>
          <w:color w:val="000000" w:themeColor="text1"/>
        </w:rPr>
      </w:pPr>
      <w:r w:rsidRPr="001662DE">
        <w:rPr>
          <w:color w:val="000000" w:themeColor="text1"/>
        </w:rPr>
        <w:t>First 10 days are free, after that it is $15 a day</w:t>
      </w:r>
    </w:p>
    <w:p w14:paraId="53B47DA1" w14:textId="5B5C0926" w:rsidR="00C61172" w:rsidRPr="001662DE" w:rsidRDefault="00C61172" w:rsidP="00FD1B0A">
      <w:pPr>
        <w:pStyle w:val="ListParagraph"/>
        <w:numPr>
          <w:ilvl w:val="0"/>
          <w:numId w:val="32"/>
        </w:numPr>
        <w:rPr>
          <w:color w:val="000000" w:themeColor="text1"/>
        </w:rPr>
      </w:pPr>
      <w:r w:rsidRPr="001662DE">
        <w:rPr>
          <w:color w:val="000000" w:themeColor="text1"/>
        </w:rPr>
        <w:t>Data Transfer</w:t>
      </w:r>
    </w:p>
    <w:p w14:paraId="74D7D729" w14:textId="205697DF" w:rsidR="00C61172" w:rsidRPr="001662DE" w:rsidRDefault="00C61172" w:rsidP="00C61172">
      <w:pPr>
        <w:pStyle w:val="ListParagraph"/>
        <w:ind w:left="720" w:firstLine="0"/>
        <w:rPr>
          <w:color w:val="000000" w:themeColor="text1"/>
        </w:rPr>
      </w:pPr>
      <w:r w:rsidRPr="001662DE">
        <w:rPr>
          <w:color w:val="000000" w:themeColor="text1"/>
        </w:rPr>
        <w:t>Data transfer in to S3 is free. Data transfer out is not.</w:t>
      </w:r>
    </w:p>
    <w:p w14:paraId="350D16C9" w14:textId="415388E1" w:rsidR="00C61172" w:rsidRPr="001662DE" w:rsidRDefault="00C61172" w:rsidP="00C61172">
      <w:pPr>
        <w:rPr>
          <w:color w:val="000000" w:themeColor="text1"/>
          <w:sz w:val="24"/>
          <w:szCs w:val="24"/>
        </w:rPr>
      </w:pPr>
    </w:p>
    <w:p w14:paraId="3CB6FCCD" w14:textId="54BDEBD9" w:rsidR="00C61172" w:rsidRPr="001662DE" w:rsidRDefault="00C61172" w:rsidP="00C61172">
      <w:pPr>
        <w:rPr>
          <w:color w:val="000000" w:themeColor="text1"/>
          <w:sz w:val="24"/>
          <w:szCs w:val="24"/>
        </w:rPr>
      </w:pPr>
      <w:r w:rsidRPr="001662DE">
        <w:rPr>
          <w:color w:val="000000" w:themeColor="text1"/>
          <w:sz w:val="24"/>
          <w:szCs w:val="24"/>
        </w:rPr>
        <w:t>What determines price for RDS?</w:t>
      </w:r>
    </w:p>
    <w:p w14:paraId="150DCF22" w14:textId="1BF97E26" w:rsidR="00C61172" w:rsidRPr="001662DE" w:rsidRDefault="00C61172" w:rsidP="00FD1B0A">
      <w:pPr>
        <w:pStyle w:val="ListParagraph"/>
        <w:numPr>
          <w:ilvl w:val="0"/>
          <w:numId w:val="32"/>
        </w:numPr>
        <w:rPr>
          <w:color w:val="000000" w:themeColor="text1"/>
        </w:rPr>
      </w:pPr>
      <w:r w:rsidRPr="001662DE">
        <w:rPr>
          <w:color w:val="000000" w:themeColor="text1"/>
        </w:rPr>
        <w:t>Clock hours of server time.</w:t>
      </w:r>
    </w:p>
    <w:p w14:paraId="4D693326" w14:textId="1C875589" w:rsidR="00C61172" w:rsidRPr="001662DE" w:rsidRDefault="00C61172" w:rsidP="00FD1B0A">
      <w:pPr>
        <w:pStyle w:val="ListParagraph"/>
        <w:numPr>
          <w:ilvl w:val="0"/>
          <w:numId w:val="32"/>
        </w:numPr>
        <w:rPr>
          <w:color w:val="000000" w:themeColor="text1"/>
        </w:rPr>
      </w:pPr>
      <w:r w:rsidRPr="001662DE">
        <w:rPr>
          <w:color w:val="000000" w:themeColor="text1"/>
        </w:rPr>
        <w:t>Database purchase type</w:t>
      </w:r>
    </w:p>
    <w:p w14:paraId="0EE9271D" w14:textId="4650C66C" w:rsidR="00C61172" w:rsidRPr="001662DE" w:rsidRDefault="00C61172" w:rsidP="00FD1B0A">
      <w:pPr>
        <w:pStyle w:val="ListParagraph"/>
        <w:numPr>
          <w:ilvl w:val="0"/>
          <w:numId w:val="32"/>
        </w:numPr>
        <w:rPr>
          <w:color w:val="000000" w:themeColor="text1"/>
        </w:rPr>
      </w:pPr>
      <w:r w:rsidRPr="001662DE">
        <w:rPr>
          <w:color w:val="000000" w:themeColor="text1"/>
        </w:rPr>
        <w:t>Number of databases instances</w:t>
      </w:r>
    </w:p>
    <w:p w14:paraId="721D786D" w14:textId="2AC7B8FE" w:rsidR="00C61172" w:rsidRPr="001662DE" w:rsidRDefault="00C61172" w:rsidP="00FD1B0A">
      <w:pPr>
        <w:pStyle w:val="ListParagraph"/>
        <w:numPr>
          <w:ilvl w:val="0"/>
          <w:numId w:val="32"/>
        </w:numPr>
        <w:rPr>
          <w:color w:val="000000" w:themeColor="text1"/>
        </w:rPr>
      </w:pPr>
      <w:r w:rsidRPr="001662DE">
        <w:rPr>
          <w:color w:val="000000" w:themeColor="text1"/>
        </w:rPr>
        <w:t>Provisioned storage</w:t>
      </w:r>
    </w:p>
    <w:p w14:paraId="4B10A916" w14:textId="021F21D2" w:rsidR="00C61172" w:rsidRPr="001662DE" w:rsidRDefault="00C61172" w:rsidP="00FD1B0A">
      <w:pPr>
        <w:pStyle w:val="ListParagraph"/>
        <w:numPr>
          <w:ilvl w:val="0"/>
          <w:numId w:val="32"/>
        </w:numPr>
        <w:rPr>
          <w:color w:val="000000" w:themeColor="text1"/>
        </w:rPr>
      </w:pPr>
      <w:r w:rsidRPr="001662DE">
        <w:rPr>
          <w:color w:val="000000" w:themeColor="text1"/>
        </w:rPr>
        <w:t>Additional storage</w:t>
      </w:r>
    </w:p>
    <w:p w14:paraId="6EA15334" w14:textId="04CC4149" w:rsidR="00C61172" w:rsidRPr="001662DE" w:rsidRDefault="00C61172" w:rsidP="00FD1B0A">
      <w:pPr>
        <w:pStyle w:val="ListParagraph"/>
        <w:numPr>
          <w:ilvl w:val="0"/>
          <w:numId w:val="32"/>
        </w:numPr>
        <w:rPr>
          <w:color w:val="000000" w:themeColor="text1"/>
        </w:rPr>
      </w:pPr>
      <w:r w:rsidRPr="001662DE">
        <w:rPr>
          <w:color w:val="000000" w:themeColor="text1"/>
        </w:rPr>
        <w:t>Request</w:t>
      </w:r>
    </w:p>
    <w:p w14:paraId="2AF150A8" w14:textId="7F6136C6" w:rsidR="00C61172" w:rsidRPr="001662DE" w:rsidRDefault="00C61172" w:rsidP="00FD1B0A">
      <w:pPr>
        <w:pStyle w:val="ListParagraph"/>
        <w:numPr>
          <w:ilvl w:val="0"/>
          <w:numId w:val="32"/>
        </w:numPr>
        <w:rPr>
          <w:color w:val="000000" w:themeColor="text1"/>
        </w:rPr>
      </w:pPr>
      <w:r w:rsidRPr="001662DE">
        <w:rPr>
          <w:color w:val="000000" w:themeColor="text1"/>
        </w:rPr>
        <w:t>Deployment type</w:t>
      </w:r>
    </w:p>
    <w:p w14:paraId="38F68F0A" w14:textId="23D8F846" w:rsidR="00C61172" w:rsidRPr="001662DE" w:rsidRDefault="00C61172" w:rsidP="00C61172">
      <w:pPr>
        <w:pStyle w:val="ListParagraph"/>
        <w:ind w:left="720" w:firstLine="0"/>
        <w:rPr>
          <w:color w:val="000000" w:themeColor="text1"/>
        </w:rPr>
      </w:pPr>
    </w:p>
    <w:p w14:paraId="55B96381" w14:textId="442B300B" w:rsidR="00C61172" w:rsidRPr="001662DE" w:rsidRDefault="00C61172" w:rsidP="00C61172">
      <w:pPr>
        <w:pStyle w:val="ListParagraph"/>
        <w:ind w:left="720" w:firstLine="0"/>
        <w:rPr>
          <w:color w:val="000000" w:themeColor="text1"/>
        </w:rPr>
      </w:pPr>
    </w:p>
    <w:p w14:paraId="47DEEA37" w14:textId="0DD384D3" w:rsidR="00C61172" w:rsidRPr="001662DE" w:rsidRDefault="007F5863" w:rsidP="007F5863">
      <w:pPr>
        <w:rPr>
          <w:color w:val="000000" w:themeColor="text1"/>
          <w:sz w:val="24"/>
          <w:szCs w:val="24"/>
        </w:rPr>
      </w:pPr>
      <w:r w:rsidRPr="001662DE">
        <w:rPr>
          <w:color w:val="000000" w:themeColor="text1"/>
          <w:sz w:val="24"/>
          <w:szCs w:val="24"/>
        </w:rPr>
        <w:t>DynamoDB pricing:</w:t>
      </w:r>
    </w:p>
    <w:p w14:paraId="069B4F20" w14:textId="76CABB5D" w:rsidR="007F5863" w:rsidRPr="001662DE" w:rsidRDefault="007F5863" w:rsidP="007F5863">
      <w:pPr>
        <w:rPr>
          <w:color w:val="000000" w:themeColor="text1"/>
          <w:sz w:val="24"/>
          <w:szCs w:val="24"/>
        </w:rPr>
      </w:pPr>
      <w:r w:rsidRPr="001662DE">
        <w:rPr>
          <w:noProof/>
          <w:color w:val="000000" w:themeColor="text1"/>
          <w:sz w:val="24"/>
          <w:szCs w:val="24"/>
        </w:rPr>
        <w:drawing>
          <wp:inline distT="0" distB="0" distL="0" distR="0" wp14:anchorId="13DA6A51" wp14:editId="48C63421">
            <wp:extent cx="6280150" cy="18307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0150" cy="1830705"/>
                    </a:xfrm>
                    <a:prstGeom prst="rect">
                      <a:avLst/>
                    </a:prstGeom>
                  </pic:spPr>
                </pic:pic>
              </a:graphicData>
            </a:graphic>
          </wp:inline>
        </w:drawing>
      </w:r>
    </w:p>
    <w:p w14:paraId="5A82D5C5" w14:textId="621D3140" w:rsidR="007F5863" w:rsidRPr="001662DE" w:rsidRDefault="007F5863" w:rsidP="007F5863">
      <w:pPr>
        <w:rPr>
          <w:color w:val="000000" w:themeColor="text1"/>
          <w:sz w:val="24"/>
          <w:szCs w:val="24"/>
        </w:rPr>
      </w:pPr>
    </w:p>
    <w:p w14:paraId="14F75326" w14:textId="6F3D85AF" w:rsidR="002A0E47" w:rsidRPr="001662DE" w:rsidRDefault="002A0E47" w:rsidP="007F5863">
      <w:pPr>
        <w:rPr>
          <w:color w:val="000000" w:themeColor="text1"/>
          <w:sz w:val="24"/>
          <w:szCs w:val="24"/>
        </w:rPr>
      </w:pPr>
    </w:p>
    <w:p w14:paraId="263E8336" w14:textId="473C732D" w:rsidR="002A0E47" w:rsidRPr="001662DE" w:rsidRDefault="002A0E47" w:rsidP="007F5863">
      <w:pPr>
        <w:rPr>
          <w:color w:val="000000" w:themeColor="text1"/>
          <w:sz w:val="24"/>
          <w:szCs w:val="24"/>
        </w:rPr>
      </w:pPr>
    </w:p>
    <w:p w14:paraId="751B66E7" w14:textId="374798CA" w:rsidR="002A0E47" w:rsidRPr="001662DE" w:rsidRDefault="002A0E47" w:rsidP="007F5863">
      <w:pPr>
        <w:rPr>
          <w:color w:val="000000" w:themeColor="text1"/>
          <w:sz w:val="24"/>
          <w:szCs w:val="24"/>
        </w:rPr>
      </w:pPr>
    </w:p>
    <w:p w14:paraId="50BD5460" w14:textId="47FA66DB" w:rsidR="002A0E47" w:rsidRPr="001662DE" w:rsidRDefault="001E636C" w:rsidP="007F5863">
      <w:pPr>
        <w:rPr>
          <w:b/>
          <w:color w:val="000000" w:themeColor="text1"/>
          <w:sz w:val="24"/>
          <w:szCs w:val="24"/>
        </w:rPr>
      </w:pPr>
      <w:r w:rsidRPr="001662DE">
        <w:rPr>
          <w:b/>
          <w:color w:val="000000" w:themeColor="text1"/>
          <w:sz w:val="24"/>
          <w:szCs w:val="24"/>
        </w:rPr>
        <w:t>What determines price for CloudFront?</w:t>
      </w:r>
    </w:p>
    <w:p w14:paraId="1DB6728D" w14:textId="74EC8939" w:rsidR="001E636C" w:rsidRPr="001662DE" w:rsidRDefault="002256B0" w:rsidP="00FD1B0A">
      <w:pPr>
        <w:pStyle w:val="ListParagraph"/>
        <w:numPr>
          <w:ilvl w:val="0"/>
          <w:numId w:val="33"/>
        </w:numPr>
        <w:rPr>
          <w:color w:val="000000" w:themeColor="text1"/>
        </w:rPr>
      </w:pPr>
      <w:r w:rsidRPr="001662DE">
        <w:rPr>
          <w:color w:val="000000" w:themeColor="text1"/>
        </w:rPr>
        <w:t>Traffic Distribution</w:t>
      </w:r>
    </w:p>
    <w:p w14:paraId="31594280" w14:textId="509B6B82" w:rsidR="002256B0" w:rsidRPr="001662DE" w:rsidRDefault="002256B0" w:rsidP="00FD1B0A">
      <w:pPr>
        <w:pStyle w:val="ListParagraph"/>
        <w:numPr>
          <w:ilvl w:val="0"/>
          <w:numId w:val="33"/>
        </w:numPr>
        <w:rPr>
          <w:color w:val="000000" w:themeColor="text1"/>
        </w:rPr>
      </w:pPr>
      <w:r w:rsidRPr="001662DE">
        <w:rPr>
          <w:color w:val="000000" w:themeColor="text1"/>
        </w:rPr>
        <w:t>Requests</w:t>
      </w:r>
    </w:p>
    <w:p w14:paraId="75783F87" w14:textId="690B4105" w:rsidR="002256B0" w:rsidRPr="001662DE" w:rsidRDefault="002256B0" w:rsidP="00FD1B0A">
      <w:pPr>
        <w:pStyle w:val="ListParagraph"/>
        <w:numPr>
          <w:ilvl w:val="0"/>
          <w:numId w:val="33"/>
        </w:numPr>
        <w:rPr>
          <w:color w:val="000000" w:themeColor="text1"/>
        </w:rPr>
      </w:pPr>
      <w:r w:rsidRPr="001662DE">
        <w:rPr>
          <w:color w:val="000000" w:themeColor="text1"/>
        </w:rPr>
        <w:t>Data Transfer out</w:t>
      </w:r>
    </w:p>
    <w:p w14:paraId="6FCA3BF9" w14:textId="411BC09E" w:rsidR="002256B0" w:rsidRPr="001662DE" w:rsidRDefault="002256B0" w:rsidP="007F5863">
      <w:pPr>
        <w:pBdr>
          <w:bottom w:val="single" w:sz="6" w:space="1" w:color="auto"/>
        </w:pBdr>
        <w:rPr>
          <w:color w:val="000000" w:themeColor="text1"/>
          <w:sz w:val="24"/>
          <w:szCs w:val="24"/>
        </w:rPr>
      </w:pPr>
    </w:p>
    <w:p w14:paraId="2868ECFF" w14:textId="5C58CCC6" w:rsidR="002256B0" w:rsidRPr="001662DE" w:rsidRDefault="002256B0" w:rsidP="007F5863">
      <w:pPr>
        <w:rPr>
          <w:color w:val="000000" w:themeColor="text1"/>
          <w:sz w:val="24"/>
          <w:szCs w:val="24"/>
        </w:rPr>
      </w:pPr>
    </w:p>
    <w:p w14:paraId="55B4B579" w14:textId="5B32012D" w:rsidR="002256B0" w:rsidRPr="001662DE" w:rsidRDefault="002256B0" w:rsidP="007F5863">
      <w:pPr>
        <w:rPr>
          <w:b/>
          <w:color w:val="000000" w:themeColor="text1"/>
          <w:sz w:val="24"/>
          <w:szCs w:val="24"/>
        </w:rPr>
      </w:pPr>
      <w:r w:rsidRPr="001662DE">
        <w:rPr>
          <w:b/>
          <w:color w:val="000000" w:themeColor="text1"/>
          <w:sz w:val="24"/>
          <w:szCs w:val="24"/>
        </w:rPr>
        <w:t>What are Tags</w:t>
      </w:r>
    </w:p>
    <w:p w14:paraId="28641376" w14:textId="67035082" w:rsidR="002256B0" w:rsidRPr="001662DE" w:rsidRDefault="002256B0" w:rsidP="00FD1B0A">
      <w:pPr>
        <w:pStyle w:val="ListParagraph"/>
        <w:numPr>
          <w:ilvl w:val="0"/>
          <w:numId w:val="34"/>
        </w:numPr>
        <w:rPr>
          <w:color w:val="000000" w:themeColor="text1"/>
        </w:rPr>
      </w:pPr>
      <w:r w:rsidRPr="001662DE">
        <w:rPr>
          <w:color w:val="000000" w:themeColor="text1"/>
        </w:rPr>
        <w:t>Key value Pairs attached to AWS resources</w:t>
      </w:r>
    </w:p>
    <w:p w14:paraId="053479D3" w14:textId="42C5A715" w:rsidR="002256B0" w:rsidRPr="001662DE" w:rsidRDefault="002256B0" w:rsidP="00FD1B0A">
      <w:pPr>
        <w:pStyle w:val="ListParagraph"/>
        <w:numPr>
          <w:ilvl w:val="0"/>
          <w:numId w:val="34"/>
        </w:numPr>
        <w:rPr>
          <w:color w:val="000000" w:themeColor="text1"/>
        </w:rPr>
      </w:pPr>
      <w:r w:rsidRPr="001662DE">
        <w:rPr>
          <w:color w:val="000000" w:themeColor="text1"/>
        </w:rPr>
        <w:t>Metadata (data about data)</w:t>
      </w:r>
    </w:p>
    <w:p w14:paraId="33A7B09D" w14:textId="0FCB95C4" w:rsidR="002256B0" w:rsidRPr="001662DE" w:rsidRDefault="002256B0" w:rsidP="00FD1B0A">
      <w:pPr>
        <w:pStyle w:val="ListParagraph"/>
        <w:numPr>
          <w:ilvl w:val="0"/>
          <w:numId w:val="34"/>
        </w:numPr>
        <w:rPr>
          <w:color w:val="000000" w:themeColor="text1"/>
        </w:rPr>
      </w:pPr>
      <w:r w:rsidRPr="001662DE">
        <w:rPr>
          <w:color w:val="000000" w:themeColor="text1"/>
        </w:rPr>
        <w:t>Tags can sometimes be inherited</w:t>
      </w:r>
    </w:p>
    <w:p w14:paraId="103D3BA0" w14:textId="73C8049B" w:rsidR="002256B0" w:rsidRPr="001662DE" w:rsidRDefault="002256B0" w:rsidP="002256B0">
      <w:pPr>
        <w:rPr>
          <w:color w:val="000000" w:themeColor="text1"/>
          <w:sz w:val="24"/>
          <w:szCs w:val="24"/>
        </w:rPr>
      </w:pPr>
    </w:p>
    <w:p w14:paraId="5B65B687" w14:textId="61B40FC1" w:rsidR="002256B0" w:rsidRPr="001662DE" w:rsidRDefault="002256B0" w:rsidP="002256B0">
      <w:pPr>
        <w:rPr>
          <w:color w:val="000000" w:themeColor="text1"/>
          <w:sz w:val="24"/>
          <w:szCs w:val="24"/>
        </w:rPr>
      </w:pPr>
      <w:r w:rsidRPr="001662DE">
        <w:rPr>
          <w:color w:val="000000" w:themeColor="text1"/>
          <w:sz w:val="24"/>
          <w:szCs w:val="24"/>
        </w:rPr>
        <w:t>Resource Groups make it easy to group your resources using the tags that are assigned to them. You can group resources that share one or more tags</w:t>
      </w:r>
      <w:r w:rsidR="00CD294E" w:rsidRPr="001662DE">
        <w:rPr>
          <w:color w:val="000000" w:themeColor="text1"/>
          <w:sz w:val="24"/>
          <w:szCs w:val="24"/>
        </w:rPr>
        <w:t>.</w:t>
      </w:r>
    </w:p>
    <w:p w14:paraId="53CD5CC4" w14:textId="77777777" w:rsidR="00CD294E" w:rsidRPr="001662DE" w:rsidRDefault="00CD294E" w:rsidP="002256B0">
      <w:pPr>
        <w:rPr>
          <w:color w:val="000000" w:themeColor="text1"/>
          <w:sz w:val="24"/>
          <w:szCs w:val="24"/>
        </w:rPr>
      </w:pPr>
    </w:p>
    <w:p w14:paraId="79027992" w14:textId="3E59B950" w:rsidR="002256B0" w:rsidRPr="001662DE" w:rsidRDefault="002256B0" w:rsidP="002256B0">
      <w:pPr>
        <w:rPr>
          <w:color w:val="000000" w:themeColor="text1"/>
          <w:sz w:val="24"/>
          <w:szCs w:val="24"/>
        </w:rPr>
      </w:pPr>
      <w:r w:rsidRPr="001662DE">
        <w:rPr>
          <w:color w:val="000000" w:themeColor="text1"/>
          <w:sz w:val="24"/>
          <w:szCs w:val="24"/>
        </w:rPr>
        <w:t xml:space="preserve">Resources Group contains information such </w:t>
      </w:r>
      <w:r w:rsidR="0055416F" w:rsidRPr="001662DE">
        <w:rPr>
          <w:color w:val="000000" w:themeColor="text1"/>
          <w:sz w:val="24"/>
          <w:szCs w:val="24"/>
        </w:rPr>
        <w:t>as:</w:t>
      </w:r>
    </w:p>
    <w:p w14:paraId="78633AA0" w14:textId="688FB543" w:rsidR="002256B0" w:rsidRPr="001662DE" w:rsidRDefault="002256B0" w:rsidP="00FD1B0A">
      <w:pPr>
        <w:pStyle w:val="ListParagraph"/>
        <w:numPr>
          <w:ilvl w:val="0"/>
          <w:numId w:val="35"/>
        </w:numPr>
        <w:rPr>
          <w:color w:val="000000" w:themeColor="text1"/>
        </w:rPr>
      </w:pPr>
      <w:r w:rsidRPr="001662DE">
        <w:rPr>
          <w:color w:val="000000" w:themeColor="text1"/>
        </w:rPr>
        <w:t>Region</w:t>
      </w:r>
    </w:p>
    <w:p w14:paraId="6C29C8B1" w14:textId="15D38A3F" w:rsidR="002256B0" w:rsidRPr="001662DE" w:rsidRDefault="002256B0" w:rsidP="00FD1B0A">
      <w:pPr>
        <w:pStyle w:val="ListParagraph"/>
        <w:numPr>
          <w:ilvl w:val="0"/>
          <w:numId w:val="35"/>
        </w:numPr>
        <w:rPr>
          <w:color w:val="000000" w:themeColor="text1"/>
        </w:rPr>
      </w:pPr>
      <w:r w:rsidRPr="001662DE">
        <w:rPr>
          <w:color w:val="000000" w:themeColor="text1"/>
        </w:rPr>
        <w:t>Name</w:t>
      </w:r>
    </w:p>
    <w:p w14:paraId="6F6B52F3" w14:textId="0D94D146" w:rsidR="002256B0" w:rsidRPr="001662DE" w:rsidRDefault="002256B0" w:rsidP="00FD1B0A">
      <w:pPr>
        <w:pStyle w:val="ListParagraph"/>
        <w:numPr>
          <w:ilvl w:val="0"/>
          <w:numId w:val="35"/>
        </w:numPr>
        <w:rPr>
          <w:color w:val="000000" w:themeColor="text1"/>
        </w:rPr>
      </w:pPr>
      <w:r w:rsidRPr="001662DE">
        <w:rPr>
          <w:color w:val="000000" w:themeColor="text1"/>
        </w:rPr>
        <w:t>Employee ID</w:t>
      </w:r>
    </w:p>
    <w:p w14:paraId="212D29E5" w14:textId="574665C8" w:rsidR="002256B0" w:rsidRPr="001662DE" w:rsidRDefault="002256B0" w:rsidP="00FD1B0A">
      <w:pPr>
        <w:pStyle w:val="ListParagraph"/>
        <w:numPr>
          <w:ilvl w:val="0"/>
          <w:numId w:val="35"/>
        </w:numPr>
        <w:rPr>
          <w:color w:val="000000" w:themeColor="text1"/>
        </w:rPr>
      </w:pPr>
      <w:r w:rsidRPr="001662DE">
        <w:rPr>
          <w:color w:val="000000" w:themeColor="text1"/>
        </w:rPr>
        <w:t>Department</w:t>
      </w:r>
    </w:p>
    <w:p w14:paraId="28F13689" w14:textId="6DCA2459" w:rsidR="002256B0" w:rsidRPr="001662DE" w:rsidRDefault="0055416F" w:rsidP="002256B0">
      <w:pPr>
        <w:rPr>
          <w:color w:val="000000" w:themeColor="text1"/>
          <w:sz w:val="24"/>
          <w:szCs w:val="24"/>
        </w:rPr>
      </w:pPr>
      <w:r w:rsidRPr="001662DE">
        <w:rPr>
          <w:color w:val="000000" w:themeColor="text1"/>
          <w:sz w:val="24"/>
          <w:szCs w:val="24"/>
        </w:rPr>
        <w:t>Specific information about tags</w:t>
      </w:r>
    </w:p>
    <w:p w14:paraId="7EE166DC" w14:textId="1A2D60EF" w:rsidR="0055416F" w:rsidRPr="001662DE" w:rsidRDefault="0055416F" w:rsidP="0055416F">
      <w:pPr>
        <w:pStyle w:val="ListParagraph"/>
        <w:ind w:left="720" w:firstLine="0"/>
        <w:rPr>
          <w:color w:val="000000" w:themeColor="text1"/>
        </w:rPr>
      </w:pPr>
      <w:r w:rsidRPr="001662DE">
        <w:rPr>
          <w:color w:val="000000" w:themeColor="text1"/>
        </w:rPr>
        <w:t>EC2- public or private IP address</w:t>
      </w:r>
    </w:p>
    <w:p w14:paraId="59EC7528" w14:textId="1696CF7C" w:rsidR="0055416F" w:rsidRPr="001662DE" w:rsidRDefault="0055416F" w:rsidP="0055416F">
      <w:pPr>
        <w:pStyle w:val="ListParagraph"/>
        <w:ind w:left="720" w:firstLine="0"/>
        <w:rPr>
          <w:color w:val="000000" w:themeColor="text1"/>
        </w:rPr>
      </w:pPr>
      <w:r w:rsidRPr="001662DE">
        <w:rPr>
          <w:color w:val="000000" w:themeColor="text1"/>
        </w:rPr>
        <w:t>ELB – Port configuration</w:t>
      </w:r>
    </w:p>
    <w:p w14:paraId="399BD84F" w14:textId="30718326" w:rsidR="0055416F" w:rsidRPr="001662DE" w:rsidRDefault="0055416F" w:rsidP="0055416F">
      <w:pPr>
        <w:pStyle w:val="ListParagraph"/>
        <w:ind w:left="720" w:firstLine="0"/>
        <w:rPr>
          <w:color w:val="000000" w:themeColor="text1"/>
        </w:rPr>
      </w:pPr>
      <w:r w:rsidRPr="001662DE">
        <w:rPr>
          <w:color w:val="000000" w:themeColor="text1"/>
        </w:rPr>
        <w:t>RDS – Database engine</w:t>
      </w:r>
    </w:p>
    <w:p w14:paraId="0DC127BE" w14:textId="1D118504" w:rsidR="007E77C2" w:rsidRPr="001662DE" w:rsidRDefault="007E77C2" w:rsidP="007E77C2">
      <w:pPr>
        <w:rPr>
          <w:color w:val="000000" w:themeColor="text1"/>
          <w:sz w:val="24"/>
          <w:szCs w:val="24"/>
        </w:rPr>
      </w:pPr>
    </w:p>
    <w:p w14:paraId="44289E74" w14:textId="55B786A5" w:rsidR="007E77C2" w:rsidRPr="001662DE" w:rsidRDefault="007E77C2" w:rsidP="007E77C2">
      <w:pPr>
        <w:rPr>
          <w:color w:val="000000" w:themeColor="text1"/>
          <w:sz w:val="24"/>
          <w:szCs w:val="24"/>
        </w:rPr>
      </w:pPr>
      <w:r w:rsidRPr="001662DE">
        <w:rPr>
          <w:color w:val="000000" w:themeColor="text1"/>
          <w:sz w:val="24"/>
          <w:szCs w:val="24"/>
        </w:rPr>
        <w:t>Using resources Group you can apply automation to resource tagged with specific tags. For Example, we stopped all the EC2 instances in the Stockholm region.</w:t>
      </w:r>
    </w:p>
    <w:p w14:paraId="57115438" w14:textId="4ED8DBF5" w:rsidR="007E77C2" w:rsidRPr="001662DE" w:rsidRDefault="007E77C2" w:rsidP="007E77C2">
      <w:pPr>
        <w:rPr>
          <w:color w:val="000000" w:themeColor="text1"/>
          <w:sz w:val="24"/>
          <w:szCs w:val="24"/>
        </w:rPr>
      </w:pPr>
    </w:p>
    <w:p w14:paraId="707B2A41" w14:textId="7CB54E4A" w:rsidR="007E77C2" w:rsidRPr="001662DE" w:rsidRDefault="007E77C2" w:rsidP="007E77C2">
      <w:pPr>
        <w:rPr>
          <w:color w:val="000000" w:themeColor="text1"/>
          <w:sz w:val="24"/>
          <w:szCs w:val="24"/>
        </w:rPr>
      </w:pPr>
      <w:r w:rsidRPr="001662DE">
        <w:rPr>
          <w:color w:val="000000" w:themeColor="text1"/>
          <w:sz w:val="24"/>
          <w:szCs w:val="24"/>
        </w:rPr>
        <w:t>Resource Group in combination with AWS System Manager allow you to control and execute automation against entire fleets of EC2 instances, all at the push of a button.</w:t>
      </w:r>
    </w:p>
    <w:p w14:paraId="528971BB" w14:textId="7DDCEEB8" w:rsidR="007E77C2" w:rsidRPr="001662DE" w:rsidRDefault="007E77C2" w:rsidP="007E77C2">
      <w:pPr>
        <w:rPr>
          <w:color w:val="000000" w:themeColor="text1"/>
          <w:sz w:val="24"/>
          <w:szCs w:val="24"/>
        </w:rPr>
      </w:pPr>
    </w:p>
    <w:p w14:paraId="1FBEF63E" w14:textId="6730B9B0" w:rsidR="007E77C2" w:rsidRPr="001662DE" w:rsidRDefault="00555909" w:rsidP="007E77C2">
      <w:pPr>
        <w:pBdr>
          <w:bottom w:val="single" w:sz="6" w:space="1" w:color="auto"/>
        </w:pBdr>
        <w:rPr>
          <w:color w:val="000000" w:themeColor="text1"/>
          <w:sz w:val="24"/>
          <w:szCs w:val="24"/>
        </w:rPr>
      </w:pPr>
      <w:r w:rsidRPr="001662DE">
        <w:rPr>
          <w:color w:val="000000" w:themeColor="text1"/>
          <w:sz w:val="24"/>
          <w:szCs w:val="24"/>
        </w:rPr>
        <w:t>Tag editor is a global service that allow us to discover resources and to add additional tags to them as well. Newer regions may take some times to be compatible with tag editor.</w:t>
      </w:r>
    </w:p>
    <w:p w14:paraId="2F87E3DA" w14:textId="77777777" w:rsidR="00EC0AFD" w:rsidRPr="001662DE" w:rsidRDefault="00EC0AFD" w:rsidP="007E77C2">
      <w:pPr>
        <w:rPr>
          <w:color w:val="000000" w:themeColor="text1"/>
          <w:sz w:val="24"/>
          <w:szCs w:val="24"/>
        </w:rPr>
      </w:pPr>
    </w:p>
    <w:p w14:paraId="2730714B" w14:textId="701E2735" w:rsidR="00266634" w:rsidRPr="001662DE" w:rsidRDefault="00266634" w:rsidP="007E77C2">
      <w:pPr>
        <w:rPr>
          <w:b/>
          <w:color w:val="000000" w:themeColor="text1"/>
          <w:sz w:val="24"/>
          <w:szCs w:val="24"/>
        </w:rPr>
      </w:pPr>
      <w:r w:rsidRPr="001662DE">
        <w:rPr>
          <w:b/>
          <w:color w:val="000000" w:themeColor="text1"/>
          <w:sz w:val="24"/>
          <w:szCs w:val="24"/>
        </w:rPr>
        <w:t>AWS Organiz</w:t>
      </w:r>
      <w:r w:rsidR="00EC0AFD" w:rsidRPr="001662DE">
        <w:rPr>
          <w:b/>
          <w:color w:val="000000" w:themeColor="text1"/>
          <w:sz w:val="24"/>
          <w:szCs w:val="24"/>
        </w:rPr>
        <w:t>ation &amp; Consolidated billing:</w:t>
      </w:r>
    </w:p>
    <w:p w14:paraId="4FD30514" w14:textId="77777777" w:rsidR="00DC75C0" w:rsidRPr="001662DE" w:rsidRDefault="00DC75C0" w:rsidP="007E77C2">
      <w:pPr>
        <w:rPr>
          <w:b/>
          <w:color w:val="000000" w:themeColor="text1"/>
          <w:sz w:val="24"/>
          <w:szCs w:val="24"/>
        </w:rPr>
      </w:pPr>
    </w:p>
    <w:p w14:paraId="0BF94255" w14:textId="493649AE" w:rsidR="00EC0AFD" w:rsidRPr="001662DE" w:rsidRDefault="00EC0AFD" w:rsidP="007E77C2">
      <w:pPr>
        <w:rPr>
          <w:color w:val="000000" w:themeColor="text1"/>
          <w:sz w:val="24"/>
          <w:szCs w:val="24"/>
        </w:rPr>
      </w:pPr>
      <w:r w:rsidRPr="001662DE">
        <w:rPr>
          <w:color w:val="000000" w:themeColor="text1"/>
          <w:sz w:val="24"/>
          <w:szCs w:val="24"/>
        </w:rPr>
        <w:t>AWS Organization is an account management service that enables you to consolidate multiple AWS accounts into an organization that you create and centrally manage.</w:t>
      </w:r>
    </w:p>
    <w:p w14:paraId="42B5859B" w14:textId="46EBE5D1" w:rsidR="00EC0AFD" w:rsidRPr="001662DE" w:rsidRDefault="00EC0AFD" w:rsidP="007E77C2">
      <w:pPr>
        <w:rPr>
          <w:color w:val="000000" w:themeColor="text1"/>
          <w:sz w:val="24"/>
          <w:szCs w:val="24"/>
        </w:rPr>
      </w:pPr>
      <w:r w:rsidRPr="001662DE">
        <w:rPr>
          <w:color w:val="000000" w:themeColor="text1"/>
          <w:sz w:val="24"/>
          <w:szCs w:val="24"/>
        </w:rPr>
        <w:t>Available in Two feature sets:</w:t>
      </w:r>
    </w:p>
    <w:p w14:paraId="62DC5DAA" w14:textId="02D55E5D" w:rsidR="00EC0AFD" w:rsidRPr="001662DE" w:rsidRDefault="00DC75C0" w:rsidP="00FD1B0A">
      <w:pPr>
        <w:pStyle w:val="ListParagraph"/>
        <w:numPr>
          <w:ilvl w:val="0"/>
          <w:numId w:val="35"/>
        </w:numPr>
        <w:rPr>
          <w:color w:val="000000" w:themeColor="text1"/>
        </w:rPr>
      </w:pPr>
      <w:r w:rsidRPr="001662DE">
        <w:rPr>
          <w:color w:val="000000" w:themeColor="text1"/>
        </w:rPr>
        <w:t>Consolidated billing</w:t>
      </w:r>
    </w:p>
    <w:p w14:paraId="4E91C118" w14:textId="58BF7922" w:rsidR="00DC75C0" w:rsidRPr="001662DE" w:rsidRDefault="00DC75C0" w:rsidP="00FD1B0A">
      <w:pPr>
        <w:pStyle w:val="ListParagraph"/>
        <w:numPr>
          <w:ilvl w:val="0"/>
          <w:numId w:val="35"/>
        </w:numPr>
        <w:pBdr>
          <w:bottom w:val="single" w:sz="6" w:space="1" w:color="auto"/>
        </w:pBdr>
        <w:rPr>
          <w:color w:val="000000" w:themeColor="text1"/>
        </w:rPr>
      </w:pPr>
      <w:r w:rsidRPr="001662DE">
        <w:rPr>
          <w:color w:val="000000" w:themeColor="text1"/>
        </w:rPr>
        <w:t>All feature</w:t>
      </w:r>
    </w:p>
    <w:p w14:paraId="14175CE9" w14:textId="71C2D2D9" w:rsidR="00DC75C0" w:rsidRPr="001662DE" w:rsidRDefault="00DC75C0" w:rsidP="00DC75C0">
      <w:pPr>
        <w:rPr>
          <w:color w:val="000000" w:themeColor="text1"/>
          <w:sz w:val="24"/>
          <w:szCs w:val="24"/>
        </w:rPr>
      </w:pPr>
      <w:r w:rsidRPr="001662DE">
        <w:rPr>
          <w:color w:val="000000" w:themeColor="text1"/>
          <w:sz w:val="24"/>
          <w:szCs w:val="24"/>
        </w:rPr>
        <w:t>Some Best Practices with AWS Organization</w:t>
      </w:r>
    </w:p>
    <w:p w14:paraId="5A1FBF60" w14:textId="1E96DC22" w:rsidR="00DC75C0" w:rsidRPr="001662DE" w:rsidRDefault="00DC75C0" w:rsidP="00FD1B0A">
      <w:pPr>
        <w:pStyle w:val="ListParagraph"/>
        <w:numPr>
          <w:ilvl w:val="0"/>
          <w:numId w:val="35"/>
        </w:numPr>
        <w:rPr>
          <w:color w:val="000000" w:themeColor="text1"/>
        </w:rPr>
      </w:pPr>
      <w:r w:rsidRPr="001662DE">
        <w:rPr>
          <w:color w:val="000000" w:themeColor="text1"/>
        </w:rPr>
        <w:t>Always enable multi-factor authentication o root account</w:t>
      </w:r>
    </w:p>
    <w:p w14:paraId="1C87CCE2" w14:textId="41F20F12" w:rsidR="00DC75C0" w:rsidRPr="001662DE" w:rsidRDefault="00DC75C0" w:rsidP="00FD1B0A">
      <w:pPr>
        <w:pStyle w:val="ListParagraph"/>
        <w:numPr>
          <w:ilvl w:val="0"/>
          <w:numId w:val="35"/>
        </w:numPr>
        <w:rPr>
          <w:color w:val="000000" w:themeColor="text1"/>
        </w:rPr>
      </w:pPr>
      <w:r w:rsidRPr="001662DE">
        <w:rPr>
          <w:color w:val="000000" w:themeColor="text1"/>
        </w:rPr>
        <w:t>Always use a string and complex password on root account</w:t>
      </w:r>
    </w:p>
    <w:p w14:paraId="626D9486" w14:textId="3ADFAC55" w:rsidR="00DC75C0" w:rsidRPr="001662DE" w:rsidRDefault="00DC75C0" w:rsidP="00FD1B0A">
      <w:pPr>
        <w:pStyle w:val="ListParagraph"/>
        <w:numPr>
          <w:ilvl w:val="0"/>
          <w:numId w:val="35"/>
        </w:numPr>
        <w:pBdr>
          <w:bottom w:val="single" w:sz="6" w:space="1" w:color="auto"/>
        </w:pBdr>
        <w:rPr>
          <w:color w:val="000000" w:themeColor="text1"/>
        </w:rPr>
      </w:pPr>
      <w:r w:rsidRPr="001662DE">
        <w:rPr>
          <w:color w:val="000000" w:themeColor="text1"/>
        </w:rPr>
        <w:t>Paying account should be used for billing purpose only. Do not deploy resources into the paying account</w:t>
      </w:r>
    </w:p>
    <w:p w14:paraId="1B0FCAC7" w14:textId="2D657797" w:rsidR="00EC0AFD" w:rsidRPr="001662DE" w:rsidRDefault="00D75DF3" w:rsidP="007E77C2">
      <w:pPr>
        <w:rPr>
          <w:color w:val="000000" w:themeColor="text1"/>
          <w:sz w:val="24"/>
          <w:szCs w:val="24"/>
        </w:rPr>
      </w:pPr>
      <w:r w:rsidRPr="001662DE">
        <w:rPr>
          <w:color w:val="000000" w:themeColor="text1"/>
          <w:sz w:val="24"/>
          <w:szCs w:val="24"/>
        </w:rPr>
        <w:t>CloudWatch vs CloudTrail</w:t>
      </w:r>
    </w:p>
    <w:p w14:paraId="28A9B1FD" w14:textId="0D5EE6B2" w:rsidR="00D75DF3" w:rsidRPr="001662DE" w:rsidRDefault="00D75DF3" w:rsidP="00FD1B0A">
      <w:pPr>
        <w:pStyle w:val="ListParagraph"/>
        <w:numPr>
          <w:ilvl w:val="0"/>
          <w:numId w:val="35"/>
        </w:numPr>
        <w:rPr>
          <w:color w:val="FF0000"/>
        </w:rPr>
      </w:pPr>
      <w:r w:rsidRPr="001662DE">
        <w:rPr>
          <w:color w:val="FF0000"/>
        </w:rPr>
        <w:t>CloudWatch monitors performance</w:t>
      </w:r>
    </w:p>
    <w:p w14:paraId="314B5FBA" w14:textId="5261BCDC" w:rsidR="00D75DF3" w:rsidRPr="001662DE" w:rsidRDefault="00D75DF3" w:rsidP="00FD1B0A">
      <w:pPr>
        <w:pStyle w:val="ListParagraph"/>
        <w:numPr>
          <w:ilvl w:val="0"/>
          <w:numId w:val="35"/>
        </w:numPr>
        <w:rPr>
          <w:color w:val="FF0000"/>
        </w:rPr>
      </w:pPr>
      <w:r w:rsidRPr="001662DE">
        <w:rPr>
          <w:color w:val="FF0000"/>
        </w:rPr>
        <w:t>CloudTrail monitors API calls in the AWS platform.</w:t>
      </w:r>
    </w:p>
    <w:p w14:paraId="23337813" w14:textId="4A74DC9E" w:rsidR="00D75DF3" w:rsidRPr="001662DE" w:rsidRDefault="00FC08BA" w:rsidP="00FC08BA">
      <w:pPr>
        <w:rPr>
          <w:color w:val="000000" w:themeColor="text1"/>
          <w:sz w:val="24"/>
          <w:szCs w:val="24"/>
        </w:rPr>
      </w:pPr>
      <w:r w:rsidRPr="001662DE">
        <w:rPr>
          <w:color w:val="000000" w:themeColor="text1"/>
          <w:sz w:val="24"/>
          <w:szCs w:val="24"/>
        </w:rPr>
        <w:lastRenderedPageBreak/>
        <w:t>How to use CloudTrail with AWS Organization</w:t>
      </w:r>
    </w:p>
    <w:p w14:paraId="004066F4" w14:textId="0E468293" w:rsidR="00FC08BA" w:rsidRPr="001662DE" w:rsidRDefault="00FC08BA" w:rsidP="00FC08BA">
      <w:pPr>
        <w:rPr>
          <w:color w:val="000000" w:themeColor="text1"/>
          <w:sz w:val="24"/>
          <w:szCs w:val="24"/>
        </w:rPr>
      </w:pPr>
      <w:r w:rsidRPr="001662DE">
        <w:rPr>
          <w:color w:val="000000" w:themeColor="text1"/>
          <w:sz w:val="24"/>
          <w:szCs w:val="24"/>
        </w:rPr>
        <w:t>CloudTrail:</w:t>
      </w:r>
    </w:p>
    <w:p w14:paraId="420BFE2B" w14:textId="4B84303D" w:rsidR="00FC08BA" w:rsidRPr="001662DE" w:rsidRDefault="00FC08BA" w:rsidP="00FD1B0A">
      <w:pPr>
        <w:pStyle w:val="ListParagraph"/>
        <w:numPr>
          <w:ilvl w:val="0"/>
          <w:numId w:val="35"/>
        </w:numPr>
        <w:rPr>
          <w:color w:val="000000" w:themeColor="text1"/>
        </w:rPr>
      </w:pPr>
      <w:r w:rsidRPr="001662DE">
        <w:rPr>
          <w:color w:val="000000" w:themeColor="text1"/>
        </w:rPr>
        <w:t>Per AWS account and it enabled per region.</w:t>
      </w:r>
    </w:p>
    <w:p w14:paraId="3CDAEB3F" w14:textId="1267BFCD" w:rsidR="00F20130" w:rsidRPr="001662DE" w:rsidRDefault="00F20130" w:rsidP="00FD1B0A">
      <w:pPr>
        <w:pStyle w:val="ListParagraph"/>
        <w:numPr>
          <w:ilvl w:val="0"/>
          <w:numId w:val="35"/>
        </w:numPr>
        <w:rPr>
          <w:color w:val="000000" w:themeColor="text1"/>
        </w:rPr>
      </w:pPr>
      <w:r w:rsidRPr="001662DE">
        <w:rPr>
          <w:color w:val="000000" w:themeColor="text1"/>
        </w:rPr>
        <w:t>Can consolidate logs using an S3 bucket?</w:t>
      </w:r>
    </w:p>
    <w:p w14:paraId="25A7A2FF" w14:textId="4BA36BC3" w:rsidR="00F20130" w:rsidRPr="001662DE" w:rsidRDefault="00F20130" w:rsidP="00FD1B0A">
      <w:pPr>
        <w:pStyle w:val="ListParagraph"/>
        <w:numPr>
          <w:ilvl w:val="0"/>
          <w:numId w:val="36"/>
        </w:numPr>
        <w:rPr>
          <w:color w:val="000000" w:themeColor="text1"/>
        </w:rPr>
      </w:pPr>
      <w:r w:rsidRPr="001662DE">
        <w:rPr>
          <w:color w:val="000000" w:themeColor="text1"/>
        </w:rPr>
        <w:t>Turn on Cloud trail in paying account</w:t>
      </w:r>
    </w:p>
    <w:p w14:paraId="5769E9CF" w14:textId="6C6CBCE8" w:rsidR="00F20130" w:rsidRPr="001662DE" w:rsidRDefault="00F20130" w:rsidP="00FD1B0A">
      <w:pPr>
        <w:pStyle w:val="ListParagraph"/>
        <w:numPr>
          <w:ilvl w:val="0"/>
          <w:numId w:val="36"/>
        </w:numPr>
        <w:rPr>
          <w:color w:val="000000" w:themeColor="text1"/>
        </w:rPr>
      </w:pPr>
      <w:r w:rsidRPr="001662DE">
        <w:rPr>
          <w:color w:val="000000" w:themeColor="text1"/>
        </w:rPr>
        <w:t>Create a bucket policy that allow cross account access</w:t>
      </w:r>
    </w:p>
    <w:p w14:paraId="22981069" w14:textId="1925489B" w:rsidR="00F20130" w:rsidRPr="001662DE" w:rsidRDefault="00F20130" w:rsidP="00FD1B0A">
      <w:pPr>
        <w:pStyle w:val="ListParagraph"/>
        <w:numPr>
          <w:ilvl w:val="0"/>
          <w:numId w:val="36"/>
        </w:numPr>
        <w:rPr>
          <w:color w:val="000000" w:themeColor="text1"/>
        </w:rPr>
      </w:pPr>
      <w:r w:rsidRPr="001662DE">
        <w:rPr>
          <w:color w:val="000000" w:themeColor="text1"/>
        </w:rPr>
        <w:t>Turn on CloudTrail in the other accounts and use the bucket in the paying account.</w:t>
      </w:r>
    </w:p>
    <w:p w14:paraId="7D397314" w14:textId="77777777" w:rsidR="00F20130" w:rsidRPr="001662DE" w:rsidRDefault="00F20130" w:rsidP="00F20130">
      <w:pPr>
        <w:pStyle w:val="ListParagraph"/>
        <w:pBdr>
          <w:bottom w:val="single" w:sz="6" w:space="1" w:color="auto"/>
        </w:pBdr>
        <w:ind w:left="1080" w:firstLine="0"/>
        <w:rPr>
          <w:color w:val="000000" w:themeColor="text1"/>
        </w:rPr>
      </w:pPr>
    </w:p>
    <w:p w14:paraId="0D93D707" w14:textId="219B2D14" w:rsidR="00D027AA" w:rsidRPr="001662DE" w:rsidRDefault="00D027AA" w:rsidP="00F20130">
      <w:pPr>
        <w:rPr>
          <w:b/>
          <w:color w:val="000000" w:themeColor="text1"/>
          <w:sz w:val="24"/>
          <w:szCs w:val="24"/>
          <w:u w:val="single"/>
        </w:rPr>
      </w:pPr>
      <w:r w:rsidRPr="001662DE">
        <w:rPr>
          <w:b/>
          <w:color w:val="000000" w:themeColor="text1"/>
          <w:sz w:val="24"/>
          <w:szCs w:val="24"/>
          <w:u w:val="single"/>
        </w:rPr>
        <w:t>AWS Quick start and AWS Landing Zone</w:t>
      </w:r>
    </w:p>
    <w:p w14:paraId="591D1C4D" w14:textId="77777777" w:rsidR="00D027AA" w:rsidRPr="001662DE" w:rsidRDefault="00D027AA" w:rsidP="00F20130">
      <w:pPr>
        <w:rPr>
          <w:b/>
          <w:color w:val="000000" w:themeColor="text1"/>
          <w:sz w:val="24"/>
          <w:szCs w:val="24"/>
          <w:u w:val="single"/>
        </w:rPr>
      </w:pPr>
    </w:p>
    <w:p w14:paraId="6096AB6B" w14:textId="4CD38D1D" w:rsidR="00D027AA" w:rsidRPr="001662DE" w:rsidRDefault="00D027AA" w:rsidP="00F20130">
      <w:pPr>
        <w:rPr>
          <w:color w:val="000000" w:themeColor="text1"/>
          <w:sz w:val="24"/>
          <w:szCs w:val="24"/>
        </w:rPr>
      </w:pPr>
      <w:r w:rsidRPr="001662DE">
        <w:rPr>
          <w:b/>
          <w:color w:val="000000" w:themeColor="text1"/>
          <w:sz w:val="24"/>
          <w:szCs w:val="24"/>
        </w:rPr>
        <w:t>AWS Quick start</w:t>
      </w:r>
      <w:r w:rsidRPr="001662DE">
        <w:rPr>
          <w:color w:val="000000" w:themeColor="text1"/>
          <w:sz w:val="24"/>
          <w:szCs w:val="24"/>
        </w:rPr>
        <w:t xml:space="preserve"> is a way of deploying environment quickly, using CloudFormation templates built by AWS solutions architect who are experts in that particular technology.</w:t>
      </w:r>
    </w:p>
    <w:p w14:paraId="6AD974E3" w14:textId="33662320" w:rsidR="00D027AA" w:rsidRPr="001662DE" w:rsidRDefault="00D027AA" w:rsidP="00F20130">
      <w:pPr>
        <w:rPr>
          <w:color w:val="000000" w:themeColor="text1"/>
          <w:sz w:val="24"/>
          <w:szCs w:val="24"/>
        </w:rPr>
      </w:pPr>
    </w:p>
    <w:p w14:paraId="705E436F" w14:textId="3975FC9C" w:rsidR="00D027AA" w:rsidRPr="001662DE" w:rsidRDefault="00D027AA" w:rsidP="00F20130">
      <w:pPr>
        <w:rPr>
          <w:color w:val="000000" w:themeColor="text1"/>
          <w:sz w:val="24"/>
          <w:szCs w:val="24"/>
        </w:rPr>
      </w:pPr>
      <w:r w:rsidRPr="001662DE">
        <w:rPr>
          <w:b/>
          <w:color w:val="000000" w:themeColor="text1"/>
          <w:sz w:val="24"/>
          <w:szCs w:val="24"/>
        </w:rPr>
        <w:t>AWS Landing Zone</w:t>
      </w:r>
      <w:r w:rsidRPr="001662DE">
        <w:rPr>
          <w:color w:val="000000" w:themeColor="text1"/>
          <w:sz w:val="24"/>
          <w:szCs w:val="24"/>
        </w:rPr>
        <w:t xml:space="preserve"> is a solution that helps customers more quickly set up a secure, multi-account AWS environment based on AWS best practices.</w:t>
      </w:r>
    </w:p>
    <w:p w14:paraId="7E68BBDE" w14:textId="77777777" w:rsidR="00D027AA" w:rsidRPr="001662DE" w:rsidRDefault="00D027AA" w:rsidP="00F20130">
      <w:pPr>
        <w:pBdr>
          <w:bottom w:val="single" w:sz="6" w:space="1" w:color="auto"/>
        </w:pBdr>
        <w:rPr>
          <w:color w:val="000000" w:themeColor="text1"/>
          <w:sz w:val="24"/>
          <w:szCs w:val="24"/>
        </w:rPr>
      </w:pPr>
    </w:p>
    <w:p w14:paraId="427218E3" w14:textId="0B9CC7E2" w:rsidR="00D027AA" w:rsidRPr="001662DE" w:rsidRDefault="00C63A2F" w:rsidP="00F20130">
      <w:pPr>
        <w:rPr>
          <w:b/>
          <w:color w:val="000000" w:themeColor="text1"/>
          <w:sz w:val="24"/>
          <w:szCs w:val="24"/>
        </w:rPr>
      </w:pPr>
      <w:r w:rsidRPr="001662DE">
        <w:rPr>
          <w:b/>
          <w:color w:val="000000" w:themeColor="text1"/>
          <w:sz w:val="24"/>
          <w:szCs w:val="24"/>
        </w:rPr>
        <w:t>AWS Calculator</w:t>
      </w:r>
    </w:p>
    <w:p w14:paraId="18ACD862" w14:textId="1571341E" w:rsidR="00C63A2F" w:rsidRPr="001662DE" w:rsidRDefault="00C63A2F" w:rsidP="00F20130">
      <w:pPr>
        <w:rPr>
          <w:color w:val="000000" w:themeColor="text1"/>
          <w:sz w:val="24"/>
          <w:szCs w:val="24"/>
        </w:rPr>
      </w:pPr>
      <w:r w:rsidRPr="001662DE">
        <w:rPr>
          <w:color w:val="000000" w:themeColor="text1"/>
          <w:sz w:val="24"/>
          <w:szCs w:val="24"/>
        </w:rPr>
        <w:t>AWS help you to calculate your cost using a couple of different calculators.</w:t>
      </w:r>
    </w:p>
    <w:p w14:paraId="10F179DF" w14:textId="50806F95" w:rsidR="00C63A2F" w:rsidRPr="001662DE" w:rsidRDefault="00C63A2F" w:rsidP="00F20130">
      <w:pPr>
        <w:rPr>
          <w:color w:val="000000" w:themeColor="text1"/>
          <w:sz w:val="24"/>
          <w:szCs w:val="24"/>
        </w:rPr>
      </w:pPr>
      <w:r w:rsidRPr="001662DE">
        <w:rPr>
          <w:color w:val="000000" w:themeColor="text1"/>
          <w:sz w:val="24"/>
          <w:szCs w:val="24"/>
        </w:rPr>
        <w:t>Available in two feature sets</w:t>
      </w:r>
    </w:p>
    <w:p w14:paraId="6A459340" w14:textId="35C479FF" w:rsidR="00C63A2F" w:rsidRPr="001662DE" w:rsidRDefault="00C63A2F" w:rsidP="00FD1B0A">
      <w:pPr>
        <w:pStyle w:val="ListParagraph"/>
        <w:numPr>
          <w:ilvl w:val="0"/>
          <w:numId w:val="37"/>
        </w:numPr>
        <w:rPr>
          <w:b/>
          <w:color w:val="000000" w:themeColor="text1"/>
        </w:rPr>
      </w:pPr>
      <w:r w:rsidRPr="001662DE">
        <w:rPr>
          <w:b/>
          <w:color w:val="000000" w:themeColor="text1"/>
        </w:rPr>
        <w:t>AWS simple Monthly Calculator (Hosted in S3)</w:t>
      </w:r>
    </w:p>
    <w:p w14:paraId="4D890912" w14:textId="1CBEA0F7" w:rsidR="001662DE" w:rsidRPr="001662DE" w:rsidRDefault="001662DE" w:rsidP="001662DE">
      <w:pPr>
        <w:pStyle w:val="ListParagraph"/>
        <w:ind w:left="720" w:firstLine="0"/>
        <w:rPr>
          <w:color w:val="000000" w:themeColor="text1"/>
        </w:rPr>
      </w:pPr>
      <w:r w:rsidRPr="001662DE">
        <w:rPr>
          <w:color w:val="000000" w:themeColor="text1"/>
        </w:rPr>
        <w:t>AWS Simple Monthly Calculator is used to calculate your running costs on AWS on a per month basis. It is not a comparison tool.</w:t>
      </w:r>
    </w:p>
    <w:p w14:paraId="35D90C45" w14:textId="77777777" w:rsidR="001662DE" w:rsidRPr="001662DE" w:rsidRDefault="001662DE" w:rsidP="001662DE">
      <w:pPr>
        <w:pStyle w:val="ListParagraph"/>
        <w:ind w:left="720" w:firstLine="0"/>
        <w:rPr>
          <w:color w:val="000000" w:themeColor="text1"/>
        </w:rPr>
      </w:pPr>
    </w:p>
    <w:p w14:paraId="3D5E67F1" w14:textId="15DDEB22" w:rsidR="00C63A2F" w:rsidRPr="001662DE" w:rsidRDefault="00543717" w:rsidP="00FD1B0A">
      <w:pPr>
        <w:pStyle w:val="ListParagraph"/>
        <w:numPr>
          <w:ilvl w:val="0"/>
          <w:numId w:val="37"/>
        </w:numPr>
        <w:rPr>
          <w:b/>
          <w:color w:val="000000" w:themeColor="text1"/>
        </w:rPr>
      </w:pPr>
      <w:r w:rsidRPr="001662DE">
        <w:rPr>
          <w:b/>
          <w:color w:val="000000" w:themeColor="text1"/>
        </w:rPr>
        <w:t>AWS Total Cost of Ownership (TCO) Calculator.</w:t>
      </w:r>
    </w:p>
    <w:p w14:paraId="7D923191" w14:textId="3AC075E4" w:rsidR="001662DE" w:rsidRDefault="001662DE" w:rsidP="001662DE">
      <w:pPr>
        <w:pStyle w:val="ListParagraph"/>
        <w:pBdr>
          <w:bottom w:val="single" w:sz="6" w:space="1" w:color="auto"/>
        </w:pBdr>
        <w:ind w:left="720" w:firstLine="0"/>
        <w:rPr>
          <w:color w:val="000000" w:themeColor="text1"/>
        </w:rPr>
      </w:pPr>
      <w:r w:rsidRPr="001662DE">
        <w:rPr>
          <w:color w:val="000000" w:themeColor="text1"/>
        </w:rPr>
        <w:t>AWS TCO Calculator is used to compare costs of running your infrastructure on premise vs in the AWS cloud. It will generate report that you can give to your C-Level execs to make a business case to move to the cloud.</w:t>
      </w:r>
    </w:p>
    <w:p w14:paraId="1C345465" w14:textId="3A4F2DAC" w:rsidR="00704707" w:rsidRDefault="00704707" w:rsidP="00704707">
      <w:pPr>
        <w:jc w:val="center"/>
        <w:rPr>
          <w:b/>
          <w:color w:val="000000" w:themeColor="text1"/>
          <w:sz w:val="24"/>
          <w:szCs w:val="24"/>
          <w:u w:val="single"/>
        </w:rPr>
      </w:pPr>
      <w:r w:rsidRPr="00704707">
        <w:rPr>
          <w:b/>
          <w:color w:val="000000" w:themeColor="text1"/>
          <w:sz w:val="24"/>
          <w:szCs w:val="24"/>
          <w:u w:val="single"/>
        </w:rPr>
        <w:t>Security in the cloud</w:t>
      </w:r>
    </w:p>
    <w:p w14:paraId="0A98053E" w14:textId="050DC244" w:rsidR="00704707" w:rsidRDefault="00704707" w:rsidP="00704707">
      <w:pPr>
        <w:rPr>
          <w:b/>
          <w:color w:val="000000" w:themeColor="text1"/>
          <w:sz w:val="24"/>
          <w:szCs w:val="24"/>
          <w:u w:val="single"/>
        </w:rPr>
      </w:pPr>
    </w:p>
    <w:p w14:paraId="7BE25AA7" w14:textId="0C62BD4B" w:rsidR="00704707" w:rsidRPr="00025872" w:rsidRDefault="007F75F9" w:rsidP="00356FE1">
      <w:pPr>
        <w:pStyle w:val="ListParagraph"/>
        <w:numPr>
          <w:ilvl w:val="0"/>
          <w:numId w:val="37"/>
        </w:numPr>
        <w:rPr>
          <w:b/>
          <w:color w:val="000000" w:themeColor="text1"/>
          <w:u w:val="single"/>
        </w:rPr>
      </w:pPr>
      <w:r>
        <w:rPr>
          <w:color w:val="000000" w:themeColor="text1"/>
        </w:rPr>
        <w:t xml:space="preserve">PCI-DSS Payment Card standard </w:t>
      </w:r>
    </w:p>
    <w:p w14:paraId="430492D4" w14:textId="7A6C1FD8" w:rsidR="00025872" w:rsidRDefault="00025872" w:rsidP="00025872">
      <w:pPr>
        <w:pStyle w:val="ListParagraph"/>
        <w:ind w:left="720" w:firstLine="0"/>
        <w:jc w:val="center"/>
        <w:rPr>
          <w:b/>
          <w:color w:val="000000" w:themeColor="text1"/>
          <w:u w:val="single"/>
        </w:rPr>
      </w:pPr>
      <w:r>
        <w:rPr>
          <w:b/>
          <w:color w:val="000000" w:themeColor="text1"/>
          <w:u w:val="single"/>
        </w:rPr>
        <w:t xml:space="preserve">The Shared </w:t>
      </w:r>
      <w:r>
        <w:rPr>
          <w:b/>
          <w:color w:val="000000" w:themeColor="text1"/>
          <w:u w:val="single"/>
        </w:rPr>
        <w:t>Responsivities</w:t>
      </w:r>
    </w:p>
    <w:p w14:paraId="19CCB17D" w14:textId="5CB43109" w:rsidR="00025872" w:rsidRDefault="00025872" w:rsidP="00025872">
      <w:pPr>
        <w:pStyle w:val="ListParagraph"/>
        <w:ind w:left="720" w:firstLine="0"/>
        <w:rPr>
          <w:color w:val="000000" w:themeColor="text1"/>
        </w:rPr>
      </w:pPr>
      <w:r w:rsidRPr="00025872">
        <w:rPr>
          <w:color w:val="000000" w:themeColor="text1"/>
        </w:rPr>
        <w:t xml:space="preserve">While AWS manages </w:t>
      </w:r>
      <w:r w:rsidRPr="00FC30DE">
        <w:rPr>
          <w:b/>
          <w:color w:val="000000" w:themeColor="text1"/>
        </w:rPr>
        <w:t>security of the cloud</w:t>
      </w:r>
      <w:r w:rsidRPr="00025872">
        <w:rPr>
          <w:color w:val="000000" w:themeColor="text1"/>
        </w:rPr>
        <w:t xml:space="preserve">, </w:t>
      </w:r>
      <w:r w:rsidRPr="00FC30DE">
        <w:rPr>
          <w:b/>
          <w:color w:val="000000" w:themeColor="text1"/>
        </w:rPr>
        <w:t>security on the cloud is responsibilities of the customer</w:t>
      </w:r>
      <w:r w:rsidRPr="00025872">
        <w:rPr>
          <w:color w:val="000000" w:themeColor="text1"/>
        </w:rPr>
        <w:t xml:space="preserve">. Customer retain control of what security they choose to </w:t>
      </w:r>
      <w:r w:rsidRPr="00025872">
        <w:rPr>
          <w:color w:val="000000" w:themeColor="text1"/>
        </w:rPr>
        <w:t>implement to protect their own content, platform, application, systems and networks, no differently than they would in an on-site datacenter</w:t>
      </w:r>
      <w:r>
        <w:rPr>
          <w:color w:val="000000" w:themeColor="text1"/>
        </w:rPr>
        <w:t>.</w:t>
      </w:r>
    </w:p>
    <w:p w14:paraId="07CA1445" w14:textId="25411042" w:rsidR="0015104C" w:rsidRDefault="000E0461" w:rsidP="000E0461">
      <w:pPr>
        <w:jc w:val="center"/>
        <w:rPr>
          <w:color w:val="000000" w:themeColor="text1"/>
        </w:rPr>
      </w:pPr>
      <w:r w:rsidRPr="000E0461">
        <w:rPr>
          <w:color w:val="000000" w:themeColor="text1"/>
        </w:rPr>
        <w:drawing>
          <wp:inline distT="0" distB="0" distL="0" distR="0" wp14:anchorId="74BF51DA" wp14:editId="7DCC64B9">
            <wp:extent cx="5093547" cy="2760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8733" cy="2774156"/>
                    </a:xfrm>
                    <a:prstGeom prst="rect">
                      <a:avLst/>
                    </a:prstGeom>
                  </pic:spPr>
                </pic:pic>
              </a:graphicData>
            </a:graphic>
          </wp:inline>
        </w:drawing>
      </w:r>
    </w:p>
    <w:p w14:paraId="4C1981FA" w14:textId="099C3109" w:rsidR="000E0461" w:rsidRDefault="000E0461" w:rsidP="000E0461">
      <w:pPr>
        <w:jc w:val="center"/>
        <w:rPr>
          <w:color w:val="000000" w:themeColor="text1"/>
        </w:rPr>
      </w:pPr>
    </w:p>
    <w:p w14:paraId="4811D83F" w14:textId="6FA1C8A4" w:rsidR="000E0461" w:rsidRDefault="000E0461" w:rsidP="000E0461">
      <w:pPr>
        <w:jc w:val="center"/>
        <w:rPr>
          <w:color w:val="000000" w:themeColor="text1"/>
        </w:rPr>
      </w:pPr>
    </w:p>
    <w:p w14:paraId="2C9B4107" w14:textId="5B1A7059" w:rsidR="000E0461" w:rsidRDefault="000E0461" w:rsidP="000E0461">
      <w:pPr>
        <w:jc w:val="center"/>
        <w:rPr>
          <w:color w:val="000000" w:themeColor="text1"/>
        </w:rPr>
      </w:pPr>
    </w:p>
    <w:p w14:paraId="2054F920" w14:textId="2EBD35C6" w:rsidR="000E0461" w:rsidRPr="004F72AD" w:rsidRDefault="004F72AD" w:rsidP="000E0461">
      <w:pPr>
        <w:jc w:val="center"/>
        <w:rPr>
          <w:b/>
          <w:color w:val="000000" w:themeColor="text1"/>
          <w:u w:val="single"/>
        </w:rPr>
      </w:pPr>
      <w:r w:rsidRPr="004F72AD">
        <w:rPr>
          <w:b/>
          <w:color w:val="000000" w:themeColor="text1"/>
          <w:u w:val="single"/>
        </w:rPr>
        <w:lastRenderedPageBreak/>
        <w:t>AWS WAF and AWS Shield</w:t>
      </w:r>
    </w:p>
    <w:p w14:paraId="127D8FD5" w14:textId="2BC4B59D" w:rsidR="00025872" w:rsidRDefault="00025872" w:rsidP="00025872">
      <w:pPr>
        <w:pStyle w:val="ListParagraph"/>
        <w:ind w:left="720" w:firstLine="0"/>
        <w:rPr>
          <w:color w:val="000000" w:themeColor="text1"/>
        </w:rPr>
      </w:pPr>
    </w:p>
    <w:p w14:paraId="347802DB" w14:textId="76340DEB" w:rsidR="004F72AD" w:rsidRPr="00B06919" w:rsidRDefault="00DA4F24" w:rsidP="00025872">
      <w:pPr>
        <w:pStyle w:val="ListParagraph"/>
        <w:ind w:left="720" w:firstLine="0"/>
        <w:rPr>
          <w:b/>
          <w:color w:val="000000" w:themeColor="text1"/>
          <w:u w:val="single"/>
        </w:rPr>
      </w:pPr>
      <w:r w:rsidRPr="00B06919">
        <w:rPr>
          <w:b/>
          <w:color w:val="000000" w:themeColor="text1"/>
          <w:u w:val="single"/>
        </w:rPr>
        <w:t>What are AWS WAF?</w:t>
      </w:r>
      <w:r w:rsidR="008E407F" w:rsidRPr="00B06919">
        <w:rPr>
          <w:b/>
          <w:color w:val="000000" w:themeColor="text1"/>
          <w:u w:val="single"/>
        </w:rPr>
        <w:t xml:space="preserve"> [level 7]</w:t>
      </w:r>
    </w:p>
    <w:p w14:paraId="5CF5F78F" w14:textId="4B3B6A6C" w:rsidR="00DA4F24" w:rsidRDefault="00DA4F24" w:rsidP="00025872">
      <w:pPr>
        <w:pStyle w:val="ListParagraph"/>
        <w:ind w:left="720" w:firstLine="0"/>
        <w:rPr>
          <w:color w:val="000000" w:themeColor="text1"/>
        </w:rPr>
      </w:pPr>
      <w:r>
        <w:rPr>
          <w:color w:val="000000" w:themeColor="text1"/>
        </w:rPr>
        <w:t xml:space="preserve">~ AWS WAF is a </w:t>
      </w:r>
      <w:r w:rsidRPr="0067098E">
        <w:rPr>
          <w:b/>
          <w:color w:val="000000" w:themeColor="text1"/>
        </w:rPr>
        <w:t>web application firewall</w:t>
      </w:r>
      <w:r>
        <w:rPr>
          <w:color w:val="000000" w:themeColor="text1"/>
        </w:rPr>
        <w:t xml:space="preserve"> that helps protect your web application from common web exploits that could affect application availabilities, compromise security, or consume excessive resources.</w:t>
      </w:r>
    </w:p>
    <w:p w14:paraId="416EA047" w14:textId="0D1EC9CF" w:rsidR="0067098E" w:rsidRDefault="008E407F" w:rsidP="008E407F">
      <w:pPr>
        <w:pStyle w:val="ListParagraph"/>
        <w:numPr>
          <w:ilvl w:val="0"/>
          <w:numId w:val="37"/>
        </w:numPr>
        <w:rPr>
          <w:color w:val="000000" w:themeColor="text1"/>
        </w:rPr>
      </w:pPr>
      <w:r>
        <w:rPr>
          <w:color w:val="000000" w:themeColor="text1"/>
        </w:rPr>
        <w:t>Protect from cross side scripting or SQL injection</w:t>
      </w:r>
    </w:p>
    <w:p w14:paraId="7130C158" w14:textId="5361F5FD" w:rsidR="008E407F" w:rsidRDefault="009F4279" w:rsidP="009F4279">
      <w:pPr>
        <w:pStyle w:val="ListParagraph"/>
        <w:numPr>
          <w:ilvl w:val="0"/>
          <w:numId w:val="37"/>
        </w:numPr>
        <w:rPr>
          <w:color w:val="000000" w:themeColor="text1"/>
        </w:rPr>
      </w:pPr>
      <w:r>
        <w:rPr>
          <w:color w:val="000000" w:themeColor="text1"/>
        </w:rPr>
        <w:t>This is extra layer before load balancer.</w:t>
      </w:r>
    </w:p>
    <w:p w14:paraId="29CFA6A5" w14:textId="77777777" w:rsidR="00CD1926" w:rsidRDefault="00CD1926" w:rsidP="00CD1926">
      <w:pPr>
        <w:rPr>
          <w:b/>
          <w:color w:val="000000" w:themeColor="text1"/>
          <w:u w:val="single"/>
        </w:rPr>
      </w:pPr>
    </w:p>
    <w:p w14:paraId="5C50D4D9" w14:textId="4B9EE54D" w:rsidR="0067098E" w:rsidRPr="00CD1926" w:rsidRDefault="00B06919" w:rsidP="00CD1926">
      <w:pPr>
        <w:rPr>
          <w:b/>
          <w:color w:val="000000" w:themeColor="text1"/>
          <w:u w:val="single"/>
        </w:rPr>
      </w:pPr>
      <w:r w:rsidRPr="00CD1926">
        <w:rPr>
          <w:b/>
          <w:color w:val="000000" w:themeColor="text1"/>
          <w:u w:val="single"/>
        </w:rPr>
        <w:t>What is AWS Shield?</w:t>
      </w:r>
    </w:p>
    <w:p w14:paraId="03802232" w14:textId="28263A4D" w:rsidR="00B06919" w:rsidRDefault="00B06919" w:rsidP="00025872">
      <w:pPr>
        <w:pStyle w:val="ListParagraph"/>
        <w:ind w:left="720" w:firstLine="0"/>
        <w:rPr>
          <w:b/>
          <w:color w:val="000000" w:themeColor="text1"/>
          <w:u w:val="single"/>
        </w:rPr>
      </w:pPr>
    </w:p>
    <w:p w14:paraId="5D976819" w14:textId="622C53C2" w:rsidR="00A95124" w:rsidRDefault="00A95124" w:rsidP="00A95124">
      <w:pPr>
        <w:rPr>
          <w:color w:val="000000" w:themeColor="text1"/>
        </w:rPr>
      </w:pPr>
      <w:r>
        <w:rPr>
          <w:color w:val="000000" w:themeColor="text1"/>
        </w:rPr>
        <w:t>~ AWS Shield is managed Distributed Denial of Service (DDoS) protection service that safeguards web applications running on AWS.</w:t>
      </w:r>
    </w:p>
    <w:p w14:paraId="59961975" w14:textId="544ED07F" w:rsidR="00A95124" w:rsidRDefault="00A95124" w:rsidP="00A95124">
      <w:pPr>
        <w:rPr>
          <w:color w:val="000000" w:themeColor="text1"/>
        </w:rPr>
      </w:pPr>
      <w:r>
        <w:rPr>
          <w:color w:val="000000" w:themeColor="text1"/>
        </w:rPr>
        <w:t xml:space="preserve">~ </w:t>
      </w:r>
      <w:r w:rsidR="00BE2E28">
        <w:rPr>
          <w:color w:val="000000" w:themeColor="text1"/>
        </w:rPr>
        <w:t xml:space="preserve">AWS Shield provides always-on </w:t>
      </w:r>
      <w:r w:rsidR="006E2B96">
        <w:rPr>
          <w:color w:val="000000" w:themeColor="text1"/>
        </w:rPr>
        <w:t>detection</w:t>
      </w:r>
      <w:r w:rsidR="00BE2E28">
        <w:rPr>
          <w:color w:val="000000" w:themeColor="text1"/>
        </w:rPr>
        <w:t xml:space="preserve"> and automatic inline mitigation that minimize downtime and latency. </w:t>
      </w:r>
      <w:r w:rsidR="006E2B96">
        <w:rPr>
          <w:color w:val="000000" w:themeColor="text1"/>
        </w:rPr>
        <w:t>So,</w:t>
      </w:r>
      <w:r w:rsidR="00BE2E28">
        <w:rPr>
          <w:color w:val="000000" w:themeColor="text1"/>
        </w:rPr>
        <w:t xml:space="preserve"> there is no need to engage AWS support to </w:t>
      </w:r>
      <w:r w:rsidR="006E2B96">
        <w:rPr>
          <w:color w:val="000000" w:themeColor="text1"/>
        </w:rPr>
        <w:t>benefits</w:t>
      </w:r>
      <w:r w:rsidR="00BE2E28">
        <w:rPr>
          <w:color w:val="000000" w:themeColor="text1"/>
        </w:rPr>
        <w:t xml:space="preserve"> from DDoS protection. There is two AWS Shield</w:t>
      </w:r>
      <w:r w:rsidR="006E2B96">
        <w:rPr>
          <w:color w:val="000000" w:themeColor="text1"/>
        </w:rPr>
        <w:t>- Standard</w:t>
      </w:r>
      <w:r w:rsidR="0099323E">
        <w:rPr>
          <w:color w:val="000000" w:themeColor="text1"/>
        </w:rPr>
        <w:t>(default)</w:t>
      </w:r>
      <w:r w:rsidR="006E2B96">
        <w:rPr>
          <w:color w:val="000000" w:themeColor="text1"/>
        </w:rPr>
        <w:t xml:space="preserve"> and </w:t>
      </w:r>
      <w:r w:rsidR="00CD1926">
        <w:rPr>
          <w:color w:val="000000" w:themeColor="text1"/>
        </w:rPr>
        <w:t>Advanced ($3000)</w:t>
      </w:r>
      <w:r w:rsidR="006E2B96">
        <w:rPr>
          <w:color w:val="000000" w:themeColor="text1"/>
        </w:rPr>
        <w:t>.</w:t>
      </w:r>
    </w:p>
    <w:p w14:paraId="6EA16862" w14:textId="412E660C" w:rsidR="00C6639A" w:rsidRDefault="00C6639A" w:rsidP="00A95124">
      <w:pPr>
        <w:rPr>
          <w:color w:val="000000" w:themeColor="text1"/>
        </w:rPr>
      </w:pPr>
    </w:p>
    <w:p w14:paraId="2C0DAA4F" w14:textId="3BED3983" w:rsidR="00C6639A" w:rsidRDefault="00960C22" w:rsidP="00A95124">
      <w:pPr>
        <w:rPr>
          <w:b/>
          <w:color w:val="000000" w:themeColor="text1"/>
        </w:rPr>
      </w:pPr>
      <w:r w:rsidRPr="00C05633">
        <w:rPr>
          <w:b/>
          <w:color w:val="000000" w:themeColor="text1"/>
        </w:rPr>
        <w:t>What is AWS Inspector.?</w:t>
      </w:r>
    </w:p>
    <w:p w14:paraId="16C43D2B" w14:textId="3CFC3312" w:rsidR="00C05633" w:rsidRPr="00C05633" w:rsidRDefault="00C05633" w:rsidP="00A95124">
      <w:pPr>
        <w:rPr>
          <w:color w:val="000000" w:themeColor="text1"/>
        </w:rPr>
      </w:pPr>
      <w:r>
        <w:rPr>
          <w:b/>
          <w:color w:val="000000" w:themeColor="text1"/>
        </w:rPr>
        <w:t xml:space="preserve">~ AWS </w:t>
      </w:r>
      <w:r>
        <w:rPr>
          <w:color w:val="000000" w:themeColor="text1"/>
        </w:rPr>
        <w:t>Inspector, is used for inspecting EC2 instances for vulnerabilities.</w:t>
      </w:r>
    </w:p>
    <w:p w14:paraId="120A85AE" w14:textId="30D1C63D" w:rsidR="00960C22" w:rsidRDefault="00097AC6" w:rsidP="00A95124">
      <w:pPr>
        <w:rPr>
          <w:color w:val="000000" w:themeColor="text1"/>
        </w:rPr>
      </w:pPr>
      <w:r>
        <w:rPr>
          <w:color w:val="000000" w:themeColor="text1"/>
        </w:rPr>
        <w:t>AWS Inspector is an automated security assessment service that helps improve the security and compliance of applications deployed on AWS.</w:t>
      </w:r>
    </w:p>
    <w:p w14:paraId="0FD7C2F3" w14:textId="77777777" w:rsidR="00D05DD2" w:rsidRDefault="00097AC6" w:rsidP="00A95124">
      <w:pPr>
        <w:rPr>
          <w:color w:val="000000" w:themeColor="text1"/>
        </w:rPr>
      </w:pPr>
      <w:r>
        <w:rPr>
          <w:color w:val="000000" w:themeColor="text1"/>
        </w:rPr>
        <w:t xml:space="preserve">~ </w:t>
      </w:r>
      <w:r w:rsidR="00D05DD2">
        <w:rPr>
          <w:color w:val="000000" w:themeColor="text1"/>
        </w:rPr>
        <w:t>AWS Inspector</w:t>
      </w:r>
      <w:r w:rsidR="00D05DD2">
        <w:rPr>
          <w:color w:val="000000" w:themeColor="text1"/>
        </w:rPr>
        <w:t xml:space="preserve"> automatically assesses application for vulnerabilities or deviations from best practices. After performing an assessment, </w:t>
      </w:r>
      <w:r w:rsidR="00D05DD2">
        <w:rPr>
          <w:color w:val="000000" w:themeColor="text1"/>
        </w:rPr>
        <w:t>AWS Inspector</w:t>
      </w:r>
      <w:r w:rsidR="00D05DD2">
        <w:rPr>
          <w:color w:val="000000" w:themeColor="text1"/>
        </w:rPr>
        <w:t xml:space="preserve"> produces a detailed list of security finding prioritized by level of severity. These finding can be reviewed directly or as part of detailed assessment repots which are available via the </w:t>
      </w:r>
      <w:r w:rsidR="00D05DD2">
        <w:rPr>
          <w:color w:val="000000" w:themeColor="text1"/>
        </w:rPr>
        <w:t>AWS Inspector</w:t>
      </w:r>
      <w:r w:rsidR="00D05DD2">
        <w:rPr>
          <w:color w:val="000000" w:themeColor="text1"/>
        </w:rPr>
        <w:t xml:space="preserve"> console or API.</w:t>
      </w:r>
    </w:p>
    <w:p w14:paraId="1D89ABC5" w14:textId="3C44422D" w:rsidR="00FE1E54" w:rsidRDefault="00FE1E54" w:rsidP="00A95124">
      <w:pPr>
        <w:rPr>
          <w:color w:val="000000" w:themeColor="text1"/>
        </w:rPr>
      </w:pPr>
      <w:r>
        <w:rPr>
          <w:color w:val="000000" w:themeColor="text1"/>
        </w:rPr>
        <w:t>~ This is agent to install on EC2.</w:t>
      </w:r>
    </w:p>
    <w:p w14:paraId="21AB89B9" w14:textId="705EF2CD" w:rsidR="00FE1E54" w:rsidRDefault="00FE1E54" w:rsidP="00A95124">
      <w:pPr>
        <w:rPr>
          <w:color w:val="000000" w:themeColor="text1"/>
        </w:rPr>
      </w:pPr>
    </w:p>
    <w:p w14:paraId="0595903F" w14:textId="3F5EE781" w:rsidR="00293BC3" w:rsidRPr="006E2D63" w:rsidRDefault="00293BC3" w:rsidP="00A95124">
      <w:pPr>
        <w:rPr>
          <w:b/>
          <w:color w:val="000000" w:themeColor="text1"/>
          <w:u w:val="single"/>
        </w:rPr>
      </w:pPr>
      <w:r w:rsidRPr="006E2D63">
        <w:rPr>
          <w:b/>
          <w:color w:val="000000" w:themeColor="text1"/>
          <w:u w:val="single"/>
        </w:rPr>
        <w:t xml:space="preserve">What </w:t>
      </w:r>
      <w:r w:rsidR="00910B21">
        <w:rPr>
          <w:b/>
          <w:color w:val="000000" w:themeColor="text1"/>
          <w:u w:val="single"/>
        </w:rPr>
        <w:t>i</w:t>
      </w:r>
      <w:r w:rsidR="006E2D63" w:rsidRPr="006E2D63">
        <w:rPr>
          <w:b/>
          <w:color w:val="000000" w:themeColor="text1"/>
          <w:u w:val="single"/>
        </w:rPr>
        <w:t>s</w:t>
      </w:r>
      <w:r w:rsidRPr="006E2D63">
        <w:rPr>
          <w:b/>
          <w:color w:val="000000" w:themeColor="text1"/>
          <w:u w:val="single"/>
        </w:rPr>
        <w:t xml:space="preserve"> AWS Trusted Advisor</w:t>
      </w:r>
      <w:proofErr w:type="gramStart"/>
      <w:r w:rsidR="00930BE7">
        <w:rPr>
          <w:b/>
          <w:color w:val="000000" w:themeColor="text1"/>
          <w:u w:val="single"/>
        </w:rPr>
        <w:t xml:space="preserve">. </w:t>
      </w:r>
      <w:r w:rsidRPr="006E2D63">
        <w:rPr>
          <w:b/>
          <w:color w:val="000000" w:themeColor="text1"/>
          <w:u w:val="single"/>
        </w:rPr>
        <w:t>?</w:t>
      </w:r>
      <w:proofErr w:type="gramEnd"/>
    </w:p>
    <w:p w14:paraId="50560AF2" w14:textId="40DC2770" w:rsidR="003B019C" w:rsidRDefault="003B019C" w:rsidP="00A95124">
      <w:pPr>
        <w:rPr>
          <w:color w:val="000000" w:themeColor="text1"/>
        </w:rPr>
      </w:pPr>
      <w:r>
        <w:rPr>
          <w:color w:val="000000" w:themeColor="text1"/>
        </w:rPr>
        <w:t>An online resource to help you reduce cost, increase performance and improve security by optimizing your AWS environment. Trusted Advisor provides real time guidance to help you provision your resource following AWS best practice.</w:t>
      </w:r>
    </w:p>
    <w:p w14:paraId="58E1D59E" w14:textId="324014CE" w:rsidR="00DF3F4E" w:rsidRDefault="00DF3F4E" w:rsidP="00DF3F4E">
      <w:pPr>
        <w:pStyle w:val="ListParagraph"/>
        <w:numPr>
          <w:ilvl w:val="0"/>
          <w:numId w:val="37"/>
        </w:numPr>
        <w:rPr>
          <w:color w:val="000000" w:themeColor="text1"/>
        </w:rPr>
      </w:pPr>
      <w:r>
        <w:rPr>
          <w:color w:val="000000" w:themeColor="text1"/>
        </w:rPr>
        <w:t>This is Global service.</w:t>
      </w:r>
    </w:p>
    <w:p w14:paraId="5F6ADF74" w14:textId="39D2F303" w:rsidR="00C05633" w:rsidRPr="00DF3F4E" w:rsidRDefault="00C05633" w:rsidP="00DF3F4E">
      <w:pPr>
        <w:pStyle w:val="ListParagraph"/>
        <w:numPr>
          <w:ilvl w:val="0"/>
          <w:numId w:val="37"/>
        </w:numPr>
        <w:rPr>
          <w:color w:val="000000" w:themeColor="text1"/>
        </w:rPr>
      </w:pPr>
      <w:r>
        <w:rPr>
          <w:color w:val="000000" w:themeColor="text1"/>
        </w:rPr>
        <w:t>AWS trusted adviser inspects your AWS account as a whole (not just EC2), it does more than just security check.</w:t>
      </w:r>
    </w:p>
    <w:p w14:paraId="64B9F03E" w14:textId="6CE854D5" w:rsidR="00293BC3" w:rsidRDefault="003B019C" w:rsidP="00A95124">
      <w:pPr>
        <w:rPr>
          <w:color w:val="000000" w:themeColor="text1"/>
        </w:rPr>
      </w:pPr>
      <w:r>
        <w:rPr>
          <w:color w:val="000000" w:themeColor="text1"/>
        </w:rPr>
        <w:t>~ Advise you can code Optimization, Performance, Security and Fault Tolerance.</w:t>
      </w:r>
    </w:p>
    <w:p w14:paraId="280B640B" w14:textId="59230046" w:rsidR="000F68F9" w:rsidRDefault="000F68F9" w:rsidP="000F68F9">
      <w:pPr>
        <w:pStyle w:val="ListParagraph"/>
        <w:numPr>
          <w:ilvl w:val="0"/>
          <w:numId w:val="37"/>
        </w:numPr>
        <w:rPr>
          <w:color w:val="000000" w:themeColor="text1"/>
        </w:rPr>
      </w:pPr>
      <w:r>
        <w:rPr>
          <w:color w:val="000000" w:themeColor="text1"/>
        </w:rPr>
        <w:t>Core Checks and Recommendation.</w:t>
      </w:r>
    </w:p>
    <w:p w14:paraId="2ECE6A4D" w14:textId="268F51B0" w:rsidR="000F68F9" w:rsidRDefault="000F68F9" w:rsidP="000F68F9">
      <w:pPr>
        <w:pStyle w:val="ListParagraph"/>
        <w:numPr>
          <w:ilvl w:val="0"/>
          <w:numId w:val="37"/>
        </w:numPr>
        <w:rPr>
          <w:color w:val="000000" w:themeColor="text1"/>
        </w:rPr>
      </w:pPr>
      <w:r>
        <w:rPr>
          <w:color w:val="000000" w:themeColor="text1"/>
        </w:rPr>
        <w:t>Full Trusted Advisor- Business and Enterprise Companies only.</w:t>
      </w:r>
    </w:p>
    <w:p w14:paraId="15AE7CD9" w14:textId="11BC89E8" w:rsidR="00817FCD" w:rsidRDefault="00817FCD" w:rsidP="00817FCD">
      <w:pPr>
        <w:rPr>
          <w:color w:val="000000" w:themeColor="text1"/>
        </w:rPr>
      </w:pPr>
    </w:p>
    <w:p w14:paraId="0903471A" w14:textId="20A0C357" w:rsidR="00817FCD" w:rsidRPr="009565C8" w:rsidRDefault="009565C8" w:rsidP="00817FCD">
      <w:pPr>
        <w:rPr>
          <w:b/>
          <w:color w:val="000000" w:themeColor="text1"/>
          <w:u w:val="single"/>
        </w:rPr>
      </w:pPr>
      <w:r w:rsidRPr="009565C8">
        <w:rPr>
          <w:b/>
          <w:color w:val="000000" w:themeColor="text1"/>
          <w:u w:val="single"/>
        </w:rPr>
        <w:t>What is AWS Cloud Trail?</w:t>
      </w:r>
    </w:p>
    <w:p w14:paraId="5272AAEF" w14:textId="196FF2C1" w:rsidR="009565C8" w:rsidRDefault="009565C8" w:rsidP="009565C8">
      <w:pPr>
        <w:pStyle w:val="ListParagraph"/>
        <w:numPr>
          <w:ilvl w:val="0"/>
          <w:numId w:val="37"/>
        </w:numPr>
        <w:rPr>
          <w:color w:val="000000" w:themeColor="text1"/>
        </w:rPr>
      </w:pPr>
      <w:r>
        <w:rPr>
          <w:color w:val="000000" w:themeColor="text1"/>
        </w:rPr>
        <w:t>Like CC TV</w:t>
      </w:r>
      <w:r w:rsidR="008D4674">
        <w:rPr>
          <w:color w:val="000000" w:themeColor="text1"/>
        </w:rPr>
        <w:t>.</w:t>
      </w:r>
    </w:p>
    <w:p w14:paraId="16F2BFB4" w14:textId="73DDE94F" w:rsidR="009565C8" w:rsidRDefault="0026218E" w:rsidP="009565C8">
      <w:pPr>
        <w:pStyle w:val="ListParagraph"/>
        <w:numPr>
          <w:ilvl w:val="0"/>
          <w:numId w:val="37"/>
        </w:numPr>
        <w:rPr>
          <w:color w:val="000000" w:themeColor="text1"/>
        </w:rPr>
      </w:pPr>
      <w:r>
        <w:rPr>
          <w:color w:val="000000" w:themeColor="text1"/>
        </w:rPr>
        <w:t xml:space="preserve">AWS CloudTrail increases visibilities into your user and resources </w:t>
      </w:r>
      <w:r w:rsidR="00D91042">
        <w:rPr>
          <w:color w:val="000000" w:themeColor="text1"/>
        </w:rPr>
        <w:t>activities</w:t>
      </w:r>
      <w:r>
        <w:rPr>
          <w:color w:val="000000" w:themeColor="text1"/>
        </w:rPr>
        <w:t xml:space="preserve"> and recording AWS Management console actions and API Calls, </w:t>
      </w:r>
      <w:r w:rsidR="00D91042">
        <w:rPr>
          <w:color w:val="000000" w:themeColor="text1"/>
        </w:rPr>
        <w:t>you</w:t>
      </w:r>
      <w:r>
        <w:rPr>
          <w:color w:val="000000" w:themeColor="text1"/>
        </w:rPr>
        <w:t xml:space="preserve"> can identify which users and account called AWS, the source IP address from which the calls were made, and when the calls occurred.</w:t>
      </w:r>
    </w:p>
    <w:p w14:paraId="51588242" w14:textId="6BC6F053" w:rsidR="0026218E" w:rsidRDefault="00D95D4C" w:rsidP="009565C8">
      <w:pPr>
        <w:pStyle w:val="ListParagraph"/>
        <w:numPr>
          <w:ilvl w:val="0"/>
          <w:numId w:val="37"/>
        </w:numPr>
        <w:rPr>
          <w:color w:val="000000" w:themeColor="text1"/>
        </w:rPr>
      </w:pPr>
      <w:r>
        <w:rPr>
          <w:color w:val="000000" w:themeColor="text1"/>
        </w:rPr>
        <w:t xml:space="preserve">Who and </w:t>
      </w:r>
      <w:r w:rsidR="0022195D">
        <w:rPr>
          <w:color w:val="000000" w:themeColor="text1"/>
        </w:rPr>
        <w:t>when</w:t>
      </w:r>
      <w:r>
        <w:rPr>
          <w:color w:val="000000" w:themeColor="text1"/>
        </w:rPr>
        <w:t xml:space="preserve"> S3 </w:t>
      </w:r>
      <w:r w:rsidR="0022195D">
        <w:rPr>
          <w:color w:val="000000" w:themeColor="text1"/>
        </w:rPr>
        <w:t>bucket,</w:t>
      </w:r>
      <w:r>
        <w:rPr>
          <w:color w:val="000000" w:themeColor="text1"/>
        </w:rPr>
        <w:t xml:space="preserve"> EC2 who has created and when- example</w:t>
      </w:r>
      <w:r w:rsidR="0022195D">
        <w:rPr>
          <w:color w:val="000000" w:themeColor="text1"/>
        </w:rPr>
        <w:t>.</w:t>
      </w:r>
    </w:p>
    <w:p w14:paraId="49FE7DE3" w14:textId="49FB2288" w:rsidR="0022195D" w:rsidRDefault="0022195D" w:rsidP="0022195D">
      <w:pPr>
        <w:pStyle w:val="ListParagraph"/>
        <w:ind w:left="720" w:firstLine="0"/>
        <w:rPr>
          <w:color w:val="000000" w:themeColor="text1"/>
        </w:rPr>
      </w:pPr>
    </w:p>
    <w:p w14:paraId="426892FF" w14:textId="77777777" w:rsidR="00DF3F4E" w:rsidRDefault="00DF3F4E" w:rsidP="0022195D">
      <w:pPr>
        <w:pStyle w:val="ListParagraph"/>
        <w:ind w:left="720" w:firstLine="0"/>
        <w:rPr>
          <w:color w:val="000000" w:themeColor="text1"/>
        </w:rPr>
      </w:pPr>
    </w:p>
    <w:p w14:paraId="2DC602DC" w14:textId="79F63A5A" w:rsidR="00D95D4C" w:rsidRDefault="00D95D4C" w:rsidP="0022195D">
      <w:pPr>
        <w:rPr>
          <w:color w:val="000000" w:themeColor="text1"/>
        </w:rPr>
      </w:pPr>
    </w:p>
    <w:p w14:paraId="7629751F" w14:textId="2F7F0BCA" w:rsidR="0022195D" w:rsidRDefault="0022195D" w:rsidP="0022195D">
      <w:pPr>
        <w:rPr>
          <w:color w:val="000000" w:themeColor="text1"/>
        </w:rPr>
      </w:pPr>
    </w:p>
    <w:p w14:paraId="1CB3517B" w14:textId="3941D747" w:rsidR="00025872" w:rsidRDefault="00025872" w:rsidP="00025872">
      <w:pPr>
        <w:rPr>
          <w:color w:val="000000" w:themeColor="text1"/>
        </w:rPr>
      </w:pPr>
    </w:p>
    <w:p w14:paraId="2DEC98B5" w14:textId="77777777" w:rsidR="0022195D" w:rsidRDefault="0022195D" w:rsidP="00025872">
      <w:pPr>
        <w:rPr>
          <w:b/>
          <w:color w:val="000000" w:themeColor="text1"/>
          <w:u w:val="single"/>
        </w:rPr>
      </w:pPr>
    </w:p>
    <w:p w14:paraId="2368F3EE" w14:textId="68AB3064" w:rsidR="00025872" w:rsidRDefault="00025872" w:rsidP="00025872">
      <w:pPr>
        <w:rPr>
          <w:b/>
          <w:color w:val="000000" w:themeColor="text1"/>
          <w:u w:val="single"/>
        </w:rPr>
      </w:pPr>
    </w:p>
    <w:p w14:paraId="0A6C67F7" w14:textId="4F6E4947" w:rsidR="0022195D" w:rsidRDefault="0022195D" w:rsidP="00025872">
      <w:pPr>
        <w:rPr>
          <w:b/>
          <w:color w:val="000000" w:themeColor="text1"/>
          <w:u w:val="single"/>
        </w:rPr>
      </w:pPr>
    </w:p>
    <w:p w14:paraId="54FDFC43" w14:textId="2EC37D84" w:rsidR="00DC4BD1" w:rsidRDefault="00DC4BD1" w:rsidP="00025872">
      <w:pPr>
        <w:rPr>
          <w:b/>
          <w:color w:val="000000" w:themeColor="text1"/>
          <w:u w:val="single"/>
        </w:rPr>
      </w:pPr>
    </w:p>
    <w:p w14:paraId="1CB30F5E" w14:textId="1C613788" w:rsidR="00DC4BD1" w:rsidRDefault="00DC4BD1" w:rsidP="00025872">
      <w:pPr>
        <w:rPr>
          <w:b/>
          <w:color w:val="000000" w:themeColor="text1"/>
          <w:u w:val="single"/>
        </w:rPr>
      </w:pPr>
    </w:p>
    <w:p w14:paraId="589C2097" w14:textId="789B25EE" w:rsidR="00DC4BD1" w:rsidRDefault="00DC4BD1" w:rsidP="00025872">
      <w:pPr>
        <w:rPr>
          <w:b/>
          <w:color w:val="000000" w:themeColor="text1"/>
          <w:u w:val="single"/>
        </w:rPr>
      </w:pPr>
    </w:p>
    <w:p w14:paraId="257CCF92" w14:textId="34932095" w:rsidR="00DC4BD1" w:rsidRDefault="000A3A20" w:rsidP="00025872">
      <w:pPr>
        <w:rPr>
          <w:b/>
          <w:color w:val="000000" w:themeColor="text1"/>
          <w:u w:val="single"/>
        </w:rPr>
      </w:pPr>
      <w:r>
        <w:rPr>
          <w:b/>
          <w:color w:val="000000" w:themeColor="text1"/>
          <w:u w:val="single"/>
        </w:rPr>
        <w:lastRenderedPageBreak/>
        <w:t>What is Data Warehousing?</w:t>
      </w:r>
    </w:p>
    <w:p w14:paraId="0B55BC10" w14:textId="7B04D53F" w:rsidR="000A3A20" w:rsidRDefault="0019619C" w:rsidP="00025872">
      <w:pPr>
        <w:rPr>
          <w:color w:val="000000" w:themeColor="text1"/>
        </w:rPr>
      </w:pPr>
      <w:r>
        <w:rPr>
          <w:color w:val="000000" w:themeColor="text1"/>
        </w:rPr>
        <w:t>Used for business intelligence, tool like Cognos, Jas</w:t>
      </w:r>
      <w:r w:rsidR="004C575A">
        <w:rPr>
          <w:color w:val="000000" w:themeColor="text1"/>
        </w:rPr>
        <w:t>persoft, SQL Server Reporting services, Oracle Hyperion, NAP NetWeaver.</w:t>
      </w:r>
    </w:p>
    <w:p w14:paraId="0375D684" w14:textId="07F57278" w:rsidR="004C575A" w:rsidRDefault="007F0628" w:rsidP="00025872">
      <w:pPr>
        <w:rPr>
          <w:color w:val="000000" w:themeColor="text1"/>
        </w:rPr>
      </w:pPr>
      <w:r>
        <w:rPr>
          <w:color w:val="000000" w:themeColor="text1"/>
        </w:rPr>
        <w:t xml:space="preserve">Used to pull in very in very large and complex data sets, </w:t>
      </w:r>
      <w:r w:rsidR="00DB31D0">
        <w:rPr>
          <w:color w:val="000000" w:themeColor="text1"/>
        </w:rPr>
        <w:t>usually</w:t>
      </w:r>
      <w:r>
        <w:rPr>
          <w:color w:val="000000" w:themeColor="text1"/>
        </w:rPr>
        <w:t xml:space="preserve"> used by management to do queries on data (such as current performance vs targets etc.).</w:t>
      </w:r>
    </w:p>
    <w:p w14:paraId="7FCF61D3" w14:textId="6E3510FA" w:rsidR="007F0628" w:rsidRDefault="007F0628" w:rsidP="00025872">
      <w:pPr>
        <w:rPr>
          <w:color w:val="000000" w:themeColor="text1"/>
        </w:rPr>
      </w:pPr>
    </w:p>
    <w:p w14:paraId="04D9272F" w14:textId="6769FC20" w:rsidR="00DB31D0" w:rsidRDefault="00DB31D0" w:rsidP="00025872">
      <w:pPr>
        <w:rPr>
          <w:color w:val="000000" w:themeColor="text1"/>
        </w:rPr>
      </w:pPr>
      <w:r>
        <w:rPr>
          <w:color w:val="000000" w:themeColor="text1"/>
        </w:rPr>
        <w:t>Data warehousing databases use different type of architecture both from a database prospective and infrastructure layer.</w:t>
      </w:r>
    </w:p>
    <w:p w14:paraId="67FA3B81" w14:textId="05C9A294" w:rsidR="001229B3" w:rsidRDefault="001229B3" w:rsidP="00025872">
      <w:pPr>
        <w:rPr>
          <w:color w:val="000000" w:themeColor="text1"/>
        </w:rPr>
      </w:pPr>
    </w:p>
    <w:p w14:paraId="236EABA9" w14:textId="5C3E6681" w:rsidR="001229B3" w:rsidRDefault="001229B3" w:rsidP="00025872">
      <w:pPr>
        <w:rPr>
          <w:color w:val="000000" w:themeColor="text1"/>
        </w:rPr>
      </w:pPr>
      <w:r>
        <w:rPr>
          <w:color w:val="000000" w:themeColor="text1"/>
        </w:rPr>
        <w:t>Redshift – AWS Data Warehouse solution is Called Redshift.</w:t>
      </w:r>
    </w:p>
    <w:p w14:paraId="60EF50B5" w14:textId="76A856FD" w:rsidR="001229B3" w:rsidRDefault="001229B3" w:rsidP="00025872">
      <w:pPr>
        <w:rPr>
          <w:color w:val="000000" w:themeColor="text1"/>
        </w:rPr>
      </w:pPr>
    </w:p>
    <w:p w14:paraId="331E28DD" w14:textId="534BB97E" w:rsidR="00A3639E" w:rsidRDefault="00870C9A" w:rsidP="00025872">
      <w:pPr>
        <w:rPr>
          <w:b/>
          <w:color w:val="000000" w:themeColor="text1"/>
          <w:u w:val="single"/>
        </w:rPr>
      </w:pPr>
      <w:r w:rsidRPr="00870C9A">
        <w:rPr>
          <w:b/>
          <w:color w:val="000000" w:themeColor="text1"/>
          <w:u w:val="single"/>
        </w:rPr>
        <w:t>What is ElastiCache?</w:t>
      </w:r>
      <w:r>
        <w:rPr>
          <w:b/>
          <w:color w:val="000000" w:themeColor="text1"/>
          <w:u w:val="single"/>
        </w:rPr>
        <w:t xml:space="preserve"> </w:t>
      </w:r>
    </w:p>
    <w:p w14:paraId="1B17FB7B" w14:textId="59F94896" w:rsidR="00870C9A" w:rsidRPr="00870C9A" w:rsidRDefault="00870C9A" w:rsidP="00025872">
      <w:pPr>
        <w:rPr>
          <w:color w:val="000000" w:themeColor="text1"/>
        </w:rPr>
      </w:pPr>
      <w:r>
        <w:rPr>
          <w:color w:val="000000" w:themeColor="text1"/>
        </w:rPr>
        <w:t>ElastiCache is a web service that makes it easy to deploy, operate, and scale an in-memory cache in the cloud. The service improves the performance of web application by allowing you to retrieve information fast, managed, in-memory caches instead of relying entirely on slower disk-based databases.</w:t>
      </w:r>
    </w:p>
    <w:p w14:paraId="284211E4" w14:textId="09B52C20" w:rsidR="0040424A" w:rsidRDefault="0040424A" w:rsidP="00025872">
      <w:pPr>
        <w:rPr>
          <w:b/>
          <w:color w:val="000000" w:themeColor="text1"/>
          <w:u w:val="single"/>
        </w:rPr>
      </w:pPr>
    </w:p>
    <w:p w14:paraId="3FFE2F3A" w14:textId="41265079" w:rsidR="0040424A" w:rsidRDefault="0040424A" w:rsidP="0040424A">
      <w:pPr>
        <w:rPr>
          <w:color w:val="000000" w:themeColor="text1"/>
        </w:rPr>
      </w:pPr>
      <w:r>
        <w:rPr>
          <w:color w:val="000000" w:themeColor="text1"/>
        </w:rPr>
        <w:t>ElastiCache</w:t>
      </w:r>
      <w:r>
        <w:rPr>
          <w:color w:val="000000" w:themeColor="text1"/>
        </w:rPr>
        <w:t xml:space="preserve"> supports two open source in-memory caching engines.</w:t>
      </w:r>
    </w:p>
    <w:p w14:paraId="75EA0832" w14:textId="45EDADA3" w:rsidR="00CD61BC" w:rsidRDefault="00566B90" w:rsidP="00566B90">
      <w:pPr>
        <w:pStyle w:val="ListParagraph"/>
        <w:numPr>
          <w:ilvl w:val="0"/>
          <w:numId w:val="37"/>
        </w:numPr>
        <w:rPr>
          <w:color w:val="000000" w:themeColor="text1"/>
        </w:rPr>
      </w:pPr>
      <w:r>
        <w:rPr>
          <w:color w:val="000000" w:themeColor="text1"/>
        </w:rPr>
        <w:t>Memcached</w:t>
      </w:r>
    </w:p>
    <w:p w14:paraId="070103F8" w14:textId="227036A9" w:rsidR="00566B90" w:rsidRDefault="00566B90" w:rsidP="00566B90">
      <w:pPr>
        <w:pStyle w:val="ListParagraph"/>
        <w:numPr>
          <w:ilvl w:val="0"/>
          <w:numId w:val="37"/>
        </w:numPr>
        <w:rPr>
          <w:color w:val="000000" w:themeColor="text1"/>
        </w:rPr>
      </w:pPr>
      <w:r>
        <w:rPr>
          <w:color w:val="000000" w:themeColor="text1"/>
        </w:rPr>
        <w:t>Redis</w:t>
      </w:r>
    </w:p>
    <w:p w14:paraId="562DED28" w14:textId="77777777" w:rsidR="00566B90" w:rsidRPr="00566B90" w:rsidRDefault="00566B90" w:rsidP="00566B90">
      <w:pPr>
        <w:rPr>
          <w:color w:val="000000" w:themeColor="text1"/>
        </w:rPr>
      </w:pPr>
      <w:bookmarkStart w:id="0" w:name="_GoBack"/>
      <w:bookmarkEnd w:id="0"/>
    </w:p>
    <w:p w14:paraId="33471404" w14:textId="3BB4D09E" w:rsidR="0040424A" w:rsidRDefault="0040424A" w:rsidP="0040424A">
      <w:pPr>
        <w:rPr>
          <w:color w:val="000000" w:themeColor="text1"/>
        </w:rPr>
      </w:pPr>
    </w:p>
    <w:p w14:paraId="22B40076" w14:textId="6E827825" w:rsidR="00CD61BC" w:rsidRDefault="00CD61BC" w:rsidP="0040424A">
      <w:pPr>
        <w:rPr>
          <w:color w:val="000000" w:themeColor="text1"/>
        </w:rPr>
      </w:pPr>
    </w:p>
    <w:p w14:paraId="1E481602" w14:textId="4E811A3A" w:rsidR="00CD61BC" w:rsidRDefault="00CD61BC" w:rsidP="0040424A">
      <w:pPr>
        <w:rPr>
          <w:color w:val="000000" w:themeColor="text1"/>
        </w:rPr>
      </w:pPr>
    </w:p>
    <w:p w14:paraId="49D7F232" w14:textId="7C733ACE" w:rsidR="00CD61BC" w:rsidRDefault="00CD61BC" w:rsidP="0040424A">
      <w:pPr>
        <w:rPr>
          <w:color w:val="000000" w:themeColor="text1"/>
        </w:rPr>
      </w:pPr>
    </w:p>
    <w:p w14:paraId="6BA3FE73" w14:textId="0D65674F" w:rsidR="00CD61BC" w:rsidRDefault="00CD61BC" w:rsidP="0040424A">
      <w:pPr>
        <w:rPr>
          <w:color w:val="000000" w:themeColor="text1"/>
        </w:rPr>
      </w:pPr>
    </w:p>
    <w:p w14:paraId="0638F9F9" w14:textId="52DA88BE" w:rsidR="00CD61BC" w:rsidRDefault="00CD61BC" w:rsidP="0040424A">
      <w:pPr>
        <w:rPr>
          <w:color w:val="000000" w:themeColor="text1"/>
        </w:rPr>
      </w:pPr>
    </w:p>
    <w:p w14:paraId="24BCBF36" w14:textId="78003A74" w:rsidR="00CD61BC" w:rsidRDefault="00CD61BC" w:rsidP="0040424A">
      <w:pPr>
        <w:rPr>
          <w:color w:val="000000" w:themeColor="text1"/>
        </w:rPr>
      </w:pPr>
    </w:p>
    <w:p w14:paraId="3BCF6B0D" w14:textId="1F4AB5C1" w:rsidR="00CD61BC" w:rsidRDefault="00CD61BC" w:rsidP="0040424A">
      <w:pPr>
        <w:rPr>
          <w:color w:val="000000" w:themeColor="text1"/>
        </w:rPr>
      </w:pPr>
    </w:p>
    <w:p w14:paraId="102B7366" w14:textId="6DF6D210" w:rsidR="00CD61BC" w:rsidRDefault="00CD61BC" w:rsidP="0040424A">
      <w:pPr>
        <w:rPr>
          <w:color w:val="000000" w:themeColor="text1"/>
        </w:rPr>
      </w:pPr>
    </w:p>
    <w:p w14:paraId="30E5B0FD" w14:textId="76C3B971" w:rsidR="00CD61BC" w:rsidRDefault="00CD61BC" w:rsidP="0040424A">
      <w:pPr>
        <w:rPr>
          <w:color w:val="000000" w:themeColor="text1"/>
        </w:rPr>
      </w:pPr>
    </w:p>
    <w:p w14:paraId="4DAE1498" w14:textId="2A58DE77" w:rsidR="00CD61BC" w:rsidRDefault="00CD61BC" w:rsidP="0040424A">
      <w:pPr>
        <w:rPr>
          <w:color w:val="000000" w:themeColor="text1"/>
        </w:rPr>
      </w:pPr>
    </w:p>
    <w:p w14:paraId="2E5B4D81" w14:textId="7FB91245" w:rsidR="00CD61BC" w:rsidRDefault="00CD61BC" w:rsidP="0040424A">
      <w:pPr>
        <w:rPr>
          <w:color w:val="000000" w:themeColor="text1"/>
        </w:rPr>
      </w:pPr>
    </w:p>
    <w:p w14:paraId="79FEDB0C" w14:textId="77777777" w:rsidR="00CD61BC" w:rsidRDefault="00CD61BC" w:rsidP="0040424A">
      <w:pPr>
        <w:rPr>
          <w:color w:val="000000" w:themeColor="text1"/>
        </w:rPr>
      </w:pPr>
    </w:p>
    <w:p w14:paraId="2BDEEFA1" w14:textId="77777777" w:rsidR="0040424A" w:rsidRPr="00870C9A" w:rsidRDefault="0040424A" w:rsidP="0040424A">
      <w:pPr>
        <w:rPr>
          <w:color w:val="000000" w:themeColor="text1"/>
        </w:rPr>
      </w:pPr>
    </w:p>
    <w:p w14:paraId="066A885E" w14:textId="77777777" w:rsidR="0040424A" w:rsidRPr="00870C9A" w:rsidRDefault="0040424A" w:rsidP="00025872">
      <w:pPr>
        <w:rPr>
          <w:b/>
          <w:color w:val="000000" w:themeColor="text1"/>
          <w:u w:val="single"/>
        </w:rPr>
      </w:pPr>
    </w:p>
    <w:p w14:paraId="192B853D" w14:textId="77777777" w:rsidR="00870C9A" w:rsidRDefault="00870C9A" w:rsidP="00025872">
      <w:pPr>
        <w:rPr>
          <w:color w:val="000000" w:themeColor="text1"/>
        </w:rPr>
      </w:pPr>
    </w:p>
    <w:p w14:paraId="56A9ABB5" w14:textId="462D2F5F" w:rsidR="00DB31D0" w:rsidRDefault="00DB31D0" w:rsidP="00025872">
      <w:pPr>
        <w:rPr>
          <w:color w:val="000000" w:themeColor="text1"/>
        </w:rPr>
      </w:pPr>
    </w:p>
    <w:p w14:paraId="4E7F2993" w14:textId="7F6AD2FA" w:rsidR="00DB31D0" w:rsidRDefault="00DB31D0" w:rsidP="00025872">
      <w:pPr>
        <w:rPr>
          <w:color w:val="000000" w:themeColor="text1"/>
        </w:rPr>
      </w:pPr>
    </w:p>
    <w:p w14:paraId="402CB436" w14:textId="0E0A4AF8" w:rsidR="00DB31D0" w:rsidRDefault="00DB31D0" w:rsidP="00025872">
      <w:pPr>
        <w:rPr>
          <w:color w:val="000000" w:themeColor="text1"/>
        </w:rPr>
      </w:pPr>
    </w:p>
    <w:p w14:paraId="3BEACD48" w14:textId="39D21E0C" w:rsidR="00DB31D0" w:rsidRDefault="00DB31D0" w:rsidP="00025872">
      <w:pPr>
        <w:rPr>
          <w:color w:val="000000" w:themeColor="text1"/>
        </w:rPr>
      </w:pPr>
    </w:p>
    <w:p w14:paraId="4CD7727F" w14:textId="00505E90" w:rsidR="00DB31D0" w:rsidRDefault="00DB31D0" w:rsidP="00025872">
      <w:pPr>
        <w:rPr>
          <w:color w:val="000000" w:themeColor="text1"/>
        </w:rPr>
      </w:pPr>
    </w:p>
    <w:p w14:paraId="2648676C" w14:textId="42B45B0D" w:rsidR="00DB31D0" w:rsidRDefault="00DB31D0" w:rsidP="00025872">
      <w:pPr>
        <w:rPr>
          <w:color w:val="000000" w:themeColor="text1"/>
        </w:rPr>
      </w:pPr>
    </w:p>
    <w:p w14:paraId="1C15C828" w14:textId="0AAC767C" w:rsidR="00DB31D0" w:rsidRDefault="00DB31D0" w:rsidP="00025872">
      <w:pPr>
        <w:rPr>
          <w:color w:val="000000" w:themeColor="text1"/>
        </w:rPr>
      </w:pPr>
    </w:p>
    <w:p w14:paraId="154A1F42" w14:textId="579DE0E5" w:rsidR="00DB31D0" w:rsidRDefault="00DB31D0" w:rsidP="00025872">
      <w:pPr>
        <w:rPr>
          <w:color w:val="000000" w:themeColor="text1"/>
        </w:rPr>
      </w:pPr>
    </w:p>
    <w:p w14:paraId="5EC99AB0" w14:textId="7740488C" w:rsidR="00DB31D0" w:rsidRDefault="00DB31D0" w:rsidP="00025872">
      <w:pPr>
        <w:rPr>
          <w:color w:val="000000" w:themeColor="text1"/>
        </w:rPr>
      </w:pPr>
    </w:p>
    <w:p w14:paraId="782C114D" w14:textId="4DA0AD49" w:rsidR="00DB31D0" w:rsidRDefault="00DB31D0" w:rsidP="00025872">
      <w:pPr>
        <w:rPr>
          <w:color w:val="000000" w:themeColor="text1"/>
        </w:rPr>
      </w:pPr>
    </w:p>
    <w:p w14:paraId="28249C2B" w14:textId="1F87DE83" w:rsidR="00DB31D0" w:rsidRDefault="00DB31D0" w:rsidP="00025872">
      <w:pPr>
        <w:rPr>
          <w:color w:val="000000" w:themeColor="text1"/>
        </w:rPr>
      </w:pPr>
    </w:p>
    <w:p w14:paraId="3A70069B" w14:textId="76BA38EE" w:rsidR="00DB31D0" w:rsidRDefault="00DB31D0" w:rsidP="00025872">
      <w:pPr>
        <w:rPr>
          <w:color w:val="000000" w:themeColor="text1"/>
        </w:rPr>
      </w:pPr>
    </w:p>
    <w:p w14:paraId="6126ED62" w14:textId="2D6DAA3C" w:rsidR="00DB31D0" w:rsidRDefault="00DB31D0" w:rsidP="00025872">
      <w:pPr>
        <w:rPr>
          <w:color w:val="000000" w:themeColor="text1"/>
        </w:rPr>
      </w:pPr>
    </w:p>
    <w:p w14:paraId="63288D45" w14:textId="77777777" w:rsidR="00DB31D0" w:rsidRDefault="00DB31D0" w:rsidP="00025872">
      <w:pPr>
        <w:rPr>
          <w:color w:val="000000" w:themeColor="text1"/>
        </w:rPr>
      </w:pPr>
    </w:p>
    <w:p w14:paraId="160B2848" w14:textId="77777777" w:rsidR="00DB31D0" w:rsidRDefault="00DB31D0" w:rsidP="00025872">
      <w:pPr>
        <w:rPr>
          <w:color w:val="000000" w:themeColor="text1"/>
        </w:rPr>
      </w:pPr>
    </w:p>
    <w:p w14:paraId="6DF96A49" w14:textId="77777777" w:rsidR="007F0628" w:rsidRDefault="007F0628" w:rsidP="00025872">
      <w:pPr>
        <w:rPr>
          <w:color w:val="000000" w:themeColor="text1"/>
        </w:rPr>
      </w:pPr>
    </w:p>
    <w:p w14:paraId="5E0A08B0" w14:textId="77777777" w:rsidR="007F0628" w:rsidRPr="000A3A20" w:rsidRDefault="007F0628" w:rsidP="00025872">
      <w:pPr>
        <w:rPr>
          <w:color w:val="000000" w:themeColor="text1"/>
        </w:rPr>
      </w:pPr>
    </w:p>
    <w:sectPr w:rsidR="007F0628" w:rsidRPr="000A3A20" w:rsidSect="006E23B3">
      <w:footerReference w:type="default" r:id="rId15"/>
      <w:pgSz w:w="11906" w:h="16838" w:code="9"/>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71757" w14:textId="77777777" w:rsidR="007A0D62" w:rsidRDefault="007A0D62" w:rsidP="009129A0">
      <w:r>
        <w:separator/>
      </w:r>
    </w:p>
  </w:endnote>
  <w:endnote w:type="continuationSeparator" w:id="0">
    <w:p w14:paraId="0C540EE7" w14:textId="77777777" w:rsidR="007A0D62" w:rsidRDefault="007A0D62" w:rsidP="0091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0FCEA" w14:textId="689ADC81" w:rsidR="00C61172" w:rsidRDefault="00C61172">
    <w:pPr>
      <w:pStyle w:val="Footer"/>
    </w:pPr>
    <w:r>
      <w:rPr>
        <w:color w:val="202B6A" w:themeColor="accent1"/>
      </w:rPr>
      <w:t xml:space="preserve"> </w:t>
    </w:r>
    <w:r>
      <w:rPr>
        <w:rFonts w:asciiTheme="majorHAnsi" w:eastAsiaTheme="majorEastAsia" w:hAnsiTheme="majorHAnsi" w:cstheme="majorBidi"/>
        <w:color w:val="202B6A" w:themeColor="accent1"/>
        <w:sz w:val="20"/>
        <w:szCs w:val="20"/>
      </w:rPr>
      <w:t xml:space="preserve">pg. </w:t>
    </w:r>
    <w:r>
      <w:rPr>
        <w:rFonts w:eastAsiaTheme="minorEastAsia" w:cstheme="minorBidi"/>
        <w:color w:val="202B6A" w:themeColor="accent1"/>
        <w:sz w:val="20"/>
        <w:szCs w:val="20"/>
      </w:rPr>
      <w:fldChar w:fldCharType="begin"/>
    </w:r>
    <w:r>
      <w:rPr>
        <w:color w:val="202B6A" w:themeColor="accent1"/>
        <w:sz w:val="20"/>
        <w:szCs w:val="20"/>
      </w:rPr>
      <w:instrText xml:space="preserve"> PAGE    \* MERGEFORMAT </w:instrText>
    </w:r>
    <w:r>
      <w:rPr>
        <w:rFonts w:eastAsiaTheme="minorEastAsia" w:cstheme="minorBidi"/>
        <w:color w:val="202B6A" w:themeColor="accent1"/>
        <w:sz w:val="20"/>
        <w:szCs w:val="20"/>
      </w:rPr>
      <w:fldChar w:fldCharType="separate"/>
    </w:r>
    <w:r>
      <w:rPr>
        <w:rFonts w:asciiTheme="majorHAnsi" w:eastAsiaTheme="majorEastAsia" w:hAnsiTheme="majorHAnsi" w:cstheme="majorBidi"/>
        <w:noProof/>
        <w:color w:val="202B6A" w:themeColor="accent1"/>
        <w:sz w:val="20"/>
        <w:szCs w:val="20"/>
      </w:rPr>
      <w:t>2</w:t>
    </w:r>
    <w:r>
      <w:rPr>
        <w:rFonts w:asciiTheme="majorHAnsi" w:eastAsiaTheme="majorEastAsia" w:hAnsiTheme="majorHAnsi" w:cstheme="majorBidi"/>
        <w:noProof/>
        <w:color w:val="202B6A" w:themeColor="accent1"/>
        <w:sz w:val="20"/>
        <w:szCs w:val="20"/>
      </w:rPr>
      <w:fldChar w:fldCharType="end"/>
    </w:r>
    <w:r>
      <w:rPr>
        <w:rFonts w:asciiTheme="majorHAnsi" w:eastAsiaTheme="majorEastAsia" w:hAnsiTheme="majorHAnsi" w:cstheme="majorBidi"/>
        <w:noProof/>
        <w:color w:val="202B6A" w:themeColor="accent1"/>
        <w:sz w:val="20"/>
        <w:szCs w:val="20"/>
      </w:rPr>
      <w:t xml:space="preserve">                                                                                               Cloud Pracitioner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48256" w14:textId="77777777" w:rsidR="007A0D62" w:rsidRDefault="007A0D62" w:rsidP="009129A0">
      <w:r>
        <w:separator/>
      </w:r>
    </w:p>
  </w:footnote>
  <w:footnote w:type="continuationSeparator" w:id="0">
    <w:p w14:paraId="2AD51AE9" w14:textId="77777777" w:rsidR="007A0D62" w:rsidRDefault="007A0D62" w:rsidP="00912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A0B97A"/>
    <w:lvl w:ilvl="0">
      <w:start w:val="1"/>
      <w:numFmt w:val="bullet"/>
      <w:pStyle w:val="ListBullet"/>
      <w:lvlText w:val=""/>
      <w:lvlJc w:val="left"/>
      <w:pPr>
        <w:tabs>
          <w:tab w:val="num" w:pos="360"/>
        </w:tabs>
        <w:ind w:left="360" w:hanging="360"/>
      </w:pPr>
      <w:rPr>
        <w:rFonts w:ascii="Symbol" w:hAnsi="Symbol" w:hint="default"/>
        <w:color w:val="FF7707" w:themeColor="accent2"/>
      </w:rPr>
    </w:lvl>
  </w:abstractNum>
  <w:abstractNum w:abstractNumId="1" w15:restartNumberingAfterBreak="0">
    <w:nsid w:val="011944D0"/>
    <w:multiLevelType w:val="hybridMultilevel"/>
    <w:tmpl w:val="5AE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6734D"/>
    <w:multiLevelType w:val="hybridMultilevel"/>
    <w:tmpl w:val="3190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C4775B"/>
    <w:multiLevelType w:val="hybridMultilevel"/>
    <w:tmpl w:val="668A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F3888"/>
    <w:multiLevelType w:val="hybridMultilevel"/>
    <w:tmpl w:val="DA78EDA2"/>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5" w15:restartNumberingAfterBreak="0">
    <w:nsid w:val="082774C4"/>
    <w:multiLevelType w:val="hybridMultilevel"/>
    <w:tmpl w:val="B40C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E42C2"/>
    <w:multiLevelType w:val="hybridMultilevel"/>
    <w:tmpl w:val="4768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42BD2"/>
    <w:multiLevelType w:val="hybridMultilevel"/>
    <w:tmpl w:val="285A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6718F"/>
    <w:multiLevelType w:val="hybridMultilevel"/>
    <w:tmpl w:val="92E6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CC0147"/>
    <w:multiLevelType w:val="hybridMultilevel"/>
    <w:tmpl w:val="6AFEF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00E0D"/>
    <w:multiLevelType w:val="hybridMultilevel"/>
    <w:tmpl w:val="4D3A439E"/>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1" w15:restartNumberingAfterBreak="0">
    <w:nsid w:val="19B9062B"/>
    <w:multiLevelType w:val="hybridMultilevel"/>
    <w:tmpl w:val="97B473DC"/>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2" w15:restartNumberingAfterBreak="0">
    <w:nsid w:val="1D4A51A0"/>
    <w:multiLevelType w:val="hybridMultilevel"/>
    <w:tmpl w:val="7B64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374F57"/>
    <w:multiLevelType w:val="hybridMultilevel"/>
    <w:tmpl w:val="6F162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E5287"/>
    <w:multiLevelType w:val="hybridMultilevel"/>
    <w:tmpl w:val="C4F2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B3E43"/>
    <w:multiLevelType w:val="hybridMultilevel"/>
    <w:tmpl w:val="8558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328BA"/>
    <w:multiLevelType w:val="hybridMultilevel"/>
    <w:tmpl w:val="4848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A2EB4"/>
    <w:multiLevelType w:val="hybridMultilevel"/>
    <w:tmpl w:val="EDB6E0D0"/>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18" w15:restartNumberingAfterBreak="0">
    <w:nsid w:val="2C615198"/>
    <w:multiLevelType w:val="hybridMultilevel"/>
    <w:tmpl w:val="DA3CCB4E"/>
    <w:lvl w:ilvl="0" w:tplc="2FB0DE46">
      <w:start w:val="1"/>
      <w:numFmt w:val="decimal"/>
      <w:lvlText w:val="%1)"/>
      <w:lvlJc w:val="left"/>
      <w:pPr>
        <w:ind w:left="1100" w:hanging="38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404A23"/>
    <w:multiLevelType w:val="hybridMultilevel"/>
    <w:tmpl w:val="B388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B0AD2"/>
    <w:multiLevelType w:val="hybridMultilevel"/>
    <w:tmpl w:val="0364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D3791"/>
    <w:multiLevelType w:val="hybridMultilevel"/>
    <w:tmpl w:val="889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F276B"/>
    <w:multiLevelType w:val="hybridMultilevel"/>
    <w:tmpl w:val="01F8C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C10991"/>
    <w:multiLevelType w:val="hybridMultilevel"/>
    <w:tmpl w:val="8066320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4" w15:restartNumberingAfterBreak="0">
    <w:nsid w:val="4F0C3AB8"/>
    <w:multiLevelType w:val="hybridMultilevel"/>
    <w:tmpl w:val="BB6E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7749F"/>
    <w:multiLevelType w:val="hybridMultilevel"/>
    <w:tmpl w:val="F0D6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6600D"/>
    <w:multiLevelType w:val="hybridMultilevel"/>
    <w:tmpl w:val="E2B0FDBA"/>
    <w:lvl w:ilvl="0" w:tplc="2F54E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023163"/>
    <w:multiLevelType w:val="hybridMultilevel"/>
    <w:tmpl w:val="D8BA19C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28" w15:restartNumberingAfterBreak="0">
    <w:nsid w:val="579819E4"/>
    <w:multiLevelType w:val="hybridMultilevel"/>
    <w:tmpl w:val="E640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55670"/>
    <w:multiLevelType w:val="hybridMultilevel"/>
    <w:tmpl w:val="B482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46776"/>
    <w:multiLevelType w:val="hybridMultilevel"/>
    <w:tmpl w:val="6FAA3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DF7B0E"/>
    <w:multiLevelType w:val="multilevel"/>
    <w:tmpl w:val="4BBE41AE"/>
    <w:lvl w:ilvl="0">
      <w:start w:val="1"/>
      <w:numFmt w:val="decimal"/>
      <w:lvlText w:val="Chapter %1"/>
      <w:lvlJc w:val="left"/>
      <w:pPr>
        <w:ind w:left="360" w:hanging="360"/>
      </w:pPr>
      <w:rPr>
        <w:rFonts w:ascii="Calibri" w:hAnsi="Calibri" w:hint="default"/>
        <w:b/>
        <w:i w:val="0"/>
        <w:color w:val="A6A6A6" w:themeColor="background1" w:themeShade="A6"/>
        <w:u w:color="A6A6A6" w:themeColor="background1" w:themeShade="A6"/>
      </w:rPr>
    </w:lvl>
    <w:lvl w:ilvl="1">
      <w:start w:val="1"/>
      <w:numFmt w:val="decimal"/>
      <w:lvlText w:val="%1.%2"/>
      <w:lvlJc w:val="left"/>
      <w:pPr>
        <w:ind w:left="360" w:hanging="360"/>
      </w:pPr>
      <w:rPr>
        <w:rFonts w:hint="default"/>
        <w:b/>
        <w:bCs w:val="0"/>
        <w:i w:val="0"/>
        <w:iCs w:val="0"/>
        <w:caps w:val="0"/>
        <w:smallCaps w:val="0"/>
        <w:strike w:val="0"/>
        <w:dstrike w:val="0"/>
        <w:noProof w:val="0"/>
        <w:vanish w:val="0"/>
        <w:color w:val="694A77"/>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60" w:hanging="360"/>
      </w:pPr>
      <w:rPr>
        <w:rFonts w:hint="default"/>
        <w:b/>
        <w:bCs w:val="0"/>
        <w:i w:val="0"/>
        <w:iCs w:val="0"/>
        <w:caps w:val="0"/>
        <w:smallCaps w:val="0"/>
        <w:strike w:val="0"/>
        <w:dstrike w:val="0"/>
        <w:noProof w:val="0"/>
        <w:vanish w:val="0"/>
        <w:color w:val="694A77"/>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pStyle w:val="Heading6"/>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lvlText w:val=""/>
      <w:lvlJc w:val="left"/>
      <w:pPr>
        <w:ind w:left="0" w:firstLine="0"/>
      </w:pPr>
      <w:rPr>
        <w:rFonts w:hint="default"/>
      </w:rPr>
    </w:lvl>
    <w:lvl w:ilvl="8">
      <w:start w:val="1"/>
      <w:numFmt w:val="none"/>
      <w:pStyle w:val="Heading9"/>
      <w:lvlText w:val=""/>
      <w:lvlJc w:val="left"/>
      <w:pPr>
        <w:ind w:left="0" w:firstLine="0"/>
      </w:pPr>
      <w:rPr>
        <w:rFonts w:hint="default"/>
      </w:rPr>
    </w:lvl>
  </w:abstractNum>
  <w:abstractNum w:abstractNumId="32" w15:restartNumberingAfterBreak="0">
    <w:nsid w:val="66E4127D"/>
    <w:multiLevelType w:val="hybridMultilevel"/>
    <w:tmpl w:val="E00C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3185A"/>
    <w:multiLevelType w:val="hybridMultilevel"/>
    <w:tmpl w:val="D704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7D1E48"/>
    <w:multiLevelType w:val="hybridMultilevel"/>
    <w:tmpl w:val="F4B6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B3CA7"/>
    <w:multiLevelType w:val="hybridMultilevel"/>
    <w:tmpl w:val="9B9E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65122C"/>
    <w:multiLevelType w:val="hybridMultilevel"/>
    <w:tmpl w:val="282C8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0"/>
  </w:num>
  <w:num w:numId="3">
    <w:abstractNumId w:val="25"/>
  </w:num>
  <w:num w:numId="4">
    <w:abstractNumId w:val="18"/>
  </w:num>
  <w:num w:numId="5">
    <w:abstractNumId w:val="13"/>
  </w:num>
  <w:num w:numId="6">
    <w:abstractNumId w:val="14"/>
  </w:num>
  <w:num w:numId="7">
    <w:abstractNumId w:val="27"/>
  </w:num>
  <w:num w:numId="8">
    <w:abstractNumId w:val="33"/>
  </w:num>
  <w:num w:numId="9">
    <w:abstractNumId w:val="28"/>
  </w:num>
  <w:num w:numId="10">
    <w:abstractNumId w:val="7"/>
  </w:num>
  <w:num w:numId="11">
    <w:abstractNumId w:val="4"/>
  </w:num>
  <w:num w:numId="12">
    <w:abstractNumId w:val="21"/>
  </w:num>
  <w:num w:numId="13">
    <w:abstractNumId w:val="10"/>
  </w:num>
  <w:num w:numId="14">
    <w:abstractNumId w:val="1"/>
  </w:num>
  <w:num w:numId="15">
    <w:abstractNumId w:val="19"/>
  </w:num>
  <w:num w:numId="16">
    <w:abstractNumId w:val="12"/>
  </w:num>
  <w:num w:numId="17">
    <w:abstractNumId w:val="32"/>
  </w:num>
  <w:num w:numId="18">
    <w:abstractNumId w:val="30"/>
  </w:num>
  <w:num w:numId="19">
    <w:abstractNumId w:val="36"/>
  </w:num>
  <w:num w:numId="20">
    <w:abstractNumId w:val="29"/>
  </w:num>
  <w:num w:numId="21">
    <w:abstractNumId w:val="22"/>
  </w:num>
  <w:num w:numId="22">
    <w:abstractNumId w:val="11"/>
  </w:num>
  <w:num w:numId="23">
    <w:abstractNumId w:val="8"/>
  </w:num>
  <w:num w:numId="24">
    <w:abstractNumId w:val="16"/>
  </w:num>
  <w:num w:numId="25">
    <w:abstractNumId w:val="5"/>
  </w:num>
  <w:num w:numId="26">
    <w:abstractNumId w:val="24"/>
  </w:num>
  <w:num w:numId="27">
    <w:abstractNumId w:val="17"/>
  </w:num>
  <w:num w:numId="28">
    <w:abstractNumId w:val="23"/>
  </w:num>
  <w:num w:numId="29">
    <w:abstractNumId w:val="3"/>
  </w:num>
  <w:num w:numId="30">
    <w:abstractNumId w:val="2"/>
  </w:num>
  <w:num w:numId="31">
    <w:abstractNumId w:val="34"/>
  </w:num>
  <w:num w:numId="32">
    <w:abstractNumId w:val="35"/>
  </w:num>
  <w:num w:numId="33">
    <w:abstractNumId w:val="20"/>
  </w:num>
  <w:num w:numId="34">
    <w:abstractNumId w:val="15"/>
  </w:num>
  <w:num w:numId="35">
    <w:abstractNumId w:val="9"/>
  </w:num>
  <w:num w:numId="36">
    <w:abstractNumId w:val="26"/>
  </w:num>
  <w:num w:numId="37">
    <w:abstractNumId w:val="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removePersonalInformation/>
  <w:removeDateAndTime/>
  <w:embedTrueType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96"/>
    <w:rsid w:val="0000122D"/>
    <w:rsid w:val="00002126"/>
    <w:rsid w:val="0000440B"/>
    <w:rsid w:val="00005070"/>
    <w:rsid w:val="00006D5D"/>
    <w:rsid w:val="00010BF6"/>
    <w:rsid w:val="000131BE"/>
    <w:rsid w:val="00015E0C"/>
    <w:rsid w:val="00016600"/>
    <w:rsid w:val="000176E6"/>
    <w:rsid w:val="000200B8"/>
    <w:rsid w:val="00021DBF"/>
    <w:rsid w:val="00024527"/>
    <w:rsid w:val="000255CE"/>
    <w:rsid w:val="0002565A"/>
    <w:rsid w:val="00025872"/>
    <w:rsid w:val="00034B75"/>
    <w:rsid w:val="00035577"/>
    <w:rsid w:val="000375ED"/>
    <w:rsid w:val="00037A6E"/>
    <w:rsid w:val="000419D5"/>
    <w:rsid w:val="00045370"/>
    <w:rsid w:val="00046F7A"/>
    <w:rsid w:val="00047623"/>
    <w:rsid w:val="00050C0F"/>
    <w:rsid w:val="00051C60"/>
    <w:rsid w:val="00052382"/>
    <w:rsid w:val="00056850"/>
    <w:rsid w:val="00057872"/>
    <w:rsid w:val="00057B71"/>
    <w:rsid w:val="000616E6"/>
    <w:rsid w:val="00061B53"/>
    <w:rsid w:val="000627BF"/>
    <w:rsid w:val="00063DD8"/>
    <w:rsid w:val="0006568A"/>
    <w:rsid w:val="0007150B"/>
    <w:rsid w:val="00071AD2"/>
    <w:rsid w:val="00076F0F"/>
    <w:rsid w:val="00083A46"/>
    <w:rsid w:val="00084253"/>
    <w:rsid w:val="00087DF7"/>
    <w:rsid w:val="000902D3"/>
    <w:rsid w:val="00090FC2"/>
    <w:rsid w:val="00093CC6"/>
    <w:rsid w:val="0009793D"/>
    <w:rsid w:val="00097AC6"/>
    <w:rsid w:val="000A1779"/>
    <w:rsid w:val="000A2CF8"/>
    <w:rsid w:val="000A3A20"/>
    <w:rsid w:val="000A4FC8"/>
    <w:rsid w:val="000A713D"/>
    <w:rsid w:val="000A7572"/>
    <w:rsid w:val="000B0E9F"/>
    <w:rsid w:val="000B226E"/>
    <w:rsid w:val="000B774C"/>
    <w:rsid w:val="000C457E"/>
    <w:rsid w:val="000C4B64"/>
    <w:rsid w:val="000C4E4E"/>
    <w:rsid w:val="000D16BC"/>
    <w:rsid w:val="000D1E15"/>
    <w:rsid w:val="000D1F49"/>
    <w:rsid w:val="000D278D"/>
    <w:rsid w:val="000D59D0"/>
    <w:rsid w:val="000D68BC"/>
    <w:rsid w:val="000D7102"/>
    <w:rsid w:val="000E0461"/>
    <w:rsid w:val="000E0ECB"/>
    <w:rsid w:val="000E3835"/>
    <w:rsid w:val="000E4BE8"/>
    <w:rsid w:val="000E4BFA"/>
    <w:rsid w:val="000E6867"/>
    <w:rsid w:val="000F0321"/>
    <w:rsid w:val="000F0F5E"/>
    <w:rsid w:val="000F39CF"/>
    <w:rsid w:val="000F68F9"/>
    <w:rsid w:val="000F6D76"/>
    <w:rsid w:val="000F6EA2"/>
    <w:rsid w:val="000F6EEA"/>
    <w:rsid w:val="00100066"/>
    <w:rsid w:val="0010259A"/>
    <w:rsid w:val="00102D82"/>
    <w:rsid w:val="00105704"/>
    <w:rsid w:val="001060B6"/>
    <w:rsid w:val="00111743"/>
    <w:rsid w:val="00114925"/>
    <w:rsid w:val="00114EB3"/>
    <w:rsid w:val="00115008"/>
    <w:rsid w:val="00115659"/>
    <w:rsid w:val="001157DF"/>
    <w:rsid w:val="0011682C"/>
    <w:rsid w:val="001169EF"/>
    <w:rsid w:val="00116E76"/>
    <w:rsid w:val="001173C9"/>
    <w:rsid w:val="00120495"/>
    <w:rsid w:val="00121779"/>
    <w:rsid w:val="001229B3"/>
    <w:rsid w:val="00124452"/>
    <w:rsid w:val="0012466A"/>
    <w:rsid w:val="00125236"/>
    <w:rsid w:val="0012549E"/>
    <w:rsid w:val="00127A63"/>
    <w:rsid w:val="00132141"/>
    <w:rsid w:val="001328EF"/>
    <w:rsid w:val="00135CC6"/>
    <w:rsid w:val="0013763B"/>
    <w:rsid w:val="0013788E"/>
    <w:rsid w:val="00137A20"/>
    <w:rsid w:val="00137E27"/>
    <w:rsid w:val="00140532"/>
    <w:rsid w:val="001442CF"/>
    <w:rsid w:val="00144A79"/>
    <w:rsid w:val="00146A1C"/>
    <w:rsid w:val="0015104C"/>
    <w:rsid w:val="00151D7C"/>
    <w:rsid w:val="00153402"/>
    <w:rsid w:val="00153580"/>
    <w:rsid w:val="0015693E"/>
    <w:rsid w:val="001573D6"/>
    <w:rsid w:val="00157D28"/>
    <w:rsid w:val="00157EB8"/>
    <w:rsid w:val="00161205"/>
    <w:rsid w:val="001634B0"/>
    <w:rsid w:val="00163649"/>
    <w:rsid w:val="001649D0"/>
    <w:rsid w:val="00164CBC"/>
    <w:rsid w:val="001662DE"/>
    <w:rsid w:val="001704C8"/>
    <w:rsid w:val="001712C3"/>
    <w:rsid w:val="001727CA"/>
    <w:rsid w:val="00172DBC"/>
    <w:rsid w:val="00176BD0"/>
    <w:rsid w:val="00183AFB"/>
    <w:rsid w:val="00185062"/>
    <w:rsid w:val="00186699"/>
    <w:rsid w:val="00190DEB"/>
    <w:rsid w:val="00192E65"/>
    <w:rsid w:val="0019342E"/>
    <w:rsid w:val="0019481C"/>
    <w:rsid w:val="00195B92"/>
    <w:rsid w:val="0019619C"/>
    <w:rsid w:val="00197E13"/>
    <w:rsid w:val="001A270A"/>
    <w:rsid w:val="001A4F58"/>
    <w:rsid w:val="001A73C9"/>
    <w:rsid w:val="001A7C12"/>
    <w:rsid w:val="001B0F0D"/>
    <w:rsid w:val="001B10B4"/>
    <w:rsid w:val="001B1961"/>
    <w:rsid w:val="001B1A88"/>
    <w:rsid w:val="001B1C59"/>
    <w:rsid w:val="001B2BCB"/>
    <w:rsid w:val="001B2C89"/>
    <w:rsid w:val="001B56DF"/>
    <w:rsid w:val="001B6261"/>
    <w:rsid w:val="001B6629"/>
    <w:rsid w:val="001B68C2"/>
    <w:rsid w:val="001B6957"/>
    <w:rsid w:val="001C1324"/>
    <w:rsid w:val="001C7111"/>
    <w:rsid w:val="001D0735"/>
    <w:rsid w:val="001D1DB2"/>
    <w:rsid w:val="001D3344"/>
    <w:rsid w:val="001D3B42"/>
    <w:rsid w:val="001D6020"/>
    <w:rsid w:val="001D7A7A"/>
    <w:rsid w:val="001E28AE"/>
    <w:rsid w:val="001E636C"/>
    <w:rsid w:val="001E6FD7"/>
    <w:rsid w:val="001E77AC"/>
    <w:rsid w:val="001F43B3"/>
    <w:rsid w:val="001F5109"/>
    <w:rsid w:val="001F63ED"/>
    <w:rsid w:val="001F6A6E"/>
    <w:rsid w:val="001F6CF3"/>
    <w:rsid w:val="001F732E"/>
    <w:rsid w:val="002074F2"/>
    <w:rsid w:val="0021212D"/>
    <w:rsid w:val="002131F3"/>
    <w:rsid w:val="00213627"/>
    <w:rsid w:val="00214F11"/>
    <w:rsid w:val="00214FB1"/>
    <w:rsid w:val="002154B2"/>
    <w:rsid w:val="00215588"/>
    <w:rsid w:val="00215751"/>
    <w:rsid w:val="00216127"/>
    <w:rsid w:val="00216E70"/>
    <w:rsid w:val="00217B3E"/>
    <w:rsid w:val="002213B7"/>
    <w:rsid w:val="0022195D"/>
    <w:rsid w:val="002243E5"/>
    <w:rsid w:val="00225455"/>
    <w:rsid w:val="002256B0"/>
    <w:rsid w:val="00227152"/>
    <w:rsid w:val="002337BD"/>
    <w:rsid w:val="00240555"/>
    <w:rsid w:val="002417F4"/>
    <w:rsid w:val="0024661D"/>
    <w:rsid w:val="002507D8"/>
    <w:rsid w:val="0025166D"/>
    <w:rsid w:val="00254C73"/>
    <w:rsid w:val="0025602F"/>
    <w:rsid w:val="00262013"/>
    <w:rsid w:val="0026218E"/>
    <w:rsid w:val="00264705"/>
    <w:rsid w:val="00266634"/>
    <w:rsid w:val="00270FC8"/>
    <w:rsid w:val="002746A2"/>
    <w:rsid w:val="00274E2C"/>
    <w:rsid w:val="0027711C"/>
    <w:rsid w:val="002870B7"/>
    <w:rsid w:val="00293901"/>
    <w:rsid w:val="00293BC3"/>
    <w:rsid w:val="0029426C"/>
    <w:rsid w:val="00297973"/>
    <w:rsid w:val="002A0E47"/>
    <w:rsid w:val="002A1480"/>
    <w:rsid w:val="002A296E"/>
    <w:rsid w:val="002A48AE"/>
    <w:rsid w:val="002A5703"/>
    <w:rsid w:val="002A63BD"/>
    <w:rsid w:val="002A66EC"/>
    <w:rsid w:val="002B20BC"/>
    <w:rsid w:val="002B4C88"/>
    <w:rsid w:val="002B4D25"/>
    <w:rsid w:val="002C01D8"/>
    <w:rsid w:val="002C32A4"/>
    <w:rsid w:val="002C3B65"/>
    <w:rsid w:val="002C3DCE"/>
    <w:rsid w:val="002C56E6"/>
    <w:rsid w:val="002C7C9A"/>
    <w:rsid w:val="002D2733"/>
    <w:rsid w:val="002D5BEC"/>
    <w:rsid w:val="002E0E70"/>
    <w:rsid w:val="002E4AFC"/>
    <w:rsid w:val="002E6A22"/>
    <w:rsid w:val="002E6C1E"/>
    <w:rsid w:val="002E751F"/>
    <w:rsid w:val="002E7F6F"/>
    <w:rsid w:val="002F2708"/>
    <w:rsid w:val="002F2F66"/>
    <w:rsid w:val="002F39E4"/>
    <w:rsid w:val="002F3F1B"/>
    <w:rsid w:val="002F52BE"/>
    <w:rsid w:val="0030032A"/>
    <w:rsid w:val="003046A5"/>
    <w:rsid w:val="00305F53"/>
    <w:rsid w:val="00306647"/>
    <w:rsid w:val="003129AD"/>
    <w:rsid w:val="00314968"/>
    <w:rsid w:val="003150F1"/>
    <w:rsid w:val="00316371"/>
    <w:rsid w:val="003209B0"/>
    <w:rsid w:val="00325D4F"/>
    <w:rsid w:val="0032763A"/>
    <w:rsid w:val="00330D2B"/>
    <w:rsid w:val="003311D7"/>
    <w:rsid w:val="0033555D"/>
    <w:rsid w:val="00341C5F"/>
    <w:rsid w:val="00341C64"/>
    <w:rsid w:val="003440D2"/>
    <w:rsid w:val="00346333"/>
    <w:rsid w:val="00352E49"/>
    <w:rsid w:val="00353A61"/>
    <w:rsid w:val="0035565D"/>
    <w:rsid w:val="003569B6"/>
    <w:rsid w:val="00356FE1"/>
    <w:rsid w:val="00361E11"/>
    <w:rsid w:val="0036225B"/>
    <w:rsid w:val="00362E0C"/>
    <w:rsid w:val="0037054E"/>
    <w:rsid w:val="003716B7"/>
    <w:rsid w:val="00371B96"/>
    <w:rsid w:val="0037299B"/>
    <w:rsid w:val="003731BD"/>
    <w:rsid w:val="0037454A"/>
    <w:rsid w:val="003746B0"/>
    <w:rsid w:val="0037617F"/>
    <w:rsid w:val="00376426"/>
    <w:rsid w:val="003812FB"/>
    <w:rsid w:val="003845B9"/>
    <w:rsid w:val="0039186D"/>
    <w:rsid w:val="0039514C"/>
    <w:rsid w:val="003A4EB5"/>
    <w:rsid w:val="003A5159"/>
    <w:rsid w:val="003A6A4F"/>
    <w:rsid w:val="003A78CB"/>
    <w:rsid w:val="003A7DF6"/>
    <w:rsid w:val="003B019C"/>
    <w:rsid w:val="003B0C56"/>
    <w:rsid w:val="003B183F"/>
    <w:rsid w:val="003B2266"/>
    <w:rsid w:val="003B3106"/>
    <w:rsid w:val="003B5EFB"/>
    <w:rsid w:val="003C1FB2"/>
    <w:rsid w:val="003C5EF4"/>
    <w:rsid w:val="003C6346"/>
    <w:rsid w:val="003C6487"/>
    <w:rsid w:val="003E5A45"/>
    <w:rsid w:val="003E6F0E"/>
    <w:rsid w:val="003F0847"/>
    <w:rsid w:val="003F2D9D"/>
    <w:rsid w:val="003F2E7F"/>
    <w:rsid w:val="003F388B"/>
    <w:rsid w:val="003F41B4"/>
    <w:rsid w:val="003F689D"/>
    <w:rsid w:val="0040090B"/>
    <w:rsid w:val="00402190"/>
    <w:rsid w:val="00402A25"/>
    <w:rsid w:val="00404052"/>
    <w:rsid w:val="0040424A"/>
    <w:rsid w:val="00405CEE"/>
    <w:rsid w:val="0041103E"/>
    <w:rsid w:val="00411AED"/>
    <w:rsid w:val="00412736"/>
    <w:rsid w:val="00413631"/>
    <w:rsid w:val="004167C2"/>
    <w:rsid w:val="00416CA4"/>
    <w:rsid w:val="00431B7D"/>
    <w:rsid w:val="00431FD5"/>
    <w:rsid w:val="00434032"/>
    <w:rsid w:val="00435C92"/>
    <w:rsid w:val="0043745C"/>
    <w:rsid w:val="004424AB"/>
    <w:rsid w:val="00446AFD"/>
    <w:rsid w:val="0044787B"/>
    <w:rsid w:val="00452A43"/>
    <w:rsid w:val="0045369C"/>
    <w:rsid w:val="0045385A"/>
    <w:rsid w:val="00455159"/>
    <w:rsid w:val="004606ED"/>
    <w:rsid w:val="00460D60"/>
    <w:rsid w:val="00460F85"/>
    <w:rsid w:val="0046149D"/>
    <w:rsid w:val="0046302A"/>
    <w:rsid w:val="0046454B"/>
    <w:rsid w:val="00467DF2"/>
    <w:rsid w:val="00471EF3"/>
    <w:rsid w:val="00474B45"/>
    <w:rsid w:val="004774B8"/>
    <w:rsid w:val="004779F8"/>
    <w:rsid w:val="00481396"/>
    <w:rsid w:val="00485AA9"/>
    <w:rsid w:val="00487783"/>
    <w:rsid w:val="00487D2D"/>
    <w:rsid w:val="00490AE1"/>
    <w:rsid w:val="00491975"/>
    <w:rsid w:val="004944CF"/>
    <w:rsid w:val="00497FF0"/>
    <w:rsid w:val="004B4280"/>
    <w:rsid w:val="004C0377"/>
    <w:rsid w:val="004C08D6"/>
    <w:rsid w:val="004C3673"/>
    <w:rsid w:val="004C5025"/>
    <w:rsid w:val="004C575A"/>
    <w:rsid w:val="004C60C4"/>
    <w:rsid w:val="004D207B"/>
    <w:rsid w:val="004D2C74"/>
    <w:rsid w:val="004D40F3"/>
    <w:rsid w:val="004D5CD8"/>
    <w:rsid w:val="004D5D62"/>
    <w:rsid w:val="004E146B"/>
    <w:rsid w:val="004E251F"/>
    <w:rsid w:val="004E32EC"/>
    <w:rsid w:val="004E5CC7"/>
    <w:rsid w:val="004E603E"/>
    <w:rsid w:val="004E7455"/>
    <w:rsid w:val="004F58AF"/>
    <w:rsid w:val="004F72AD"/>
    <w:rsid w:val="00500D90"/>
    <w:rsid w:val="0050118A"/>
    <w:rsid w:val="00503C13"/>
    <w:rsid w:val="00507283"/>
    <w:rsid w:val="005108C1"/>
    <w:rsid w:val="005112D0"/>
    <w:rsid w:val="0051134E"/>
    <w:rsid w:val="005130B7"/>
    <w:rsid w:val="00514103"/>
    <w:rsid w:val="0051577A"/>
    <w:rsid w:val="005171FC"/>
    <w:rsid w:val="00517929"/>
    <w:rsid w:val="00524999"/>
    <w:rsid w:val="0052792E"/>
    <w:rsid w:val="00530843"/>
    <w:rsid w:val="00533E18"/>
    <w:rsid w:val="00534048"/>
    <w:rsid w:val="0053452C"/>
    <w:rsid w:val="00534C08"/>
    <w:rsid w:val="005353EA"/>
    <w:rsid w:val="005354A2"/>
    <w:rsid w:val="00537529"/>
    <w:rsid w:val="00537948"/>
    <w:rsid w:val="00543717"/>
    <w:rsid w:val="00546358"/>
    <w:rsid w:val="005475B6"/>
    <w:rsid w:val="005476D1"/>
    <w:rsid w:val="00550652"/>
    <w:rsid w:val="0055416F"/>
    <w:rsid w:val="0055487E"/>
    <w:rsid w:val="00555909"/>
    <w:rsid w:val="00555BA8"/>
    <w:rsid w:val="00555DEC"/>
    <w:rsid w:val="0055635F"/>
    <w:rsid w:val="005654A7"/>
    <w:rsid w:val="00566B90"/>
    <w:rsid w:val="00567831"/>
    <w:rsid w:val="00577E06"/>
    <w:rsid w:val="00581313"/>
    <w:rsid w:val="00581F3E"/>
    <w:rsid w:val="0058214B"/>
    <w:rsid w:val="00582490"/>
    <w:rsid w:val="005936FD"/>
    <w:rsid w:val="005953E8"/>
    <w:rsid w:val="005978DE"/>
    <w:rsid w:val="005A1EE7"/>
    <w:rsid w:val="005A3522"/>
    <w:rsid w:val="005A3BF7"/>
    <w:rsid w:val="005A3FED"/>
    <w:rsid w:val="005A6DA6"/>
    <w:rsid w:val="005B0C79"/>
    <w:rsid w:val="005B346A"/>
    <w:rsid w:val="005B440B"/>
    <w:rsid w:val="005B5904"/>
    <w:rsid w:val="005B66D1"/>
    <w:rsid w:val="005B687F"/>
    <w:rsid w:val="005C052D"/>
    <w:rsid w:val="005C05ED"/>
    <w:rsid w:val="005C3B0B"/>
    <w:rsid w:val="005C42B4"/>
    <w:rsid w:val="005C5B92"/>
    <w:rsid w:val="005D0825"/>
    <w:rsid w:val="005D2222"/>
    <w:rsid w:val="005D22DC"/>
    <w:rsid w:val="005D315A"/>
    <w:rsid w:val="005D37F6"/>
    <w:rsid w:val="005D3B08"/>
    <w:rsid w:val="005D567F"/>
    <w:rsid w:val="005D7279"/>
    <w:rsid w:val="005D73FE"/>
    <w:rsid w:val="005D7EC6"/>
    <w:rsid w:val="005E04BA"/>
    <w:rsid w:val="005E0682"/>
    <w:rsid w:val="005E0D57"/>
    <w:rsid w:val="005E14BE"/>
    <w:rsid w:val="005E16F4"/>
    <w:rsid w:val="005E1AA2"/>
    <w:rsid w:val="005E30B2"/>
    <w:rsid w:val="005E5FC1"/>
    <w:rsid w:val="005E6853"/>
    <w:rsid w:val="005E7655"/>
    <w:rsid w:val="005E7BB1"/>
    <w:rsid w:val="005F1EEA"/>
    <w:rsid w:val="005F2035"/>
    <w:rsid w:val="005F214D"/>
    <w:rsid w:val="005F632D"/>
    <w:rsid w:val="005F78E5"/>
    <w:rsid w:val="005F7990"/>
    <w:rsid w:val="00603EE5"/>
    <w:rsid w:val="006050D9"/>
    <w:rsid w:val="00605362"/>
    <w:rsid w:val="00606D7E"/>
    <w:rsid w:val="00606F95"/>
    <w:rsid w:val="00610121"/>
    <w:rsid w:val="006111D9"/>
    <w:rsid w:val="00613CC6"/>
    <w:rsid w:val="006167A3"/>
    <w:rsid w:val="00616835"/>
    <w:rsid w:val="00620FB7"/>
    <w:rsid w:val="00621519"/>
    <w:rsid w:val="00621A2F"/>
    <w:rsid w:val="006226FC"/>
    <w:rsid w:val="006247DC"/>
    <w:rsid w:val="006251F1"/>
    <w:rsid w:val="006303AB"/>
    <w:rsid w:val="00632025"/>
    <w:rsid w:val="00635B84"/>
    <w:rsid w:val="00636906"/>
    <w:rsid w:val="0063739C"/>
    <w:rsid w:val="00640B29"/>
    <w:rsid w:val="006463D2"/>
    <w:rsid w:val="006518A4"/>
    <w:rsid w:val="006563FE"/>
    <w:rsid w:val="006571E4"/>
    <w:rsid w:val="00657857"/>
    <w:rsid w:val="00661012"/>
    <w:rsid w:val="00666D43"/>
    <w:rsid w:val="00666EBB"/>
    <w:rsid w:val="00667158"/>
    <w:rsid w:val="0066743C"/>
    <w:rsid w:val="006704A9"/>
    <w:rsid w:val="0067098E"/>
    <w:rsid w:val="00671BBF"/>
    <w:rsid w:val="00672B0F"/>
    <w:rsid w:val="00673CDB"/>
    <w:rsid w:val="00675D45"/>
    <w:rsid w:val="00676E32"/>
    <w:rsid w:val="00681002"/>
    <w:rsid w:val="006815D9"/>
    <w:rsid w:val="0068348B"/>
    <w:rsid w:val="00684FE5"/>
    <w:rsid w:val="00691238"/>
    <w:rsid w:val="006919E5"/>
    <w:rsid w:val="0069691C"/>
    <w:rsid w:val="00696BE8"/>
    <w:rsid w:val="006A2B43"/>
    <w:rsid w:val="006A4EEC"/>
    <w:rsid w:val="006A5F0E"/>
    <w:rsid w:val="006A6CAA"/>
    <w:rsid w:val="006A7BB4"/>
    <w:rsid w:val="006B1692"/>
    <w:rsid w:val="006B64E7"/>
    <w:rsid w:val="006C48C5"/>
    <w:rsid w:val="006C5257"/>
    <w:rsid w:val="006C5474"/>
    <w:rsid w:val="006C61EB"/>
    <w:rsid w:val="006C6EC0"/>
    <w:rsid w:val="006D0F8B"/>
    <w:rsid w:val="006D628C"/>
    <w:rsid w:val="006E08BC"/>
    <w:rsid w:val="006E2158"/>
    <w:rsid w:val="006E23B3"/>
    <w:rsid w:val="006E2B96"/>
    <w:rsid w:val="006E2D63"/>
    <w:rsid w:val="006E4B83"/>
    <w:rsid w:val="006F0B3E"/>
    <w:rsid w:val="006F64B0"/>
    <w:rsid w:val="00703E8B"/>
    <w:rsid w:val="007045CB"/>
    <w:rsid w:val="00704707"/>
    <w:rsid w:val="007121B9"/>
    <w:rsid w:val="0071256D"/>
    <w:rsid w:val="00716F50"/>
    <w:rsid w:val="00717AEE"/>
    <w:rsid w:val="007213AD"/>
    <w:rsid w:val="00725EE1"/>
    <w:rsid w:val="0073069C"/>
    <w:rsid w:val="0073283E"/>
    <w:rsid w:val="007344D2"/>
    <w:rsid w:val="00735502"/>
    <w:rsid w:val="0073714F"/>
    <w:rsid w:val="00737C52"/>
    <w:rsid w:val="00741256"/>
    <w:rsid w:val="00743274"/>
    <w:rsid w:val="0074339C"/>
    <w:rsid w:val="007444FD"/>
    <w:rsid w:val="00747596"/>
    <w:rsid w:val="0074765D"/>
    <w:rsid w:val="00754131"/>
    <w:rsid w:val="0075539D"/>
    <w:rsid w:val="00756230"/>
    <w:rsid w:val="00756957"/>
    <w:rsid w:val="00760019"/>
    <w:rsid w:val="0076233F"/>
    <w:rsid w:val="007642B2"/>
    <w:rsid w:val="00770F25"/>
    <w:rsid w:val="00773436"/>
    <w:rsid w:val="00775934"/>
    <w:rsid w:val="007759E8"/>
    <w:rsid w:val="0078431A"/>
    <w:rsid w:val="00786873"/>
    <w:rsid w:val="00790C03"/>
    <w:rsid w:val="00791436"/>
    <w:rsid w:val="007928F9"/>
    <w:rsid w:val="0079369C"/>
    <w:rsid w:val="00793B37"/>
    <w:rsid w:val="00796258"/>
    <w:rsid w:val="007A0D62"/>
    <w:rsid w:val="007A287F"/>
    <w:rsid w:val="007A35A8"/>
    <w:rsid w:val="007A66C6"/>
    <w:rsid w:val="007A6AC4"/>
    <w:rsid w:val="007B0A85"/>
    <w:rsid w:val="007B2B41"/>
    <w:rsid w:val="007C1B7B"/>
    <w:rsid w:val="007C4D45"/>
    <w:rsid w:val="007C4ECA"/>
    <w:rsid w:val="007C6A52"/>
    <w:rsid w:val="007C6CD3"/>
    <w:rsid w:val="007C6FD7"/>
    <w:rsid w:val="007D0CDC"/>
    <w:rsid w:val="007D1939"/>
    <w:rsid w:val="007D2F84"/>
    <w:rsid w:val="007D72D0"/>
    <w:rsid w:val="007E047B"/>
    <w:rsid w:val="007E1E80"/>
    <w:rsid w:val="007E21EB"/>
    <w:rsid w:val="007E2A86"/>
    <w:rsid w:val="007E3F47"/>
    <w:rsid w:val="007E57B0"/>
    <w:rsid w:val="007E5FB8"/>
    <w:rsid w:val="007E6618"/>
    <w:rsid w:val="007E77C2"/>
    <w:rsid w:val="007F0628"/>
    <w:rsid w:val="007F1652"/>
    <w:rsid w:val="007F3F22"/>
    <w:rsid w:val="007F47AC"/>
    <w:rsid w:val="007F5482"/>
    <w:rsid w:val="007F5863"/>
    <w:rsid w:val="007F75F9"/>
    <w:rsid w:val="008020B4"/>
    <w:rsid w:val="008022B7"/>
    <w:rsid w:val="00802450"/>
    <w:rsid w:val="00802BDF"/>
    <w:rsid w:val="008030E1"/>
    <w:rsid w:val="008034E2"/>
    <w:rsid w:val="0080559A"/>
    <w:rsid w:val="00805AE7"/>
    <w:rsid w:val="00807CAD"/>
    <w:rsid w:val="00811459"/>
    <w:rsid w:val="00812E06"/>
    <w:rsid w:val="00815D88"/>
    <w:rsid w:val="00817077"/>
    <w:rsid w:val="00817698"/>
    <w:rsid w:val="00817FCD"/>
    <w:rsid w:val="0082043E"/>
    <w:rsid w:val="008229CB"/>
    <w:rsid w:val="00826222"/>
    <w:rsid w:val="00827943"/>
    <w:rsid w:val="00831134"/>
    <w:rsid w:val="008311CD"/>
    <w:rsid w:val="00831757"/>
    <w:rsid w:val="00831B89"/>
    <w:rsid w:val="00835392"/>
    <w:rsid w:val="00837BBF"/>
    <w:rsid w:val="00841B29"/>
    <w:rsid w:val="00843494"/>
    <w:rsid w:val="00843678"/>
    <w:rsid w:val="00845727"/>
    <w:rsid w:val="00845815"/>
    <w:rsid w:val="00851DFD"/>
    <w:rsid w:val="0085335C"/>
    <w:rsid w:val="008543F0"/>
    <w:rsid w:val="00854D88"/>
    <w:rsid w:val="00856DCE"/>
    <w:rsid w:val="008603FE"/>
    <w:rsid w:val="00860CE6"/>
    <w:rsid w:val="008653CC"/>
    <w:rsid w:val="00866995"/>
    <w:rsid w:val="00870C9A"/>
    <w:rsid w:val="00870FF5"/>
    <w:rsid w:val="00872B66"/>
    <w:rsid w:val="008759C3"/>
    <w:rsid w:val="008776A1"/>
    <w:rsid w:val="00877EAD"/>
    <w:rsid w:val="00887581"/>
    <w:rsid w:val="008905B1"/>
    <w:rsid w:val="008909F4"/>
    <w:rsid w:val="0089461C"/>
    <w:rsid w:val="008950F2"/>
    <w:rsid w:val="00896BB5"/>
    <w:rsid w:val="00896BC6"/>
    <w:rsid w:val="008971F9"/>
    <w:rsid w:val="008A000F"/>
    <w:rsid w:val="008A0092"/>
    <w:rsid w:val="008A419A"/>
    <w:rsid w:val="008B7D5D"/>
    <w:rsid w:val="008C19D3"/>
    <w:rsid w:val="008C33D6"/>
    <w:rsid w:val="008C42B8"/>
    <w:rsid w:val="008C4613"/>
    <w:rsid w:val="008C567C"/>
    <w:rsid w:val="008C6C07"/>
    <w:rsid w:val="008C7635"/>
    <w:rsid w:val="008D14C8"/>
    <w:rsid w:val="008D4674"/>
    <w:rsid w:val="008D77F8"/>
    <w:rsid w:val="008D7998"/>
    <w:rsid w:val="008E0D1F"/>
    <w:rsid w:val="008E1EFD"/>
    <w:rsid w:val="008E203A"/>
    <w:rsid w:val="008E23B2"/>
    <w:rsid w:val="008E2960"/>
    <w:rsid w:val="008E37DB"/>
    <w:rsid w:val="008E407F"/>
    <w:rsid w:val="008E47E0"/>
    <w:rsid w:val="008E4EF3"/>
    <w:rsid w:val="008E5A42"/>
    <w:rsid w:val="008E657B"/>
    <w:rsid w:val="008E67F2"/>
    <w:rsid w:val="008F427D"/>
    <w:rsid w:val="008F55E4"/>
    <w:rsid w:val="008F694F"/>
    <w:rsid w:val="008F7667"/>
    <w:rsid w:val="00902E83"/>
    <w:rsid w:val="00903776"/>
    <w:rsid w:val="009073B6"/>
    <w:rsid w:val="00907D56"/>
    <w:rsid w:val="00910B21"/>
    <w:rsid w:val="009111C2"/>
    <w:rsid w:val="0091229C"/>
    <w:rsid w:val="009129A0"/>
    <w:rsid w:val="00915E13"/>
    <w:rsid w:val="00916DE2"/>
    <w:rsid w:val="00920862"/>
    <w:rsid w:val="00921959"/>
    <w:rsid w:val="00921C62"/>
    <w:rsid w:val="009249CE"/>
    <w:rsid w:val="009263BA"/>
    <w:rsid w:val="00927584"/>
    <w:rsid w:val="00930BE7"/>
    <w:rsid w:val="00931ACD"/>
    <w:rsid w:val="009347AB"/>
    <w:rsid w:val="009365BD"/>
    <w:rsid w:val="00940E73"/>
    <w:rsid w:val="00942001"/>
    <w:rsid w:val="00946221"/>
    <w:rsid w:val="009478E1"/>
    <w:rsid w:val="00947F35"/>
    <w:rsid w:val="0095287E"/>
    <w:rsid w:val="00953621"/>
    <w:rsid w:val="00954F2E"/>
    <w:rsid w:val="009550C3"/>
    <w:rsid w:val="009565C8"/>
    <w:rsid w:val="00957C03"/>
    <w:rsid w:val="00960C22"/>
    <w:rsid w:val="0096726D"/>
    <w:rsid w:val="00975D83"/>
    <w:rsid w:val="009766A0"/>
    <w:rsid w:val="00977BA8"/>
    <w:rsid w:val="0098025E"/>
    <w:rsid w:val="0098057C"/>
    <w:rsid w:val="009822A7"/>
    <w:rsid w:val="009837DE"/>
    <w:rsid w:val="009858DD"/>
    <w:rsid w:val="0098597D"/>
    <w:rsid w:val="00987335"/>
    <w:rsid w:val="00987F22"/>
    <w:rsid w:val="00987F89"/>
    <w:rsid w:val="00991EDB"/>
    <w:rsid w:val="009929ED"/>
    <w:rsid w:val="0099323E"/>
    <w:rsid w:val="009A0DDE"/>
    <w:rsid w:val="009A430A"/>
    <w:rsid w:val="009B15B0"/>
    <w:rsid w:val="009B3405"/>
    <w:rsid w:val="009B3E02"/>
    <w:rsid w:val="009B5C0C"/>
    <w:rsid w:val="009B5C67"/>
    <w:rsid w:val="009B6CEF"/>
    <w:rsid w:val="009C1017"/>
    <w:rsid w:val="009C62A2"/>
    <w:rsid w:val="009D3103"/>
    <w:rsid w:val="009D68A9"/>
    <w:rsid w:val="009D6C2B"/>
    <w:rsid w:val="009E0583"/>
    <w:rsid w:val="009E24A8"/>
    <w:rsid w:val="009E356D"/>
    <w:rsid w:val="009E58D1"/>
    <w:rsid w:val="009E70B1"/>
    <w:rsid w:val="009F1025"/>
    <w:rsid w:val="009F2D2F"/>
    <w:rsid w:val="009F3E48"/>
    <w:rsid w:val="009F4279"/>
    <w:rsid w:val="009F619A"/>
    <w:rsid w:val="009F6DDE"/>
    <w:rsid w:val="00A01BCB"/>
    <w:rsid w:val="00A035B9"/>
    <w:rsid w:val="00A078B7"/>
    <w:rsid w:val="00A15BD2"/>
    <w:rsid w:val="00A15D18"/>
    <w:rsid w:val="00A1789D"/>
    <w:rsid w:val="00A25CF6"/>
    <w:rsid w:val="00A3035C"/>
    <w:rsid w:val="00A30C9C"/>
    <w:rsid w:val="00A335F2"/>
    <w:rsid w:val="00A35265"/>
    <w:rsid w:val="00A3639E"/>
    <w:rsid w:val="00A370A8"/>
    <w:rsid w:val="00A40178"/>
    <w:rsid w:val="00A40E52"/>
    <w:rsid w:val="00A44077"/>
    <w:rsid w:val="00A45266"/>
    <w:rsid w:val="00A46519"/>
    <w:rsid w:val="00A469CB"/>
    <w:rsid w:val="00A508DF"/>
    <w:rsid w:val="00A50D14"/>
    <w:rsid w:val="00A51151"/>
    <w:rsid w:val="00A60D79"/>
    <w:rsid w:val="00A627FC"/>
    <w:rsid w:val="00A632A8"/>
    <w:rsid w:val="00A649CA"/>
    <w:rsid w:val="00A74302"/>
    <w:rsid w:val="00A74A2C"/>
    <w:rsid w:val="00A76DA9"/>
    <w:rsid w:val="00A80182"/>
    <w:rsid w:val="00A852AA"/>
    <w:rsid w:val="00A85E11"/>
    <w:rsid w:val="00A8660E"/>
    <w:rsid w:val="00A8714B"/>
    <w:rsid w:val="00A93C5E"/>
    <w:rsid w:val="00A94D52"/>
    <w:rsid w:val="00A95124"/>
    <w:rsid w:val="00A963D5"/>
    <w:rsid w:val="00A976C1"/>
    <w:rsid w:val="00A97792"/>
    <w:rsid w:val="00A97CBF"/>
    <w:rsid w:val="00AA07A8"/>
    <w:rsid w:val="00AA3B47"/>
    <w:rsid w:val="00AA3CE1"/>
    <w:rsid w:val="00AA6561"/>
    <w:rsid w:val="00AA773D"/>
    <w:rsid w:val="00AA775F"/>
    <w:rsid w:val="00AA797C"/>
    <w:rsid w:val="00AA7F3B"/>
    <w:rsid w:val="00AC2599"/>
    <w:rsid w:val="00AC4F46"/>
    <w:rsid w:val="00AD1722"/>
    <w:rsid w:val="00AD5DD4"/>
    <w:rsid w:val="00AD6906"/>
    <w:rsid w:val="00AD6A9B"/>
    <w:rsid w:val="00AE048D"/>
    <w:rsid w:val="00AE4353"/>
    <w:rsid w:val="00AE4CB6"/>
    <w:rsid w:val="00AE4FBA"/>
    <w:rsid w:val="00AE5082"/>
    <w:rsid w:val="00AE57B5"/>
    <w:rsid w:val="00AE5B4A"/>
    <w:rsid w:val="00AE768D"/>
    <w:rsid w:val="00AF2217"/>
    <w:rsid w:val="00AF592A"/>
    <w:rsid w:val="00AF5EB2"/>
    <w:rsid w:val="00AF65F0"/>
    <w:rsid w:val="00AF6B25"/>
    <w:rsid w:val="00B01DE0"/>
    <w:rsid w:val="00B051DD"/>
    <w:rsid w:val="00B05924"/>
    <w:rsid w:val="00B06919"/>
    <w:rsid w:val="00B071AB"/>
    <w:rsid w:val="00B14EBB"/>
    <w:rsid w:val="00B16289"/>
    <w:rsid w:val="00B17FE0"/>
    <w:rsid w:val="00B20478"/>
    <w:rsid w:val="00B2388F"/>
    <w:rsid w:val="00B24423"/>
    <w:rsid w:val="00B259B1"/>
    <w:rsid w:val="00B27B1B"/>
    <w:rsid w:val="00B33961"/>
    <w:rsid w:val="00B36A15"/>
    <w:rsid w:val="00B41D2F"/>
    <w:rsid w:val="00B46EA5"/>
    <w:rsid w:val="00B479A5"/>
    <w:rsid w:val="00B511AE"/>
    <w:rsid w:val="00B541BC"/>
    <w:rsid w:val="00B54341"/>
    <w:rsid w:val="00B61EB3"/>
    <w:rsid w:val="00B63A43"/>
    <w:rsid w:val="00B64E96"/>
    <w:rsid w:val="00B65B6F"/>
    <w:rsid w:val="00B66B3E"/>
    <w:rsid w:val="00B6739A"/>
    <w:rsid w:val="00B72980"/>
    <w:rsid w:val="00B72FC3"/>
    <w:rsid w:val="00B7421D"/>
    <w:rsid w:val="00B770B5"/>
    <w:rsid w:val="00B77408"/>
    <w:rsid w:val="00B77430"/>
    <w:rsid w:val="00B775CF"/>
    <w:rsid w:val="00B80DB1"/>
    <w:rsid w:val="00B81333"/>
    <w:rsid w:val="00B85607"/>
    <w:rsid w:val="00B87E9F"/>
    <w:rsid w:val="00B909B7"/>
    <w:rsid w:val="00B91EA3"/>
    <w:rsid w:val="00B933F2"/>
    <w:rsid w:val="00B955A0"/>
    <w:rsid w:val="00B955C8"/>
    <w:rsid w:val="00B96AC6"/>
    <w:rsid w:val="00BA0063"/>
    <w:rsid w:val="00BA20C3"/>
    <w:rsid w:val="00BB0E01"/>
    <w:rsid w:val="00BC146B"/>
    <w:rsid w:val="00BC248B"/>
    <w:rsid w:val="00BC36BF"/>
    <w:rsid w:val="00BC6DC5"/>
    <w:rsid w:val="00BD1A3A"/>
    <w:rsid w:val="00BD285A"/>
    <w:rsid w:val="00BD4753"/>
    <w:rsid w:val="00BD5CB1"/>
    <w:rsid w:val="00BE03C3"/>
    <w:rsid w:val="00BE1DFB"/>
    <w:rsid w:val="00BE236F"/>
    <w:rsid w:val="00BE2E28"/>
    <w:rsid w:val="00BE2F50"/>
    <w:rsid w:val="00BE3A35"/>
    <w:rsid w:val="00BE5BCE"/>
    <w:rsid w:val="00BE62EE"/>
    <w:rsid w:val="00BF22BB"/>
    <w:rsid w:val="00BF4323"/>
    <w:rsid w:val="00C003BA"/>
    <w:rsid w:val="00C003FE"/>
    <w:rsid w:val="00C00DEA"/>
    <w:rsid w:val="00C0439E"/>
    <w:rsid w:val="00C055BB"/>
    <w:rsid w:val="00C05633"/>
    <w:rsid w:val="00C10908"/>
    <w:rsid w:val="00C16E13"/>
    <w:rsid w:val="00C17749"/>
    <w:rsid w:val="00C21B9D"/>
    <w:rsid w:val="00C24813"/>
    <w:rsid w:val="00C24820"/>
    <w:rsid w:val="00C30EFD"/>
    <w:rsid w:val="00C34FE9"/>
    <w:rsid w:val="00C35BA5"/>
    <w:rsid w:val="00C3794E"/>
    <w:rsid w:val="00C42E4F"/>
    <w:rsid w:val="00C42F90"/>
    <w:rsid w:val="00C431C8"/>
    <w:rsid w:val="00C43B3C"/>
    <w:rsid w:val="00C45654"/>
    <w:rsid w:val="00C4664A"/>
    <w:rsid w:val="00C46878"/>
    <w:rsid w:val="00C51558"/>
    <w:rsid w:val="00C52999"/>
    <w:rsid w:val="00C55604"/>
    <w:rsid w:val="00C5758C"/>
    <w:rsid w:val="00C57C12"/>
    <w:rsid w:val="00C57F83"/>
    <w:rsid w:val="00C60399"/>
    <w:rsid w:val="00C61172"/>
    <w:rsid w:val="00C63A2F"/>
    <w:rsid w:val="00C63A8E"/>
    <w:rsid w:val="00C63B12"/>
    <w:rsid w:val="00C63F85"/>
    <w:rsid w:val="00C656D4"/>
    <w:rsid w:val="00C6639A"/>
    <w:rsid w:val="00C7112A"/>
    <w:rsid w:val="00C73CA9"/>
    <w:rsid w:val="00C74757"/>
    <w:rsid w:val="00C74B87"/>
    <w:rsid w:val="00C76055"/>
    <w:rsid w:val="00C76A10"/>
    <w:rsid w:val="00C81F85"/>
    <w:rsid w:val="00C833A9"/>
    <w:rsid w:val="00C84450"/>
    <w:rsid w:val="00C85B0C"/>
    <w:rsid w:val="00C863E7"/>
    <w:rsid w:val="00C90C90"/>
    <w:rsid w:val="00C913A5"/>
    <w:rsid w:val="00C941BB"/>
    <w:rsid w:val="00C95618"/>
    <w:rsid w:val="00C965E4"/>
    <w:rsid w:val="00C976A3"/>
    <w:rsid w:val="00CA0865"/>
    <w:rsid w:val="00CA1CB3"/>
    <w:rsid w:val="00CA548D"/>
    <w:rsid w:val="00CA551B"/>
    <w:rsid w:val="00CA5ED4"/>
    <w:rsid w:val="00CA6029"/>
    <w:rsid w:val="00CA6862"/>
    <w:rsid w:val="00CA6FC8"/>
    <w:rsid w:val="00CB2C92"/>
    <w:rsid w:val="00CB4A51"/>
    <w:rsid w:val="00CB4ADC"/>
    <w:rsid w:val="00CB5738"/>
    <w:rsid w:val="00CB6AC6"/>
    <w:rsid w:val="00CC2774"/>
    <w:rsid w:val="00CC34EE"/>
    <w:rsid w:val="00CC4EB4"/>
    <w:rsid w:val="00CC51C8"/>
    <w:rsid w:val="00CC5A5E"/>
    <w:rsid w:val="00CD1926"/>
    <w:rsid w:val="00CD294E"/>
    <w:rsid w:val="00CD3F02"/>
    <w:rsid w:val="00CD4532"/>
    <w:rsid w:val="00CD4774"/>
    <w:rsid w:val="00CD47B0"/>
    <w:rsid w:val="00CD61BC"/>
    <w:rsid w:val="00CD6B7A"/>
    <w:rsid w:val="00CD7BA7"/>
    <w:rsid w:val="00CE1302"/>
    <w:rsid w:val="00CE1718"/>
    <w:rsid w:val="00CE21F0"/>
    <w:rsid w:val="00CE3C9B"/>
    <w:rsid w:val="00CE4B09"/>
    <w:rsid w:val="00CE4CF6"/>
    <w:rsid w:val="00CE4D04"/>
    <w:rsid w:val="00CE54D8"/>
    <w:rsid w:val="00CE6104"/>
    <w:rsid w:val="00CE7918"/>
    <w:rsid w:val="00CF0214"/>
    <w:rsid w:val="00CF0289"/>
    <w:rsid w:val="00CF34E6"/>
    <w:rsid w:val="00CF5C4C"/>
    <w:rsid w:val="00CF7FB8"/>
    <w:rsid w:val="00D0013A"/>
    <w:rsid w:val="00D027AA"/>
    <w:rsid w:val="00D05DD2"/>
    <w:rsid w:val="00D06D68"/>
    <w:rsid w:val="00D07184"/>
    <w:rsid w:val="00D102AF"/>
    <w:rsid w:val="00D112C7"/>
    <w:rsid w:val="00D1411B"/>
    <w:rsid w:val="00D14139"/>
    <w:rsid w:val="00D16163"/>
    <w:rsid w:val="00D22C7C"/>
    <w:rsid w:val="00D261DF"/>
    <w:rsid w:val="00D2637F"/>
    <w:rsid w:val="00D30F68"/>
    <w:rsid w:val="00D377AA"/>
    <w:rsid w:val="00D37C99"/>
    <w:rsid w:val="00D4008F"/>
    <w:rsid w:val="00D41991"/>
    <w:rsid w:val="00D43CF5"/>
    <w:rsid w:val="00D46844"/>
    <w:rsid w:val="00D509C3"/>
    <w:rsid w:val="00D533A5"/>
    <w:rsid w:val="00D56082"/>
    <w:rsid w:val="00D56884"/>
    <w:rsid w:val="00D57DFD"/>
    <w:rsid w:val="00D61F1E"/>
    <w:rsid w:val="00D64671"/>
    <w:rsid w:val="00D65B84"/>
    <w:rsid w:val="00D65E68"/>
    <w:rsid w:val="00D66461"/>
    <w:rsid w:val="00D675AD"/>
    <w:rsid w:val="00D70189"/>
    <w:rsid w:val="00D707ED"/>
    <w:rsid w:val="00D74915"/>
    <w:rsid w:val="00D7523D"/>
    <w:rsid w:val="00D758DC"/>
    <w:rsid w:val="00D75DF3"/>
    <w:rsid w:val="00D823E5"/>
    <w:rsid w:val="00D865F7"/>
    <w:rsid w:val="00D8767E"/>
    <w:rsid w:val="00D91042"/>
    <w:rsid w:val="00D95045"/>
    <w:rsid w:val="00D95D4C"/>
    <w:rsid w:val="00D95EF0"/>
    <w:rsid w:val="00DA21E7"/>
    <w:rsid w:val="00DA3ACC"/>
    <w:rsid w:val="00DA3BE2"/>
    <w:rsid w:val="00DA4F24"/>
    <w:rsid w:val="00DA62E7"/>
    <w:rsid w:val="00DA6A8A"/>
    <w:rsid w:val="00DA7232"/>
    <w:rsid w:val="00DB12A3"/>
    <w:rsid w:val="00DB1B02"/>
    <w:rsid w:val="00DB31D0"/>
    <w:rsid w:val="00DB3E96"/>
    <w:rsid w:val="00DB3FAD"/>
    <w:rsid w:val="00DB664B"/>
    <w:rsid w:val="00DB7B41"/>
    <w:rsid w:val="00DB7E3D"/>
    <w:rsid w:val="00DC26E9"/>
    <w:rsid w:val="00DC4BD1"/>
    <w:rsid w:val="00DC59B0"/>
    <w:rsid w:val="00DC75C0"/>
    <w:rsid w:val="00DC7681"/>
    <w:rsid w:val="00DD02C2"/>
    <w:rsid w:val="00DD168F"/>
    <w:rsid w:val="00DD1A83"/>
    <w:rsid w:val="00DD2FF9"/>
    <w:rsid w:val="00DD3C25"/>
    <w:rsid w:val="00DD459D"/>
    <w:rsid w:val="00DD4DD8"/>
    <w:rsid w:val="00DD57A7"/>
    <w:rsid w:val="00DD6B27"/>
    <w:rsid w:val="00DE138E"/>
    <w:rsid w:val="00DE17AE"/>
    <w:rsid w:val="00DE1CFC"/>
    <w:rsid w:val="00DE3E2A"/>
    <w:rsid w:val="00DE420F"/>
    <w:rsid w:val="00DE6196"/>
    <w:rsid w:val="00DF1835"/>
    <w:rsid w:val="00DF2DE8"/>
    <w:rsid w:val="00DF3F4E"/>
    <w:rsid w:val="00DF642C"/>
    <w:rsid w:val="00E061BE"/>
    <w:rsid w:val="00E063EB"/>
    <w:rsid w:val="00E06525"/>
    <w:rsid w:val="00E06793"/>
    <w:rsid w:val="00E132CB"/>
    <w:rsid w:val="00E1343E"/>
    <w:rsid w:val="00E13905"/>
    <w:rsid w:val="00E15F08"/>
    <w:rsid w:val="00E16622"/>
    <w:rsid w:val="00E20A56"/>
    <w:rsid w:val="00E21C7B"/>
    <w:rsid w:val="00E24E7A"/>
    <w:rsid w:val="00E24EB9"/>
    <w:rsid w:val="00E26BDD"/>
    <w:rsid w:val="00E3074A"/>
    <w:rsid w:val="00E30BF4"/>
    <w:rsid w:val="00E41312"/>
    <w:rsid w:val="00E41411"/>
    <w:rsid w:val="00E41B86"/>
    <w:rsid w:val="00E44E09"/>
    <w:rsid w:val="00E451DF"/>
    <w:rsid w:val="00E45D65"/>
    <w:rsid w:val="00E45F60"/>
    <w:rsid w:val="00E47D4A"/>
    <w:rsid w:val="00E50140"/>
    <w:rsid w:val="00E53D33"/>
    <w:rsid w:val="00E57B0E"/>
    <w:rsid w:val="00E61C09"/>
    <w:rsid w:val="00E637DF"/>
    <w:rsid w:val="00E672B1"/>
    <w:rsid w:val="00E73717"/>
    <w:rsid w:val="00E752CE"/>
    <w:rsid w:val="00E75373"/>
    <w:rsid w:val="00E77AB3"/>
    <w:rsid w:val="00E813DD"/>
    <w:rsid w:val="00E83E52"/>
    <w:rsid w:val="00E85E37"/>
    <w:rsid w:val="00E86B51"/>
    <w:rsid w:val="00E905F5"/>
    <w:rsid w:val="00E913EE"/>
    <w:rsid w:val="00E9174F"/>
    <w:rsid w:val="00E97535"/>
    <w:rsid w:val="00E97836"/>
    <w:rsid w:val="00EA22B9"/>
    <w:rsid w:val="00EA2937"/>
    <w:rsid w:val="00EA4128"/>
    <w:rsid w:val="00EA49DC"/>
    <w:rsid w:val="00EA4BA8"/>
    <w:rsid w:val="00EA5A86"/>
    <w:rsid w:val="00EB3B58"/>
    <w:rsid w:val="00EB5FB8"/>
    <w:rsid w:val="00EB77B6"/>
    <w:rsid w:val="00EC0AFD"/>
    <w:rsid w:val="00EC7359"/>
    <w:rsid w:val="00EC7D3D"/>
    <w:rsid w:val="00ED442B"/>
    <w:rsid w:val="00ED62D8"/>
    <w:rsid w:val="00ED6C7F"/>
    <w:rsid w:val="00EE00E8"/>
    <w:rsid w:val="00EE1378"/>
    <w:rsid w:val="00EE3054"/>
    <w:rsid w:val="00EE5E48"/>
    <w:rsid w:val="00EE6B2F"/>
    <w:rsid w:val="00EF0694"/>
    <w:rsid w:val="00EF121B"/>
    <w:rsid w:val="00EF4105"/>
    <w:rsid w:val="00EF6160"/>
    <w:rsid w:val="00EF6B66"/>
    <w:rsid w:val="00EF7513"/>
    <w:rsid w:val="00F00314"/>
    <w:rsid w:val="00F00606"/>
    <w:rsid w:val="00F01256"/>
    <w:rsid w:val="00F025D1"/>
    <w:rsid w:val="00F0312D"/>
    <w:rsid w:val="00F040B6"/>
    <w:rsid w:val="00F05E2C"/>
    <w:rsid w:val="00F131BF"/>
    <w:rsid w:val="00F148F7"/>
    <w:rsid w:val="00F171CD"/>
    <w:rsid w:val="00F20130"/>
    <w:rsid w:val="00F209B1"/>
    <w:rsid w:val="00F244B3"/>
    <w:rsid w:val="00F33515"/>
    <w:rsid w:val="00F3393C"/>
    <w:rsid w:val="00F34DF3"/>
    <w:rsid w:val="00F40549"/>
    <w:rsid w:val="00F40ED9"/>
    <w:rsid w:val="00F43246"/>
    <w:rsid w:val="00F4369B"/>
    <w:rsid w:val="00F44C9D"/>
    <w:rsid w:val="00F44F5F"/>
    <w:rsid w:val="00F453DC"/>
    <w:rsid w:val="00F47329"/>
    <w:rsid w:val="00F51E6F"/>
    <w:rsid w:val="00F54BD6"/>
    <w:rsid w:val="00F555D0"/>
    <w:rsid w:val="00F6232E"/>
    <w:rsid w:val="00F63A7F"/>
    <w:rsid w:val="00F70B0F"/>
    <w:rsid w:val="00F737AD"/>
    <w:rsid w:val="00F74649"/>
    <w:rsid w:val="00F75245"/>
    <w:rsid w:val="00F776A6"/>
    <w:rsid w:val="00F80103"/>
    <w:rsid w:val="00F8045B"/>
    <w:rsid w:val="00F85F87"/>
    <w:rsid w:val="00F8666C"/>
    <w:rsid w:val="00F91861"/>
    <w:rsid w:val="00F93F22"/>
    <w:rsid w:val="00F94F6E"/>
    <w:rsid w:val="00FA0F7E"/>
    <w:rsid w:val="00FA278F"/>
    <w:rsid w:val="00FA28BE"/>
    <w:rsid w:val="00FA2C74"/>
    <w:rsid w:val="00FA5DE0"/>
    <w:rsid w:val="00FA752F"/>
    <w:rsid w:val="00FA795F"/>
    <w:rsid w:val="00FB291C"/>
    <w:rsid w:val="00FB443F"/>
    <w:rsid w:val="00FB53D2"/>
    <w:rsid w:val="00FB7FD0"/>
    <w:rsid w:val="00FC08BA"/>
    <w:rsid w:val="00FC0FB1"/>
    <w:rsid w:val="00FC30DE"/>
    <w:rsid w:val="00FC567D"/>
    <w:rsid w:val="00FC7475"/>
    <w:rsid w:val="00FD0DF1"/>
    <w:rsid w:val="00FD1B0A"/>
    <w:rsid w:val="00FD3F7B"/>
    <w:rsid w:val="00FD7E11"/>
    <w:rsid w:val="00FE01BE"/>
    <w:rsid w:val="00FE134A"/>
    <w:rsid w:val="00FE1E54"/>
    <w:rsid w:val="00FE56F1"/>
    <w:rsid w:val="00FE75E6"/>
    <w:rsid w:val="00FE78A0"/>
    <w:rsid w:val="00FF28BB"/>
    <w:rsid w:val="00FF554A"/>
    <w:rsid w:val="00FF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9E5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qFormat="1"/>
    <w:lsdException w:name="heading 5" w:semiHidden="1" w:uiPriority="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uiPriority w:val="1"/>
    <w:qFormat/>
    <w:rsid w:val="002E4AFC"/>
    <w:pPr>
      <w:widowControl w:val="0"/>
      <w:autoSpaceDE w:val="0"/>
      <w:autoSpaceDN w:val="0"/>
      <w:adjustRightInd w:val="0"/>
    </w:pPr>
    <w:rPr>
      <w:rFonts w:eastAsia="Times New Roman" w:cs="Arial"/>
    </w:rPr>
  </w:style>
  <w:style w:type="paragraph" w:styleId="Heading1">
    <w:name w:val="heading 1"/>
    <w:basedOn w:val="Normal"/>
    <w:next w:val="Normal"/>
    <w:link w:val="Heading1Char"/>
    <w:uiPriority w:val="1"/>
    <w:rsid w:val="002E4AFC"/>
    <w:pPr>
      <w:ind w:left="119"/>
      <w:outlineLvl w:val="0"/>
    </w:pPr>
    <w:rPr>
      <w:rFonts w:ascii="Arial Black" w:hAnsi="Arial Black" w:cs="Arial Black"/>
      <w:b/>
      <w:bCs/>
      <w:sz w:val="24"/>
      <w:szCs w:val="24"/>
    </w:rPr>
  </w:style>
  <w:style w:type="paragraph" w:styleId="Heading2">
    <w:name w:val="heading 2"/>
    <w:basedOn w:val="Normal"/>
    <w:next w:val="Normal"/>
    <w:link w:val="Heading2Char"/>
    <w:uiPriority w:val="9"/>
    <w:qFormat/>
    <w:rsid w:val="002E4AFC"/>
    <w:pPr>
      <w:keepNext/>
      <w:keepLines/>
      <w:pBdr>
        <w:top w:val="single" w:sz="24" w:space="6" w:color="FF7707" w:themeColor="accent2"/>
      </w:pBdr>
      <w:spacing w:after="120"/>
      <w:outlineLvl w:val="1"/>
    </w:pPr>
    <w:rPr>
      <w:rFonts w:asciiTheme="majorHAnsi" w:eastAsiaTheme="majorEastAsia" w:hAnsiTheme="majorHAnsi" w:cstheme="majorBidi"/>
      <w:color w:val="202B6A" w:themeColor="accent1"/>
      <w:sz w:val="26"/>
      <w:szCs w:val="26"/>
    </w:rPr>
  </w:style>
  <w:style w:type="paragraph" w:styleId="Heading3">
    <w:name w:val="heading 3"/>
    <w:basedOn w:val="Normal"/>
    <w:next w:val="Normal"/>
    <w:link w:val="Heading3Char"/>
    <w:uiPriority w:val="1"/>
    <w:qFormat/>
    <w:rsid w:val="00CD4532"/>
    <w:pPr>
      <w:keepNext/>
      <w:tabs>
        <w:tab w:val="left" w:pos="900"/>
        <w:tab w:val="left" w:pos="1560"/>
      </w:tabs>
      <w:spacing w:before="360" w:after="240"/>
      <w:outlineLvl w:val="2"/>
    </w:pPr>
    <w:rPr>
      <w:b/>
      <w:bCs/>
      <w:color w:val="694A77"/>
      <w:szCs w:val="27"/>
    </w:rPr>
  </w:style>
  <w:style w:type="paragraph" w:styleId="Heading4">
    <w:name w:val="heading 4"/>
    <w:basedOn w:val="Normal"/>
    <w:link w:val="Heading4Char"/>
    <w:uiPriority w:val="9"/>
    <w:semiHidden/>
    <w:qFormat/>
    <w:rsid w:val="000D1F49"/>
    <w:pPr>
      <w:spacing w:before="184"/>
      <w:outlineLvl w:val="3"/>
    </w:pPr>
    <w:rPr>
      <w:b/>
      <w:sz w:val="25"/>
      <w:szCs w:val="25"/>
    </w:rPr>
  </w:style>
  <w:style w:type="paragraph" w:styleId="Heading5">
    <w:name w:val="heading 5"/>
    <w:basedOn w:val="Heading2"/>
    <w:link w:val="Heading5Char"/>
    <w:uiPriority w:val="1"/>
    <w:semiHidden/>
    <w:qFormat/>
    <w:rsid w:val="000D1F49"/>
    <w:pPr>
      <w:numPr>
        <w:ilvl w:val="4"/>
      </w:numPr>
      <w:spacing w:before="120"/>
      <w:ind w:left="1440"/>
      <w:outlineLvl w:val="4"/>
    </w:pPr>
    <w:rPr>
      <w:caps/>
      <w:color w:val="4BACC6"/>
    </w:rPr>
  </w:style>
  <w:style w:type="paragraph" w:styleId="Heading6">
    <w:name w:val="heading 6"/>
    <w:basedOn w:val="Normal"/>
    <w:next w:val="Normal"/>
    <w:link w:val="Heading6Char"/>
    <w:uiPriority w:val="9"/>
    <w:semiHidden/>
    <w:qFormat/>
    <w:rsid w:val="000D1F49"/>
    <w:pPr>
      <w:keepNext/>
      <w:keepLines/>
      <w:numPr>
        <w:ilvl w:val="5"/>
        <w:numId w:val="1"/>
      </w:numPr>
      <w:spacing w:before="40"/>
      <w:outlineLvl w:val="5"/>
    </w:pPr>
    <w:rPr>
      <w:rFonts w:asciiTheme="majorHAnsi" w:eastAsiaTheme="majorEastAsia" w:hAnsiTheme="majorHAnsi" w:cstheme="majorBidi"/>
      <w:color w:val="101534" w:themeColor="accent1" w:themeShade="7F"/>
    </w:rPr>
  </w:style>
  <w:style w:type="paragraph" w:styleId="Heading7">
    <w:name w:val="heading 7"/>
    <w:basedOn w:val="Normal"/>
    <w:next w:val="Normal"/>
    <w:link w:val="Heading7Char"/>
    <w:uiPriority w:val="9"/>
    <w:semiHidden/>
    <w:qFormat/>
    <w:rsid w:val="000D1F49"/>
    <w:pPr>
      <w:keepNext/>
      <w:keepLines/>
      <w:numPr>
        <w:ilvl w:val="6"/>
        <w:numId w:val="1"/>
      </w:numPr>
      <w:spacing w:before="40"/>
      <w:outlineLvl w:val="6"/>
    </w:pPr>
    <w:rPr>
      <w:rFonts w:asciiTheme="majorHAnsi" w:eastAsiaTheme="majorEastAsia" w:hAnsiTheme="majorHAnsi" w:cstheme="majorBidi"/>
      <w:i/>
      <w:iCs/>
      <w:color w:val="101534" w:themeColor="accent1" w:themeShade="7F"/>
    </w:rPr>
  </w:style>
  <w:style w:type="paragraph" w:styleId="Heading8">
    <w:name w:val="heading 8"/>
    <w:basedOn w:val="Normal"/>
    <w:next w:val="Normal"/>
    <w:link w:val="Heading8Char"/>
    <w:uiPriority w:val="9"/>
    <w:semiHidden/>
    <w:qFormat/>
    <w:rsid w:val="000D1F4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0D1F4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E4AFC"/>
    <w:rPr>
      <w:rFonts w:ascii="Arial Black" w:eastAsia="Times New Roman" w:hAnsi="Arial Black" w:cs="Arial Black"/>
      <w:b/>
      <w:bCs/>
      <w:sz w:val="24"/>
      <w:szCs w:val="24"/>
    </w:rPr>
  </w:style>
  <w:style w:type="paragraph" w:styleId="BodyText">
    <w:name w:val="Body Text"/>
    <w:basedOn w:val="Normal"/>
    <w:link w:val="BodyTextChar"/>
    <w:uiPriority w:val="1"/>
    <w:semiHidden/>
    <w:rsid w:val="002E4AFC"/>
    <w:rPr>
      <w:sz w:val="20"/>
      <w:szCs w:val="20"/>
    </w:rPr>
  </w:style>
  <w:style w:type="character" w:customStyle="1" w:styleId="BodyTextChar">
    <w:name w:val="Body Text Char"/>
    <w:basedOn w:val="DefaultParagraphFont"/>
    <w:link w:val="BodyText"/>
    <w:uiPriority w:val="1"/>
    <w:semiHidden/>
    <w:rsid w:val="002E4AFC"/>
    <w:rPr>
      <w:rFonts w:eastAsia="Times New Roman" w:cs="Arial"/>
      <w:sz w:val="20"/>
      <w:szCs w:val="20"/>
    </w:rPr>
  </w:style>
  <w:style w:type="paragraph" w:styleId="Date">
    <w:name w:val="Date"/>
    <w:basedOn w:val="Normal"/>
    <w:next w:val="Normal"/>
    <w:link w:val="DateChar"/>
    <w:uiPriority w:val="99"/>
    <w:semiHidden/>
    <w:rsid w:val="002E4AFC"/>
    <w:pPr>
      <w:spacing w:line="480" w:lineRule="auto"/>
    </w:pPr>
    <w:rPr>
      <w:rFonts w:cs="Georgia"/>
    </w:rPr>
  </w:style>
  <w:style w:type="character" w:customStyle="1" w:styleId="Heading2Char">
    <w:name w:val="Heading 2 Char"/>
    <w:basedOn w:val="DefaultParagraphFont"/>
    <w:link w:val="Heading2"/>
    <w:uiPriority w:val="9"/>
    <w:rsid w:val="002E4AFC"/>
    <w:rPr>
      <w:rFonts w:asciiTheme="majorHAnsi" w:eastAsiaTheme="majorEastAsia" w:hAnsiTheme="majorHAnsi" w:cstheme="majorBidi"/>
      <w:color w:val="202B6A" w:themeColor="accent1"/>
      <w:sz w:val="26"/>
      <w:szCs w:val="26"/>
    </w:rPr>
  </w:style>
  <w:style w:type="character" w:customStyle="1" w:styleId="DateChar">
    <w:name w:val="Date Char"/>
    <w:basedOn w:val="DefaultParagraphFont"/>
    <w:link w:val="Date"/>
    <w:uiPriority w:val="99"/>
    <w:semiHidden/>
    <w:rsid w:val="002E4AFC"/>
    <w:rPr>
      <w:rFonts w:eastAsia="Times New Roman" w:cs="Georgia"/>
    </w:rPr>
  </w:style>
  <w:style w:type="character" w:customStyle="1" w:styleId="Heading3Char">
    <w:name w:val="Heading 3 Char"/>
    <w:basedOn w:val="DefaultParagraphFont"/>
    <w:link w:val="Heading3"/>
    <w:uiPriority w:val="1"/>
    <w:rsid w:val="000D1F49"/>
    <w:rPr>
      <w:b/>
      <w:bCs/>
      <w:color w:val="694A77"/>
      <w:sz w:val="28"/>
      <w:szCs w:val="27"/>
    </w:rPr>
  </w:style>
  <w:style w:type="paragraph" w:customStyle="1" w:styleId="Dates">
    <w:name w:val="Dates"/>
    <w:basedOn w:val="BodyText"/>
    <w:qFormat/>
    <w:rsid w:val="002E4AFC"/>
    <w:pPr>
      <w:kinsoku w:val="0"/>
      <w:overflowPunct w:val="0"/>
    </w:pPr>
    <w:rPr>
      <w:rFonts w:cs="Georgia"/>
      <w:b/>
      <w:color w:val="202B6A" w:themeColor="accent1"/>
      <w:sz w:val="18"/>
    </w:rPr>
  </w:style>
  <w:style w:type="paragraph" w:customStyle="1" w:styleId="Experience">
    <w:name w:val="Experience"/>
    <w:basedOn w:val="Normal"/>
    <w:qFormat/>
    <w:rsid w:val="002E4AFC"/>
    <w:pPr>
      <w:widowControl/>
      <w:autoSpaceDE/>
      <w:autoSpaceDN/>
      <w:adjustRightInd/>
      <w:spacing w:after="200"/>
    </w:pPr>
    <w:rPr>
      <w:rFonts w:eastAsiaTheme="minorHAnsi" w:cstheme="minorBidi"/>
      <w:szCs w:val="24"/>
    </w:rPr>
  </w:style>
  <w:style w:type="paragraph" w:styleId="Footer">
    <w:name w:val="footer"/>
    <w:basedOn w:val="Normal"/>
    <w:link w:val="FooterChar"/>
    <w:uiPriority w:val="99"/>
    <w:rsid w:val="002E4AFC"/>
    <w:pPr>
      <w:tabs>
        <w:tab w:val="center" w:pos="4680"/>
        <w:tab w:val="right" w:pos="9360"/>
      </w:tabs>
    </w:pPr>
  </w:style>
  <w:style w:type="character" w:customStyle="1" w:styleId="FooterChar">
    <w:name w:val="Footer Char"/>
    <w:basedOn w:val="DefaultParagraphFont"/>
    <w:link w:val="Footer"/>
    <w:uiPriority w:val="99"/>
    <w:rsid w:val="002E4AFC"/>
    <w:rPr>
      <w:rFonts w:eastAsia="Times New Roman" w:cs="Arial"/>
    </w:rPr>
  </w:style>
  <w:style w:type="paragraph" w:styleId="Header">
    <w:name w:val="header"/>
    <w:basedOn w:val="Normal"/>
    <w:link w:val="HeaderChar"/>
    <w:uiPriority w:val="99"/>
    <w:semiHidden/>
    <w:rsid w:val="002E4AFC"/>
    <w:pPr>
      <w:tabs>
        <w:tab w:val="center" w:pos="4680"/>
        <w:tab w:val="right" w:pos="9360"/>
      </w:tabs>
    </w:pPr>
  </w:style>
  <w:style w:type="character" w:customStyle="1" w:styleId="HeaderChar">
    <w:name w:val="Header Char"/>
    <w:basedOn w:val="DefaultParagraphFont"/>
    <w:link w:val="Header"/>
    <w:uiPriority w:val="99"/>
    <w:semiHidden/>
    <w:rsid w:val="002E4AFC"/>
    <w:rPr>
      <w:rFonts w:eastAsia="Times New Roman" w:cs="Arial"/>
    </w:rPr>
  </w:style>
  <w:style w:type="paragraph" w:customStyle="1" w:styleId="Information">
    <w:name w:val="Information"/>
    <w:basedOn w:val="BodyText"/>
    <w:uiPriority w:val="1"/>
    <w:qFormat/>
    <w:rsid w:val="002E4AFC"/>
    <w:pPr>
      <w:kinsoku w:val="0"/>
      <w:overflowPunct w:val="0"/>
      <w:ind w:left="397"/>
    </w:pPr>
    <w:rPr>
      <w:rFonts w:cs="Georgia"/>
      <w:b/>
      <w:color w:val="000000" w:themeColor="text1"/>
      <w:szCs w:val="17"/>
    </w:rPr>
  </w:style>
  <w:style w:type="paragraph" w:styleId="ListBullet">
    <w:name w:val="List Bullet"/>
    <w:basedOn w:val="Normal"/>
    <w:uiPriority w:val="99"/>
    <w:qFormat/>
    <w:rsid w:val="002E4AFC"/>
    <w:pPr>
      <w:numPr>
        <w:numId w:val="2"/>
      </w:numPr>
      <w:contextualSpacing/>
    </w:pPr>
    <w:rPr>
      <w:rFonts w:cs="Georgia"/>
    </w:rPr>
  </w:style>
  <w:style w:type="paragraph" w:styleId="ListParagraph">
    <w:name w:val="List Paragraph"/>
    <w:basedOn w:val="Normal"/>
    <w:uiPriority w:val="34"/>
    <w:qFormat/>
    <w:rsid w:val="002E4AFC"/>
    <w:pPr>
      <w:spacing w:before="10"/>
      <w:ind w:left="485" w:hanging="266"/>
    </w:pPr>
    <w:rPr>
      <w:sz w:val="24"/>
      <w:szCs w:val="24"/>
    </w:rPr>
  </w:style>
  <w:style w:type="character" w:styleId="PlaceholderText">
    <w:name w:val="Placeholder Text"/>
    <w:basedOn w:val="DefaultParagraphFont"/>
    <w:uiPriority w:val="99"/>
    <w:semiHidden/>
    <w:rsid w:val="002E4AFC"/>
    <w:rPr>
      <w:color w:val="808080"/>
    </w:rPr>
  </w:style>
  <w:style w:type="character" w:styleId="Strong">
    <w:name w:val="Strong"/>
    <w:basedOn w:val="DefaultParagraphFont"/>
    <w:uiPriority w:val="22"/>
    <w:qFormat/>
    <w:rsid w:val="002E4AFC"/>
    <w:rPr>
      <w:b/>
      <w:bCs/>
      <w:color w:val="FF7707" w:themeColor="accent2"/>
    </w:rPr>
  </w:style>
  <w:style w:type="table" w:styleId="TableGrid">
    <w:name w:val="Table Grid"/>
    <w:basedOn w:val="TableNormal"/>
    <w:uiPriority w:val="39"/>
    <w:rsid w:val="002E4AFC"/>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semiHidden/>
    <w:rsid w:val="002E4AFC"/>
    <w:rPr>
      <w:rFonts w:ascii="Times New Roman" w:hAnsi="Times New Roman" w:cs="Times New Roman"/>
      <w:sz w:val="24"/>
      <w:szCs w:val="24"/>
    </w:rPr>
  </w:style>
  <w:style w:type="paragraph" w:styleId="Title">
    <w:name w:val="Title"/>
    <w:basedOn w:val="BodyText"/>
    <w:next w:val="Normal"/>
    <w:link w:val="TitleChar"/>
    <w:uiPriority w:val="10"/>
    <w:qFormat/>
    <w:rsid w:val="002E4AFC"/>
    <w:pPr>
      <w:kinsoku w:val="0"/>
      <w:overflowPunct w:val="0"/>
      <w:spacing w:before="120"/>
    </w:pPr>
    <w:rPr>
      <w:rFonts w:asciiTheme="majorHAnsi" w:hAnsiTheme="majorHAnsi" w:cs="Arial Black"/>
      <w:b/>
      <w:bCs/>
      <w:color w:val="FF7707" w:themeColor="accent2"/>
      <w:sz w:val="52"/>
      <w:szCs w:val="52"/>
    </w:rPr>
  </w:style>
  <w:style w:type="character" w:customStyle="1" w:styleId="TitleChar">
    <w:name w:val="Title Char"/>
    <w:basedOn w:val="DefaultParagraphFont"/>
    <w:link w:val="Title"/>
    <w:uiPriority w:val="10"/>
    <w:rsid w:val="002E4AFC"/>
    <w:rPr>
      <w:rFonts w:asciiTheme="majorHAnsi" w:eastAsia="Times New Roman" w:hAnsiTheme="majorHAnsi" w:cs="Arial Black"/>
      <w:b/>
      <w:bCs/>
      <w:color w:val="FF7707" w:themeColor="accent2"/>
      <w:sz w:val="52"/>
      <w:szCs w:val="52"/>
    </w:rPr>
  </w:style>
  <w:style w:type="character" w:customStyle="1" w:styleId="Heading4Char">
    <w:name w:val="Heading 4 Char"/>
    <w:basedOn w:val="DefaultParagraphFont"/>
    <w:link w:val="Heading4"/>
    <w:uiPriority w:val="9"/>
    <w:semiHidden/>
    <w:rsid w:val="00CD4532"/>
    <w:rPr>
      <w:b/>
      <w:sz w:val="25"/>
      <w:szCs w:val="25"/>
    </w:rPr>
  </w:style>
  <w:style w:type="character" w:customStyle="1" w:styleId="Heading5Char">
    <w:name w:val="Heading 5 Char"/>
    <w:basedOn w:val="Heading2Char"/>
    <w:link w:val="Heading5"/>
    <w:uiPriority w:val="1"/>
    <w:semiHidden/>
    <w:rsid w:val="00CD4532"/>
    <w:rPr>
      <w:rFonts w:asciiTheme="majorHAnsi" w:eastAsiaTheme="majorEastAsia" w:hAnsiTheme="majorHAnsi" w:cstheme="majorBidi"/>
      <w:b w:val="0"/>
      <w:bCs w:val="0"/>
      <w:caps/>
      <w:color w:val="4BACC6"/>
      <w:sz w:val="32"/>
      <w:szCs w:val="32"/>
      <w:lang w:eastAsia="zh-CN"/>
    </w:rPr>
  </w:style>
  <w:style w:type="character" w:customStyle="1" w:styleId="Heading6Char">
    <w:name w:val="Heading 6 Char"/>
    <w:basedOn w:val="DefaultParagraphFont"/>
    <w:link w:val="Heading6"/>
    <w:uiPriority w:val="9"/>
    <w:semiHidden/>
    <w:rsid w:val="00CD4532"/>
    <w:rPr>
      <w:rFonts w:asciiTheme="majorHAnsi" w:eastAsiaTheme="majorEastAsia" w:hAnsiTheme="majorHAnsi" w:cstheme="majorBidi"/>
      <w:color w:val="101534" w:themeColor="accent1" w:themeShade="7F"/>
    </w:rPr>
  </w:style>
  <w:style w:type="character" w:customStyle="1" w:styleId="Heading7Char">
    <w:name w:val="Heading 7 Char"/>
    <w:basedOn w:val="DefaultParagraphFont"/>
    <w:link w:val="Heading7"/>
    <w:uiPriority w:val="9"/>
    <w:semiHidden/>
    <w:rsid w:val="00CD4532"/>
    <w:rPr>
      <w:rFonts w:asciiTheme="majorHAnsi" w:eastAsiaTheme="majorEastAsia" w:hAnsiTheme="majorHAnsi" w:cstheme="majorBidi"/>
      <w:i/>
      <w:iCs/>
      <w:color w:val="101534" w:themeColor="accent1" w:themeShade="7F"/>
    </w:rPr>
  </w:style>
  <w:style w:type="character" w:customStyle="1" w:styleId="Heading8Char">
    <w:name w:val="Heading 8 Char"/>
    <w:basedOn w:val="DefaultParagraphFont"/>
    <w:link w:val="Heading8"/>
    <w:uiPriority w:val="9"/>
    <w:semiHidden/>
    <w:rsid w:val="00CD45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453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65B6F"/>
    <w:pPr>
      <w:widowControl w:val="0"/>
      <w:autoSpaceDE w:val="0"/>
      <w:autoSpaceDN w:val="0"/>
      <w:adjustRightInd w:val="0"/>
    </w:pPr>
    <w:rPr>
      <w:rFonts w:eastAsia="Times New Roman" w:cs="Arial"/>
    </w:rPr>
  </w:style>
  <w:style w:type="character" w:styleId="Hyperlink">
    <w:name w:val="Hyperlink"/>
    <w:basedOn w:val="DefaultParagraphFont"/>
    <w:uiPriority w:val="99"/>
    <w:unhideWhenUsed/>
    <w:rsid w:val="005476D1"/>
    <w:rPr>
      <w:color w:val="0563C1" w:themeColor="hyperlink"/>
      <w:u w:val="single"/>
    </w:rPr>
  </w:style>
  <w:style w:type="character" w:styleId="UnresolvedMention">
    <w:name w:val="Unresolved Mention"/>
    <w:basedOn w:val="DefaultParagraphFont"/>
    <w:uiPriority w:val="99"/>
    <w:semiHidden/>
    <w:rsid w:val="005476D1"/>
    <w:rPr>
      <w:color w:val="605E5C"/>
      <w:shd w:val="clear" w:color="auto" w:fill="E1DFDD"/>
    </w:rPr>
  </w:style>
  <w:style w:type="character" w:customStyle="1" w:styleId="apple-converted-space">
    <w:name w:val="apple-converted-space"/>
    <w:basedOn w:val="DefaultParagraphFont"/>
    <w:rsid w:val="0005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4248">
      <w:bodyDiv w:val="1"/>
      <w:marLeft w:val="0"/>
      <w:marRight w:val="0"/>
      <w:marTop w:val="0"/>
      <w:marBottom w:val="0"/>
      <w:divBdr>
        <w:top w:val="none" w:sz="0" w:space="0" w:color="auto"/>
        <w:left w:val="none" w:sz="0" w:space="0" w:color="auto"/>
        <w:bottom w:val="none" w:sz="0" w:space="0" w:color="auto"/>
        <w:right w:val="none" w:sz="0" w:space="0" w:color="auto"/>
      </w:divBdr>
    </w:div>
    <w:div w:id="1238248573">
      <w:bodyDiv w:val="1"/>
      <w:marLeft w:val="0"/>
      <w:marRight w:val="0"/>
      <w:marTop w:val="0"/>
      <w:marBottom w:val="0"/>
      <w:divBdr>
        <w:top w:val="none" w:sz="0" w:space="0" w:color="auto"/>
        <w:left w:val="none" w:sz="0" w:space="0" w:color="auto"/>
        <w:bottom w:val="none" w:sz="0" w:space="0" w:color="auto"/>
        <w:right w:val="none" w:sz="0" w:space="0" w:color="auto"/>
      </w:divBdr>
    </w:div>
    <w:div w:id="2003242304">
      <w:bodyDiv w:val="1"/>
      <w:marLeft w:val="0"/>
      <w:marRight w:val="0"/>
      <w:marTop w:val="0"/>
      <w:marBottom w:val="0"/>
      <w:divBdr>
        <w:top w:val="none" w:sz="0" w:space="0" w:color="auto"/>
        <w:left w:val="none" w:sz="0" w:space="0" w:color="auto"/>
        <w:bottom w:val="none" w:sz="0" w:space="0" w:color="auto"/>
        <w:right w:val="none" w:sz="0" w:space="0" w:color="auto"/>
      </w:divBdr>
    </w:div>
    <w:div w:id="210714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3-eu-west-1.amazonaws.com/mybucke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mritukum\Downloads\TF56014725.dotx" TargetMode="External"/></Relationships>
</file>

<file path=word/theme/theme1.xml><?xml version="1.0" encoding="utf-8"?>
<a:theme xmlns:a="http://schemas.openxmlformats.org/drawingml/2006/main" name="Office Theme">
  <a:themeElements>
    <a:clrScheme name="Custom 1">
      <a:dk1>
        <a:srgbClr val="000000"/>
      </a:dk1>
      <a:lt1>
        <a:srgbClr val="FFFFFF"/>
      </a:lt1>
      <a:dk2>
        <a:srgbClr val="DBD3B9"/>
      </a:dk2>
      <a:lt2>
        <a:srgbClr val="E7E6E6"/>
      </a:lt2>
      <a:accent1>
        <a:srgbClr val="202B6A"/>
      </a:accent1>
      <a:accent2>
        <a:srgbClr val="FF7707"/>
      </a:accent2>
      <a:accent3>
        <a:srgbClr val="293889"/>
      </a:accent3>
      <a:accent4>
        <a:srgbClr val="374AB7"/>
      </a:accent4>
      <a:accent5>
        <a:srgbClr val="4A64F6"/>
      </a:accent5>
      <a:accent6>
        <a:srgbClr val="6E83F8"/>
      </a:accent6>
      <a:hlink>
        <a:srgbClr val="0563C1"/>
      </a:hlink>
      <a:folHlink>
        <a:srgbClr val="954F72"/>
      </a:folHlink>
    </a:clrScheme>
    <a:fontScheme name="Custom 15">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A52C8-A7B4-4E0D-827B-9D843A3BBA39}">
  <ds:schemaRefs>
    <ds:schemaRef ds:uri="http://schemas.microsoft.com/sharepoint/v3/contenttype/forms"/>
  </ds:schemaRefs>
</ds:datastoreItem>
</file>

<file path=customXml/itemProps2.xml><?xml version="1.0" encoding="utf-8"?>
<ds:datastoreItem xmlns:ds="http://schemas.openxmlformats.org/officeDocument/2006/customXml" ds:itemID="{95362233-9004-43F5-886A-86B9723950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14201A-CC91-4515-91A5-9C0E74EF48E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7BB909F-9731-834A-9A39-E4FD9DB2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D:\Users\mritukum\Downloads\TF56014725.dotx</Template>
  <TotalTime>0</TotalTime>
  <Pages>11</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2018-12-06T11:22:00Z</dcterms:created>
  <dcterms:modified xsi:type="dcterms:W3CDTF">2019-01-12T18:33:00Z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